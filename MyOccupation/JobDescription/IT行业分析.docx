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4"/>
          <w:szCs w:val="24"/>
        </w:rPr>
        <w:id w:val="-1064094364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caps w:val="0"/>
          <w:spacing w:val="566"/>
          <w:sz w:val="72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400"/>
          </w:tblGrid>
          <w:tr w:rsidR="00B46C6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  <w:szCs w:val="24"/>
                </w:rPr>
                <w:alias w:val="公司"/>
                <w:id w:val="15524243"/>
                <w:placeholder>
                  <w:docPart w:val="65EA8F71CA144DE78C86F0DACAE9930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  <w:szCs w:val="22"/>
                </w:rPr>
              </w:sdtEndPr>
              <w:sdtContent>
                <w:tc>
                  <w:tcPr>
                    <w:tcW w:w="5000" w:type="pct"/>
                  </w:tcPr>
                  <w:p w:rsidR="00B46C68" w:rsidRDefault="00B46C68" w:rsidP="00B46C68">
                    <w:pPr>
                      <w:pStyle w:val="af8"/>
                      <w:ind w:firstLine="400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Elvonzion.WX</w:t>
                    </w:r>
                  </w:p>
                </w:tc>
              </w:sdtContent>
            </w:sdt>
          </w:tr>
          <w:tr w:rsidR="00B46C6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6AB4E57C8D574BE7A483068C647E7C6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46C68" w:rsidRDefault="00FE2C49" w:rsidP="00B46C68">
                    <w:pPr>
                      <w:pStyle w:val="af8"/>
                      <w:ind w:firstLine="1600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我的从业分析报告</w:t>
                    </w:r>
                  </w:p>
                </w:tc>
              </w:sdtContent>
            </w:sdt>
          </w:tr>
          <w:tr w:rsidR="00B46C6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placeholder>
                  <w:docPart w:val="62E65C20453A4D9E96C1CF15A877073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46C68" w:rsidRDefault="00FE2C49" w:rsidP="00FE2C49">
                    <w:pPr>
                      <w:pStyle w:val="af8"/>
                      <w:ind w:firstLine="880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IT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行业</w:t>
                    </w:r>
                  </w:p>
                </w:tc>
              </w:sdtContent>
            </w:sdt>
          </w:tr>
          <w:tr w:rsidR="00B46C6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46C68" w:rsidRDefault="00B46C68">
                <w:pPr>
                  <w:pStyle w:val="af8"/>
                  <w:jc w:val="center"/>
                </w:pPr>
              </w:p>
            </w:tc>
          </w:tr>
          <w:tr w:rsidR="00B46C6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13D67FDF98E64883A540F28FF86B8A0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46C68" w:rsidRDefault="00B46C68" w:rsidP="00B46C68">
                    <w:pPr>
                      <w:pStyle w:val="af8"/>
                      <w:ind w:firstLine="402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elvonzion@gmail.com</w:t>
                    </w:r>
                  </w:p>
                </w:tc>
              </w:sdtContent>
            </w:sdt>
          </w:tr>
          <w:tr w:rsidR="00B46C6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8-12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46C68" w:rsidRDefault="00B46C68" w:rsidP="00B46C68">
                    <w:pPr>
                      <w:pStyle w:val="af8"/>
                      <w:ind w:firstLine="402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2012/8/12</w:t>
                    </w:r>
                  </w:p>
                </w:tc>
              </w:sdtContent>
            </w:sdt>
          </w:tr>
        </w:tbl>
        <w:p w:rsidR="00B46C68" w:rsidRDefault="00B46C68" w:rsidP="00B46C68">
          <w:pPr>
            <w:ind w:firstLine="480"/>
          </w:pPr>
        </w:p>
        <w:p w:rsidR="00B46C68" w:rsidRDefault="00B46C68" w:rsidP="00B46C68">
          <w:pPr>
            <w:ind w:firstLine="480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400"/>
          </w:tblGrid>
          <w:tr w:rsidR="00B46C68">
            <w:sdt>
              <w:sdtPr>
                <w:alias w:val="摘要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B46C68" w:rsidRDefault="00FE2C49" w:rsidP="00FE2C49">
                    <w:pPr>
                      <w:pStyle w:val="af8"/>
                      <w:ind w:firstLine="400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B46C68" w:rsidRDefault="00B46C68" w:rsidP="00B46C68">
          <w:pPr>
            <w:ind w:firstLine="480"/>
          </w:pPr>
        </w:p>
        <w:p w:rsidR="00B46C68" w:rsidRDefault="00B46C68">
          <w:pPr>
            <w:widowControl/>
            <w:spacing w:line="240" w:lineRule="auto"/>
            <w:ind w:firstLineChars="0" w:firstLine="0"/>
            <w:jc w:val="left"/>
            <w:rPr>
              <w:rFonts w:ascii="微软雅黑" w:eastAsia="微软雅黑" w:hAnsi="微软雅黑" w:cstheme="majorBidi"/>
              <w:spacing w:val="566"/>
              <w:kern w:val="0"/>
              <w:sz w:val="72"/>
              <w:szCs w:val="72"/>
            </w:rPr>
          </w:pPr>
          <w:r>
            <w:rPr>
              <w:rFonts w:ascii="微软雅黑" w:eastAsia="微软雅黑" w:hAnsi="微软雅黑" w:cstheme="majorBidi"/>
              <w:spacing w:val="566"/>
              <w:kern w:val="0"/>
              <w:sz w:val="72"/>
              <w:szCs w:val="72"/>
            </w:rPr>
            <w:br w:type="page"/>
          </w:r>
        </w:p>
      </w:sdtContent>
    </w:sdt>
    <w:sdt>
      <w:sdtPr>
        <w:rPr>
          <w:lang w:val="zh-CN"/>
        </w:rPr>
        <w:id w:val="-999969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0006" w:rsidRPr="00491EBF" w:rsidRDefault="009E0006" w:rsidP="00B46C68">
          <w:pPr>
            <w:ind w:firstLine="480"/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491EBF">
            <w:rPr>
              <w:rFonts w:ascii="微软雅黑" w:eastAsia="微软雅黑" w:hAnsi="微软雅黑"/>
              <w:b/>
              <w:sz w:val="32"/>
              <w:szCs w:val="32"/>
              <w:lang w:val="zh-CN"/>
            </w:rPr>
            <w:t>目</w:t>
          </w:r>
          <w:r w:rsidR="00491EBF" w:rsidRPr="00491EBF">
            <w:rPr>
              <w:rFonts w:ascii="微软雅黑" w:eastAsia="微软雅黑" w:hAnsi="微软雅黑" w:hint="eastAsia"/>
              <w:b/>
              <w:sz w:val="32"/>
              <w:szCs w:val="32"/>
              <w:lang w:val="zh-CN"/>
            </w:rPr>
            <w:t xml:space="preserve"> </w:t>
          </w:r>
          <w:r w:rsidRPr="00491EBF">
            <w:rPr>
              <w:rFonts w:ascii="微软雅黑" w:eastAsia="微软雅黑" w:hAnsi="微软雅黑"/>
              <w:b/>
              <w:sz w:val="32"/>
              <w:szCs w:val="32"/>
              <w:lang w:val="zh-CN"/>
            </w:rPr>
            <w:t>录</w:t>
          </w:r>
        </w:p>
        <w:p w:rsidR="00FE2C49" w:rsidRDefault="009E0006" w:rsidP="00FE2C49">
          <w:pPr>
            <w:pStyle w:val="10"/>
            <w:ind w:left="240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926409" w:history="1">
            <w:r w:rsidR="00FE2C49" w:rsidRPr="00FD70D6">
              <w:rPr>
                <w:rStyle w:val="a4"/>
                <w:noProof/>
              </w:rPr>
              <w:t>1</w:t>
            </w:r>
            <w:r w:rsidR="00FE2C49" w:rsidRPr="00FD70D6">
              <w:rPr>
                <w:rStyle w:val="a4"/>
                <w:rFonts w:hint="eastAsia"/>
                <w:noProof/>
              </w:rPr>
              <w:t xml:space="preserve"> </w:t>
            </w:r>
            <w:r w:rsidR="00FE2C49" w:rsidRPr="00FD70D6">
              <w:rPr>
                <w:rStyle w:val="a4"/>
                <w:rFonts w:hint="eastAsia"/>
                <w:noProof/>
              </w:rPr>
              <w:t>行业结构</w:t>
            </w:r>
            <w:r w:rsidR="00FE2C49">
              <w:rPr>
                <w:noProof/>
                <w:webHidden/>
              </w:rPr>
              <w:tab/>
            </w:r>
            <w:r w:rsidR="00FE2C49">
              <w:rPr>
                <w:noProof/>
                <w:webHidden/>
              </w:rPr>
              <w:fldChar w:fldCharType="begin"/>
            </w:r>
            <w:r w:rsidR="00FE2C49">
              <w:rPr>
                <w:noProof/>
                <w:webHidden/>
              </w:rPr>
              <w:instrText xml:space="preserve"> PAGEREF _Toc370926409 \h </w:instrText>
            </w:r>
            <w:r w:rsidR="00FE2C49">
              <w:rPr>
                <w:noProof/>
                <w:webHidden/>
              </w:rPr>
            </w:r>
            <w:r w:rsidR="00FE2C49">
              <w:rPr>
                <w:noProof/>
                <w:webHidden/>
              </w:rPr>
              <w:fldChar w:fldCharType="separate"/>
            </w:r>
            <w:r w:rsidR="00FE2C49">
              <w:rPr>
                <w:noProof/>
                <w:webHidden/>
              </w:rPr>
              <w:t>1</w:t>
            </w:r>
            <w:r w:rsidR="00FE2C49">
              <w:rPr>
                <w:noProof/>
                <w:webHidden/>
              </w:rPr>
              <w:fldChar w:fldCharType="end"/>
            </w:r>
          </w:hyperlink>
        </w:p>
        <w:p w:rsidR="00FE2C49" w:rsidRDefault="00FE2C49" w:rsidP="00FE2C49">
          <w:pPr>
            <w:pStyle w:val="20"/>
            <w:tabs>
              <w:tab w:val="right" w:leader="dot" w:pos="9174"/>
            </w:tabs>
            <w:ind w:left="24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926410" w:history="1">
            <w:r w:rsidRPr="00FD70D6">
              <w:rPr>
                <w:rStyle w:val="a4"/>
                <w:noProof/>
              </w:rPr>
              <w:t>1.1</w:t>
            </w:r>
            <w:r w:rsidRPr="00FD70D6">
              <w:rPr>
                <w:rStyle w:val="a4"/>
                <w:rFonts w:hint="eastAsia"/>
                <w:noProof/>
              </w:rPr>
              <w:t xml:space="preserve"> </w:t>
            </w:r>
            <w:r w:rsidRPr="00FD70D6">
              <w:rPr>
                <w:rStyle w:val="a4"/>
                <w:rFonts w:hint="eastAsia"/>
                <w:noProof/>
              </w:rPr>
              <w:t>功能结构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_Toc370926410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C49" w:rsidRDefault="00FE2C49" w:rsidP="00FE2C49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370926411" w:history="1">
            <w:r w:rsidRPr="00FD70D6">
              <w:rPr>
                <w:rStyle w:val="a4"/>
                <w:noProof/>
              </w:rPr>
              <w:t>1.1.1</w:t>
            </w:r>
            <w:r w:rsidRPr="00FD70D6">
              <w:rPr>
                <w:rStyle w:val="a4"/>
                <w:rFonts w:hint="eastAsia"/>
                <w:noProof/>
              </w:rPr>
              <w:t xml:space="preserve"> </w:t>
            </w:r>
            <w:r w:rsidRPr="00FD70D6">
              <w:rPr>
                <w:rStyle w:val="a4"/>
                <w:rFonts w:hint="eastAsia"/>
                <w:noProof/>
              </w:rPr>
              <w:t>分工方法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_Toc370926411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C49" w:rsidRDefault="00FE2C49" w:rsidP="00FE2C49">
          <w:pPr>
            <w:pStyle w:val="10"/>
            <w:ind w:left="240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hyperlink w:anchor="_Toc370926412" w:history="1">
            <w:r w:rsidRPr="00FD70D6">
              <w:rPr>
                <w:rStyle w:val="a4"/>
                <w:noProof/>
              </w:rPr>
              <w:t>2</w:t>
            </w:r>
            <w:r w:rsidRPr="00FD70D6">
              <w:rPr>
                <w:rStyle w:val="a4"/>
                <w:rFonts w:hint="eastAsia"/>
                <w:noProof/>
              </w:rPr>
              <w:t xml:space="preserve"> </w:t>
            </w:r>
            <w:r w:rsidRPr="00FD70D6">
              <w:rPr>
                <w:rStyle w:val="a4"/>
                <w:rFonts w:hint="eastAsia"/>
                <w:noProof/>
              </w:rPr>
              <w:t>技术要求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_Toc370926412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006" w:rsidRDefault="009E0006" w:rsidP="00F27624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9761A" w:rsidRDefault="0009761A" w:rsidP="00250DD0">
      <w:pPr>
        <w:pStyle w:val="1"/>
        <w:numPr>
          <w:ilvl w:val="0"/>
          <w:numId w:val="0"/>
        </w:numPr>
        <w:spacing w:before="163" w:after="163"/>
        <w:ind w:left="432"/>
        <w:jc w:val="both"/>
        <w:sectPr w:rsidR="0009761A" w:rsidSect="00B1393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2268" w:right="1304" w:bottom="1418" w:left="1418" w:header="851" w:footer="992" w:gutter="0"/>
          <w:pgNumType w:fmt="upperRoman" w:start="0"/>
          <w:cols w:space="425"/>
          <w:titlePg/>
          <w:docGrid w:type="lines" w:linePitch="326"/>
        </w:sectPr>
      </w:pPr>
    </w:p>
    <w:p w:rsidR="00CC78E5" w:rsidRDefault="002D5B01" w:rsidP="007725B1">
      <w:pPr>
        <w:pStyle w:val="1"/>
        <w:spacing w:before="163" w:after="163"/>
        <w:rPr>
          <w:b w:val="0"/>
          <w:bCs w:val="0"/>
        </w:rPr>
      </w:pPr>
      <w:bookmarkStart w:id="0" w:name="_Toc370926409"/>
      <w:r>
        <w:rPr>
          <w:rFonts w:hint="eastAsia"/>
        </w:rPr>
        <w:t>行业结构</w:t>
      </w:r>
      <w:bookmarkEnd w:id="0"/>
    </w:p>
    <w:p w:rsidR="007725B1" w:rsidRDefault="002D5B01" w:rsidP="007725B1">
      <w:pPr>
        <w:pStyle w:val="2"/>
        <w:spacing w:before="326" w:after="163"/>
      </w:pPr>
      <w:bookmarkStart w:id="1" w:name="_Toc370926410"/>
      <w:r>
        <w:rPr>
          <w:rFonts w:hint="eastAsia"/>
        </w:rPr>
        <w:t>功能结构</w:t>
      </w:r>
      <w:bookmarkEnd w:id="1"/>
    </w:p>
    <w:p w:rsidR="0023544A" w:rsidRDefault="0023544A" w:rsidP="0023544A">
      <w:pPr>
        <w:pStyle w:val="3"/>
        <w:numPr>
          <w:ilvl w:val="2"/>
          <w:numId w:val="1"/>
        </w:numPr>
        <w:spacing w:before="163" w:after="163"/>
      </w:pPr>
      <w:bookmarkStart w:id="2" w:name="_Toc370926411"/>
      <w:r>
        <w:rPr>
          <w:rFonts w:hint="eastAsia"/>
        </w:rPr>
        <w:t>分工方法</w:t>
      </w:r>
      <w:bookmarkEnd w:id="2"/>
    </w:p>
    <w:p w:rsidR="008361C1" w:rsidRDefault="00DC2D68" w:rsidP="004F18F9">
      <w:pPr>
        <w:pStyle w:val="af9"/>
        <w:numPr>
          <w:ilvl w:val="0"/>
          <w:numId w:val="117"/>
        </w:numPr>
        <w:ind w:firstLineChars="0"/>
      </w:pPr>
      <w:r>
        <w:rPr>
          <w:rFonts w:hint="eastAsia"/>
        </w:rPr>
        <w:t>需求</w:t>
      </w:r>
    </w:p>
    <w:p w:rsidR="009406BD" w:rsidRDefault="009406BD" w:rsidP="004F18F9">
      <w:pPr>
        <w:pStyle w:val="af9"/>
        <w:numPr>
          <w:ilvl w:val="0"/>
          <w:numId w:val="117"/>
        </w:numPr>
        <w:ind w:firstLineChars="0"/>
      </w:pPr>
      <w:r>
        <w:rPr>
          <w:rFonts w:hint="eastAsia"/>
        </w:rPr>
        <w:t>技术分工</w:t>
      </w:r>
    </w:p>
    <w:p w:rsidR="00DC2D68" w:rsidRDefault="00DC2D68" w:rsidP="004F18F9">
      <w:pPr>
        <w:pStyle w:val="af9"/>
        <w:numPr>
          <w:ilvl w:val="0"/>
          <w:numId w:val="117"/>
        </w:numPr>
        <w:ind w:firstLineChars="0"/>
      </w:pPr>
      <w:r>
        <w:rPr>
          <w:rFonts w:hint="eastAsia"/>
        </w:rPr>
        <w:t>设备投入规模</w:t>
      </w:r>
    </w:p>
    <w:p w:rsidR="00DC2D68" w:rsidRPr="008361C1" w:rsidRDefault="009406BD" w:rsidP="004F18F9">
      <w:pPr>
        <w:pStyle w:val="af9"/>
        <w:numPr>
          <w:ilvl w:val="0"/>
          <w:numId w:val="117"/>
        </w:numPr>
        <w:ind w:firstLineChars="0"/>
      </w:pPr>
      <w:r>
        <w:rPr>
          <w:rFonts w:hint="eastAsia"/>
        </w:rPr>
        <w:t>人力</w:t>
      </w:r>
      <w:r w:rsidR="00DC2D68">
        <w:rPr>
          <w:rFonts w:hint="eastAsia"/>
        </w:rPr>
        <w:t>组织规模</w:t>
      </w:r>
    </w:p>
    <w:p w:rsidR="00F71370" w:rsidRDefault="009406BD" w:rsidP="004F18F9">
      <w:pPr>
        <w:pStyle w:val="af9"/>
        <w:numPr>
          <w:ilvl w:val="0"/>
          <w:numId w:val="112"/>
        </w:numPr>
        <w:ind w:firstLineChars="0"/>
      </w:pPr>
      <w:r>
        <w:rPr>
          <w:rFonts w:hint="eastAsia"/>
        </w:rPr>
        <w:t>大型</w:t>
      </w:r>
      <w:r w:rsidR="00501387">
        <w:rPr>
          <w:rFonts w:hint="eastAsia"/>
        </w:rPr>
        <w:t>。</w:t>
      </w:r>
    </w:p>
    <w:p w:rsidR="00146364" w:rsidRDefault="009406BD" w:rsidP="004F18F9">
      <w:pPr>
        <w:pStyle w:val="af9"/>
        <w:numPr>
          <w:ilvl w:val="0"/>
          <w:numId w:val="112"/>
        </w:numPr>
        <w:ind w:firstLineChars="0"/>
      </w:pPr>
      <w:r>
        <w:rPr>
          <w:rFonts w:hint="eastAsia"/>
        </w:rPr>
        <w:t>小型。</w:t>
      </w:r>
    </w:p>
    <w:p w:rsidR="009406BD" w:rsidRDefault="009406BD">
      <w:pPr>
        <w:widowControl/>
        <w:spacing w:line="240" w:lineRule="auto"/>
        <w:ind w:firstLineChars="0" w:firstLine="0"/>
        <w:jc w:val="left"/>
        <w:rPr>
          <w:rFonts w:eastAsia="黑体"/>
          <w:b/>
          <w:bCs/>
          <w:kern w:val="44"/>
          <w:sz w:val="30"/>
          <w:szCs w:val="30"/>
        </w:rPr>
      </w:pPr>
      <w:r>
        <w:br w:type="page"/>
      </w:r>
    </w:p>
    <w:p w:rsidR="009406BD" w:rsidRDefault="00AC0910" w:rsidP="009406BD">
      <w:pPr>
        <w:pStyle w:val="1"/>
        <w:spacing w:before="163" w:after="163"/>
      </w:pPr>
      <w:bookmarkStart w:id="3" w:name="_Toc370926412"/>
      <w:r>
        <w:rPr>
          <w:rFonts w:hint="eastAsia"/>
        </w:rPr>
        <w:t>技术要求</w:t>
      </w:r>
      <w:bookmarkEnd w:id="3"/>
    </w:p>
    <w:p w:rsidR="00AC0910" w:rsidRDefault="00AC0910" w:rsidP="00AC0910">
      <w:pPr>
        <w:ind w:firstLine="480"/>
      </w:pPr>
      <w:r>
        <w:rPr>
          <w:rFonts w:hint="eastAsia"/>
        </w:rPr>
        <w:t>基于现有系统的产品开发：比如要求熟悉</w:t>
      </w:r>
      <w:r>
        <w:rPr>
          <w:rFonts w:hint="eastAsia"/>
        </w:rPr>
        <w:t>Linux</w:t>
      </w:r>
      <w:r w:rsidR="00453D30">
        <w:rPr>
          <w:rFonts w:hint="eastAsia"/>
        </w:rPr>
        <w:t>的应用接口</w:t>
      </w:r>
      <w:r>
        <w:rPr>
          <w:rFonts w:hint="eastAsia"/>
        </w:rPr>
        <w:t>，</w:t>
      </w:r>
      <w:r>
        <w:rPr>
          <w:rFonts w:hint="eastAsia"/>
        </w:rPr>
        <w:t>MFC</w:t>
      </w:r>
      <w:r>
        <w:rPr>
          <w:rFonts w:hint="eastAsia"/>
        </w:rPr>
        <w:t>，</w:t>
      </w:r>
      <w:r>
        <w:rPr>
          <w:rFonts w:hint="eastAsia"/>
        </w:rPr>
        <w:t>QT</w:t>
      </w:r>
      <w:r>
        <w:rPr>
          <w:rFonts w:hint="eastAsia"/>
        </w:rPr>
        <w:t>，</w:t>
      </w:r>
      <w:r>
        <w:rPr>
          <w:rFonts w:hint="eastAsia"/>
        </w:rPr>
        <w:t>Andriod</w:t>
      </w:r>
      <w:r w:rsidR="00453D30">
        <w:rPr>
          <w:rFonts w:hint="eastAsia"/>
        </w:rPr>
        <w:t>，</w:t>
      </w:r>
      <w:r w:rsidR="00453D30">
        <w:rPr>
          <w:rFonts w:hint="eastAsia"/>
        </w:rPr>
        <w:t>IOS</w:t>
      </w:r>
      <w:r w:rsidR="00CB289E">
        <w:rPr>
          <w:rFonts w:hint="eastAsia"/>
        </w:rPr>
        <w:t>，以及硬件中的</w:t>
      </w:r>
      <w:r w:rsidR="00CB289E">
        <w:rPr>
          <w:rFonts w:hint="eastAsia"/>
        </w:rPr>
        <w:t>PCB</w:t>
      </w:r>
      <w:r w:rsidR="00CB289E">
        <w:rPr>
          <w:rFonts w:hint="eastAsia"/>
        </w:rPr>
        <w:t>，抄板等软件</w:t>
      </w:r>
      <w:r>
        <w:rPr>
          <w:rFonts w:hint="eastAsia"/>
        </w:rPr>
        <w:t>等。</w:t>
      </w:r>
    </w:p>
    <w:p w:rsidR="00AC0910" w:rsidRDefault="00453D30" w:rsidP="00AC0910">
      <w:pPr>
        <w:ind w:firstLine="480"/>
      </w:pPr>
      <w:r>
        <w:rPr>
          <w:rFonts w:hint="eastAsia"/>
        </w:rPr>
        <w:t>系统开发：一般强调对语言技能的掌握</w:t>
      </w:r>
      <w:r>
        <w:rPr>
          <w:rFonts w:hint="eastAsia"/>
        </w:rPr>
        <w:t>C</w:t>
      </w:r>
      <w:r>
        <w:rPr>
          <w:rFonts w:hint="eastAsia"/>
        </w:rPr>
        <w:t>，汇编，</w:t>
      </w:r>
      <w:r>
        <w:rPr>
          <w:rFonts w:hint="eastAsia"/>
        </w:rPr>
        <w:t>C++</w:t>
      </w:r>
      <w:r>
        <w:rPr>
          <w:rFonts w:hint="eastAsia"/>
        </w:rPr>
        <w:t>，</w:t>
      </w:r>
      <w:r>
        <w:rPr>
          <w:rFonts w:hint="eastAsia"/>
        </w:rPr>
        <w:t>Makefile</w:t>
      </w:r>
      <w:r>
        <w:rPr>
          <w:rFonts w:hint="eastAsia"/>
        </w:rPr>
        <w:t>等，同时可能要求对核心系统的了解，比如</w:t>
      </w:r>
      <w:r>
        <w:rPr>
          <w:rFonts w:hint="eastAsia"/>
        </w:rPr>
        <w:t>linux</w:t>
      </w:r>
      <w:r>
        <w:rPr>
          <w:rFonts w:hint="eastAsia"/>
        </w:rPr>
        <w:t>内核。</w:t>
      </w:r>
    </w:p>
    <w:p w:rsidR="00453D30" w:rsidRDefault="001732DD" w:rsidP="00AC0910">
      <w:pPr>
        <w:ind w:firstLine="480"/>
        <w:rPr>
          <w:rFonts w:hint="eastAsia"/>
        </w:rPr>
      </w:pPr>
      <w:r>
        <w:rPr>
          <w:rFonts w:hint="eastAsia"/>
        </w:rPr>
        <w:t>模块开发</w:t>
      </w:r>
      <w:r w:rsidR="00453D30">
        <w:rPr>
          <w:rFonts w:hint="eastAsia"/>
        </w:rPr>
        <w:t>：比较强调熟悉某个规范，比如</w:t>
      </w:r>
      <w:r w:rsidR="00453D30">
        <w:rPr>
          <w:rFonts w:hint="eastAsia"/>
        </w:rPr>
        <w:t>TCP/IP</w:t>
      </w:r>
      <w:r w:rsidR="00453D30">
        <w:rPr>
          <w:rFonts w:hint="eastAsia"/>
        </w:rPr>
        <w:t>，</w:t>
      </w:r>
      <w:r w:rsidR="00453D30">
        <w:rPr>
          <w:rFonts w:hint="eastAsia"/>
        </w:rPr>
        <w:t>MPEG</w:t>
      </w:r>
      <w:r w:rsidR="00453D30">
        <w:rPr>
          <w:rFonts w:hint="eastAsia"/>
        </w:rPr>
        <w:t>，</w:t>
      </w:r>
      <w:r w:rsidR="00453D30">
        <w:rPr>
          <w:rFonts w:hint="eastAsia"/>
        </w:rPr>
        <w:t>Bluetooth</w:t>
      </w:r>
      <w:r w:rsidR="00453D30">
        <w:rPr>
          <w:rFonts w:hint="eastAsia"/>
        </w:rPr>
        <w:t>，</w:t>
      </w:r>
      <w:r w:rsidR="00453D30">
        <w:rPr>
          <w:rFonts w:hint="eastAsia"/>
        </w:rPr>
        <w:t>SD/MMC</w:t>
      </w:r>
      <w:r w:rsidR="00453D30">
        <w:rPr>
          <w:rFonts w:hint="eastAsia"/>
        </w:rPr>
        <w:t>，</w:t>
      </w:r>
      <w:r w:rsidR="00453D30">
        <w:rPr>
          <w:rFonts w:hint="eastAsia"/>
        </w:rPr>
        <w:t>NAND</w:t>
      </w:r>
      <w:r w:rsidR="00453D30">
        <w:rPr>
          <w:rFonts w:hint="eastAsia"/>
        </w:rPr>
        <w:t>规范类，以及系统架构类，比如</w:t>
      </w:r>
      <w:r w:rsidR="00453D30">
        <w:rPr>
          <w:rFonts w:hint="eastAsia"/>
        </w:rPr>
        <w:t>Linux</w:t>
      </w:r>
      <w:r w:rsidR="00453D30">
        <w:rPr>
          <w:rFonts w:hint="eastAsia"/>
        </w:rPr>
        <w:t>中的</w:t>
      </w:r>
      <w:r w:rsidR="00453D30">
        <w:rPr>
          <w:rFonts w:hint="eastAsia"/>
        </w:rPr>
        <w:t>FrameBuffer</w:t>
      </w:r>
      <w:r w:rsidR="00453D30">
        <w:rPr>
          <w:rFonts w:hint="eastAsia"/>
        </w:rPr>
        <w:t>，</w:t>
      </w:r>
      <w:r w:rsidR="00453D30">
        <w:rPr>
          <w:rFonts w:hint="eastAsia"/>
        </w:rPr>
        <w:t>I2C</w:t>
      </w:r>
      <w:r w:rsidR="00453D30">
        <w:rPr>
          <w:rFonts w:hint="eastAsia"/>
        </w:rPr>
        <w:t>，</w:t>
      </w:r>
      <w:r w:rsidR="00453D30">
        <w:rPr>
          <w:rFonts w:hint="eastAsia"/>
        </w:rPr>
        <w:t>Alsa</w:t>
      </w:r>
      <w:r w:rsidR="00453D30">
        <w:rPr>
          <w:rFonts w:hint="eastAsia"/>
        </w:rPr>
        <w:t>驱动的逻辑架构标准。</w:t>
      </w:r>
    </w:p>
    <w:p w:rsidR="00264AE7" w:rsidRDefault="00264AE7" w:rsidP="00264AE7">
      <w:pPr>
        <w:ind w:firstLine="480"/>
        <w:rPr>
          <w:rFonts w:hint="eastAsia"/>
        </w:rPr>
      </w:pPr>
      <w:r>
        <w:rPr>
          <w:rFonts w:hint="eastAsia"/>
        </w:rPr>
        <w:t>核心系统开发：</w:t>
      </w:r>
      <w:r>
        <w:rPr>
          <w:rFonts w:hint="eastAsia"/>
        </w:rPr>
        <w:t>C</w:t>
      </w:r>
      <w:r>
        <w:rPr>
          <w:rFonts w:hint="eastAsia"/>
        </w:rPr>
        <w:t>，数据结构，</w:t>
      </w:r>
      <w:r>
        <w:rPr>
          <w:rFonts w:hint="eastAsia"/>
        </w:rPr>
        <w:t>FFT</w:t>
      </w:r>
      <w:r>
        <w:rPr>
          <w:rFonts w:hint="eastAsia"/>
        </w:rPr>
        <w:t>算法，以及辅助工具，</w:t>
      </w:r>
      <w:r>
        <w:rPr>
          <w:rFonts w:hint="eastAsia"/>
        </w:rPr>
        <w:t>Matlab</w:t>
      </w:r>
      <w:r>
        <w:rPr>
          <w:rFonts w:hint="eastAsia"/>
        </w:rPr>
        <w:t>，逻辑分析仪，示波器，芯片设计工具</w:t>
      </w:r>
      <w:r w:rsidR="00CB289E">
        <w:rPr>
          <w:rFonts w:hint="eastAsia"/>
        </w:rPr>
        <w:t>，数字</w:t>
      </w:r>
      <w:r w:rsidR="00CB289E">
        <w:rPr>
          <w:rFonts w:hint="eastAsia"/>
        </w:rPr>
        <w:t>/</w:t>
      </w:r>
      <w:r w:rsidR="00CB289E">
        <w:rPr>
          <w:rFonts w:hint="eastAsia"/>
        </w:rPr>
        <w:t>模拟电路</w:t>
      </w:r>
      <w:r w:rsidR="00D761A6">
        <w:rPr>
          <w:rFonts w:hint="eastAsia"/>
        </w:rPr>
        <w:t>原理</w:t>
      </w:r>
      <w:r>
        <w:rPr>
          <w:rFonts w:hint="eastAsia"/>
        </w:rPr>
        <w:t>等。</w:t>
      </w:r>
    </w:p>
    <w:p w:rsidR="00264AE7" w:rsidRDefault="00264AE7" w:rsidP="00264AE7">
      <w:pPr>
        <w:ind w:firstLine="480"/>
        <w:rPr>
          <w:rFonts w:hint="eastAsia"/>
        </w:rPr>
      </w:pPr>
      <w:r>
        <w:rPr>
          <w:rFonts w:hint="eastAsia"/>
        </w:rPr>
        <w:t>内容服务：一般提供用户数据服务，比如</w:t>
      </w:r>
      <w:r>
        <w:rPr>
          <w:rFonts w:hint="eastAsia"/>
        </w:rPr>
        <w:t>Photoshop</w:t>
      </w:r>
      <w:r>
        <w:rPr>
          <w:rFonts w:hint="eastAsia"/>
        </w:rPr>
        <w:t>，</w:t>
      </w:r>
      <w:r>
        <w:rPr>
          <w:rFonts w:hint="eastAsia"/>
        </w:rPr>
        <w:t>Office</w:t>
      </w:r>
      <w:r>
        <w:rPr>
          <w:rFonts w:hint="eastAsia"/>
        </w:rPr>
        <w:t>软件。</w:t>
      </w:r>
    </w:p>
    <w:p w:rsidR="00264AE7" w:rsidRDefault="00264AE7" w:rsidP="00264AE7">
      <w:pPr>
        <w:ind w:firstLine="480"/>
        <w:rPr>
          <w:rFonts w:hint="eastAsia"/>
        </w:rPr>
      </w:pPr>
      <w:r>
        <w:rPr>
          <w:rFonts w:hint="eastAsia"/>
        </w:rPr>
        <w:t>加工服务：比如</w:t>
      </w:r>
      <w:r>
        <w:rPr>
          <w:rFonts w:hint="eastAsia"/>
        </w:rPr>
        <w:t>CAD</w:t>
      </w:r>
      <w:r>
        <w:rPr>
          <w:rFonts w:hint="eastAsia"/>
        </w:rPr>
        <w:t>软件，</w:t>
      </w:r>
      <w:r>
        <w:rPr>
          <w:rFonts w:hint="eastAsia"/>
        </w:rPr>
        <w:t>UG</w:t>
      </w:r>
      <w:r>
        <w:rPr>
          <w:rFonts w:hint="eastAsia"/>
        </w:rPr>
        <w:t>磨具软件，以及某类设备的使用熟练度。</w:t>
      </w:r>
    </w:p>
    <w:p w:rsidR="00264AE7" w:rsidRDefault="00264AE7" w:rsidP="00264AE7">
      <w:pPr>
        <w:ind w:firstLine="480"/>
        <w:rPr>
          <w:rFonts w:hint="eastAsia"/>
        </w:rPr>
      </w:pPr>
      <w:r>
        <w:rPr>
          <w:rFonts w:hint="eastAsia"/>
        </w:rPr>
        <w:t>技术支持</w:t>
      </w:r>
      <w:r>
        <w:rPr>
          <w:rFonts w:hint="eastAsia"/>
        </w:rPr>
        <w:t>/</w:t>
      </w:r>
      <w:r>
        <w:rPr>
          <w:rFonts w:hint="eastAsia"/>
        </w:rPr>
        <w:t>市场：业务流程，行业信息的要求，该类技术是商业信息搜集能力。</w:t>
      </w:r>
    </w:p>
    <w:p w:rsidR="00264AE7" w:rsidRPr="00264AE7" w:rsidRDefault="00ED296A" w:rsidP="00264AE7">
      <w:pPr>
        <w:ind w:firstLine="480"/>
      </w:pPr>
      <w:r>
        <w:rPr>
          <w:rFonts w:hint="eastAsia"/>
        </w:rPr>
        <w:t>管理：一般是对生产研发的管理，其主要强调对生产流程的控制技术的了解</w:t>
      </w:r>
      <w:r w:rsidR="00BB155F">
        <w:rPr>
          <w:rFonts w:hint="eastAsia"/>
        </w:rPr>
        <w:t>，比如了解软件过程方法，了解沟通技巧，财务等</w:t>
      </w:r>
      <w:r>
        <w:rPr>
          <w:rFonts w:hint="eastAsia"/>
        </w:rPr>
        <w:t>。</w:t>
      </w:r>
    </w:p>
    <w:p w:rsidR="00453D30" w:rsidRPr="00453D30" w:rsidRDefault="00453D30" w:rsidP="00AC0910">
      <w:pPr>
        <w:ind w:firstLine="480"/>
      </w:pPr>
    </w:p>
    <w:p w:rsidR="00AC0910" w:rsidRPr="00AC0910" w:rsidRDefault="00AC0910" w:rsidP="00AC0910">
      <w:pPr>
        <w:ind w:firstLine="480"/>
      </w:pPr>
    </w:p>
    <w:p w:rsidR="00864861" w:rsidRPr="00864861" w:rsidRDefault="00864861" w:rsidP="004226E9">
      <w:pPr>
        <w:pStyle w:val="afa"/>
        <w:ind w:leftChars="350" w:left="840" w:firstLine="420"/>
      </w:pPr>
    </w:p>
    <w:sectPr w:rsidR="00864861" w:rsidRPr="00864861" w:rsidSect="00B13930">
      <w:footerReference w:type="default" r:id="rId16"/>
      <w:pgSz w:w="11906" w:h="16838"/>
      <w:pgMar w:top="2268" w:right="1304" w:bottom="1418" w:left="1418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DB5" w:rsidRDefault="007D7DB5" w:rsidP="00461A2B">
      <w:pPr>
        <w:ind w:firstLine="480"/>
      </w:pPr>
      <w:r>
        <w:separator/>
      </w:r>
    </w:p>
  </w:endnote>
  <w:endnote w:type="continuationSeparator" w:id="0">
    <w:p w:rsidR="007D7DB5" w:rsidRDefault="007D7DB5" w:rsidP="00461A2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5F" w:rsidRDefault="00BB155F" w:rsidP="00AD63D7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5F" w:rsidRDefault="00BB155F" w:rsidP="009430DE">
    <w:pPr>
      <w:pStyle w:val="a7"/>
      <w:ind w:firstLine="360"/>
      <w:jc w:val="center"/>
    </w:pPr>
    <w:sdt>
      <w:sdtPr>
        <w:id w:val="85615551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E2C49" w:rsidRPr="00FE2C49">
          <w:rPr>
            <w:noProof/>
            <w:lang w:val="zh-CN"/>
          </w:rPr>
          <w:t>I</w:t>
        </w:r>
        <w:r>
          <w:fldChar w:fldCharType="end"/>
        </w:r>
      </w:sdtContent>
    </w:sdt>
  </w:p>
  <w:p w:rsidR="00BB155F" w:rsidRPr="00BD1B04" w:rsidRDefault="00BB155F" w:rsidP="009430DE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0606122"/>
      <w:docPartObj>
        <w:docPartGallery w:val="Page Numbers (Bottom of Page)"/>
        <w:docPartUnique/>
      </w:docPartObj>
    </w:sdtPr>
    <w:sdtContent>
      <w:p w:rsidR="00BB155F" w:rsidRDefault="00BB155F" w:rsidP="009430DE">
        <w:pPr>
          <w:pStyle w:val="a7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7DB5" w:rsidRPr="007D7DB5">
          <w:rPr>
            <w:noProof/>
            <w:lang w:val="zh-CN"/>
          </w:rPr>
          <w:t xml:space="preserve"> </w:t>
        </w:r>
        <w:r>
          <w:fldChar w:fldCharType="end"/>
        </w:r>
      </w:p>
    </w:sdtContent>
  </w:sdt>
  <w:p w:rsidR="00BB155F" w:rsidRDefault="00BB155F" w:rsidP="009430DE">
    <w:pPr>
      <w:pStyle w:val="a7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5F" w:rsidRDefault="00BB155F" w:rsidP="009430DE">
    <w:pPr>
      <w:pStyle w:val="a7"/>
      <w:ind w:firstLine="360"/>
      <w:jc w:val="center"/>
    </w:pPr>
    <w:sdt>
      <w:sdtPr>
        <w:id w:val="164477660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E2C49" w:rsidRPr="00FE2C49">
          <w:rPr>
            <w:noProof/>
            <w:lang w:val="zh-CN"/>
          </w:rPr>
          <w:t>2</w:t>
        </w:r>
        <w:r>
          <w:fldChar w:fldCharType="end"/>
        </w:r>
      </w:sdtContent>
    </w:sdt>
  </w:p>
  <w:p w:rsidR="00BB155F" w:rsidRPr="00BD1B04" w:rsidRDefault="00BB155F" w:rsidP="009430D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DB5" w:rsidRDefault="007D7DB5" w:rsidP="00880AD7">
      <w:pPr>
        <w:ind w:firstLine="480"/>
      </w:pPr>
      <w:r>
        <w:separator/>
      </w:r>
    </w:p>
  </w:footnote>
  <w:footnote w:type="continuationSeparator" w:id="0">
    <w:p w:rsidR="007D7DB5" w:rsidRDefault="007D7DB5" w:rsidP="00461A2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5F" w:rsidRDefault="00BB155F" w:rsidP="00AD63D7">
    <w:pPr>
      <w:pStyle w:val="a6"/>
      <w:ind w:firstLine="360"/>
    </w:pPr>
    <w:r w:rsidRPr="00467D69">
      <w:rPr>
        <w:rFonts w:hint="eastAsia"/>
      </w:rPr>
      <w:t>elvonzion@gmail.com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5F" w:rsidRDefault="00BB155F" w:rsidP="00AD63D7">
    <w:pPr>
      <w:pStyle w:val="a6"/>
      <w:ind w:firstLine="360"/>
    </w:pPr>
    <w:r w:rsidRPr="00467D69">
      <w:rPr>
        <w:rFonts w:hint="eastAsia"/>
      </w:rPr>
      <w:t>ARM LINUX</w:t>
    </w:r>
    <w:r w:rsidRPr="00467D69">
      <w:rPr>
        <w:rFonts w:hint="eastAsia"/>
      </w:rPr>
      <w:t>移植备忘录</w:t>
    </w:r>
    <w:r>
      <w:rPr>
        <w:rFonts w:hint="eastAsia"/>
      </w:rPr>
      <w:t xml:space="preserve"> </w:t>
    </w:r>
    <w:r w:rsidRPr="00467D69">
      <w:rPr>
        <w:rFonts w:hint="eastAsia"/>
      </w:rPr>
      <w:t>elvonzion@gmail.com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5F" w:rsidRPr="00467D69" w:rsidRDefault="00BB155F" w:rsidP="00467D69">
    <w:pPr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2B04"/>
    <w:multiLevelType w:val="multilevel"/>
    <w:tmpl w:val="E050071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="Times New Roman" w:eastAsia="黑体" w:hAnsi="Times New Roman" w:hint="default"/>
        <w:b/>
        <w:i w:val="0"/>
        <w:sz w:val="30"/>
        <w:szCs w:val="30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08340A8"/>
    <w:multiLevelType w:val="hybridMultilevel"/>
    <w:tmpl w:val="29760A52"/>
    <w:lvl w:ilvl="0" w:tplc="E2A4615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00892868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00B25F7C"/>
    <w:multiLevelType w:val="hybridMultilevel"/>
    <w:tmpl w:val="4E9AF910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00EC1638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018F099D"/>
    <w:multiLevelType w:val="hybridMultilevel"/>
    <w:tmpl w:val="AC84D6EE"/>
    <w:lvl w:ilvl="0" w:tplc="4A0E62E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6">
    <w:nsid w:val="0262117F"/>
    <w:multiLevelType w:val="hybridMultilevel"/>
    <w:tmpl w:val="825A49D4"/>
    <w:lvl w:ilvl="0" w:tplc="98AA39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02B225C7"/>
    <w:multiLevelType w:val="hybridMultilevel"/>
    <w:tmpl w:val="DD6C33A4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">
    <w:nsid w:val="030471A1"/>
    <w:multiLevelType w:val="hybridMultilevel"/>
    <w:tmpl w:val="AF9436E8"/>
    <w:lvl w:ilvl="0" w:tplc="0F9C16F2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9">
    <w:nsid w:val="030B6042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031570BC"/>
    <w:multiLevelType w:val="hybridMultilevel"/>
    <w:tmpl w:val="825A49D4"/>
    <w:lvl w:ilvl="0" w:tplc="98AA39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>
    <w:nsid w:val="038A0384"/>
    <w:multiLevelType w:val="hybridMultilevel"/>
    <w:tmpl w:val="825A49D4"/>
    <w:lvl w:ilvl="0" w:tplc="98AA39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>
    <w:nsid w:val="03C0115C"/>
    <w:multiLevelType w:val="hybridMultilevel"/>
    <w:tmpl w:val="344CAD4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>
    <w:nsid w:val="04316D96"/>
    <w:multiLevelType w:val="hybridMultilevel"/>
    <w:tmpl w:val="25E0883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>
    <w:nsid w:val="04427559"/>
    <w:multiLevelType w:val="hybridMultilevel"/>
    <w:tmpl w:val="A5FE98F2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>
    <w:nsid w:val="04A37FAB"/>
    <w:multiLevelType w:val="hybridMultilevel"/>
    <w:tmpl w:val="F1C23852"/>
    <w:lvl w:ilvl="0" w:tplc="6A189A6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>
    <w:nsid w:val="04B3012D"/>
    <w:multiLevelType w:val="hybridMultilevel"/>
    <w:tmpl w:val="51FA753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>
    <w:nsid w:val="04D62CEE"/>
    <w:multiLevelType w:val="hybridMultilevel"/>
    <w:tmpl w:val="825A49D4"/>
    <w:lvl w:ilvl="0" w:tplc="98AA39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>
    <w:nsid w:val="05D43C19"/>
    <w:multiLevelType w:val="hybridMultilevel"/>
    <w:tmpl w:val="DA98AD96"/>
    <w:lvl w:ilvl="0" w:tplc="CD28EE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>
    <w:nsid w:val="06093AE8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">
    <w:nsid w:val="06742D79"/>
    <w:multiLevelType w:val="hybridMultilevel"/>
    <w:tmpl w:val="25E0883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>
    <w:nsid w:val="068F4118"/>
    <w:multiLevelType w:val="hybridMultilevel"/>
    <w:tmpl w:val="AC84D6EE"/>
    <w:lvl w:ilvl="0" w:tplc="4A0E62E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>
    <w:nsid w:val="06C96FDA"/>
    <w:multiLevelType w:val="hybridMultilevel"/>
    <w:tmpl w:val="E124DD60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>
    <w:nsid w:val="070A44A5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>
    <w:nsid w:val="077C45AC"/>
    <w:multiLevelType w:val="hybridMultilevel"/>
    <w:tmpl w:val="FC608A32"/>
    <w:lvl w:ilvl="0" w:tplc="857A2D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>
    <w:nsid w:val="07E51533"/>
    <w:multiLevelType w:val="hybridMultilevel"/>
    <w:tmpl w:val="AC84D6EE"/>
    <w:lvl w:ilvl="0" w:tplc="4A0E62E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>
    <w:nsid w:val="08880188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">
    <w:nsid w:val="08EC035A"/>
    <w:multiLevelType w:val="hybridMultilevel"/>
    <w:tmpl w:val="FC608A32"/>
    <w:lvl w:ilvl="0" w:tplc="857A2D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>
    <w:nsid w:val="09886424"/>
    <w:multiLevelType w:val="hybridMultilevel"/>
    <w:tmpl w:val="60561DD2"/>
    <w:lvl w:ilvl="0" w:tplc="F7C83B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9">
    <w:nsid w:val="09A11647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0">
    <w:nsid w:val="09B216B4"/>
    <w:multiLevelType w:val="hybridMultilevel"/>
    <w:tmpl w:val="344CAD4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>
    <w:nsid w:val="0AAB7156"/>
    <w:multiLevelType w:val="hybridMultilevel"/>
    <w:tmpl w:val="FEE4156C"/>
    <w:lvl w:ilvl="0" w:tplc="670EF91A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>
    <w:nsid w:val="0AC01EE2"/>
    <w:multiLevelType w:val="hybridMultilevel"/>
    <w:tmpl w:val="3A4E1FA2"/>
    <w:lvl w:ilvl="0" w:tplc="CA86E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3">
    <w:nsid w:val="0B0E49D7"/>
    <w:multiLevelType w:val="hybridMultilevel"/>
    <w:tmpl w:val="95E61B9C"/>
    <w:lvl w:ilvl="0" w:tplc="72FCAC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4">
    <w:nsid w:val="0C293B73"/>
    <w:multiLevelType w:val="hybridMultilevel"/>
    <w:tmpl w:val="60561DD2"/>
    <w:lvl w:ilvl="0" w:tplc="F7C83B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5">
    <w:nsid w:val="0C321964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6">
    <w:nsid w:val="0C5D7A81"/>
    <w:multiLevelType w:val="hybridMultilevel"/>
    <w:tmpl w:val="60561DD2"/>
    <w:lvl w:ilvl="0" w:tplc="F7C83B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7">
    <w:nsid w:val="0CFB24D8"/>
    <w:multiLevelType w:val="hybridMultilevel"/>
    <w:tmpl w:val="000283E4"/>
    <w:lvl w:ilvl="0" w:tplc="072EADE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8">
    <w:nsid w:val="0D0767A8"/>
    <w:multiLevelType w:val="hybridMultilevel"/>
    <w:tmpl w:val="84508DB0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9">
    <w:nsid w:val="0D5E0866"/>
    <w:multiLevelType w:val="hybridMultilevel"/>
    <w:tmpl w:val="493286B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0">
    <w:nsid w:val="0D5E0F27"/>
    <w:multiLevelType w:val="hybridMultilevel"/>
    <w:tmpl w:val="D0AC165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1">
    <w:nsid w:val="0D790858"/>
    <w:multiLevelType w:val="hybridMultilevel"/>
    <w:tmpl w:val="25E0883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2">
    <w:nsid w:val="0DE133B3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3">
    <w:nsid w:val="0DFF2A26"/>
    <w:multiLevelType w:val="hybridMultilevel"/>
    <w:tmpl w:val="99829A6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4">
    <w:nsid w:val="0EA626F9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5">
    <w:nsid w:val="0FA00E6D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6">
    <w:nsid w:val="0FD6318E"/>
    <w:multiLevelType w:val="hybridMultilevel"/>
    <w:tmpl w:val="1E98300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7">
    <w:nsid w:val="0FFA0D84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8">
    <w:nsid w:val="104E27D5"/>
    <w:multiLevelType w:val="hybridMultilevel"/>
    <w:tmpl w:val="AC84D6EE"/>
    <w:lvl w:ilvl="0" w:tplc="4A0E62E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9">
    <w:nsid w:val="105A765A"/>
    <w:multiLevelType w:val="hybridMultilevel"/>
    <w:tmpl w:val="84508DB0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0">
    <w:nsid w:val="10C5166C"/>
    <w:multiLevelType w:val="hybridMultilevel"/>
    <w:tmpl w:val="F79EF890"/>
    <w:lvl w:ilvl="0" w:tplc="13340C8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1">
    <w:nsid w:val="11A4005F"/>
    <w:multiLevelType w:val="hybridMultilevel"/>
    <w:tmpl w:val="0FD488E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2">
    <w:nsid w:val="11D005DF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3">
    <w:nsid w:val="11D53E63"/>
    <w:multiLevelType w:val="hybridMultilevel"/>
    <w:tmpl w:val="1B167CC4"/>
    <w:lvl w:ilvl="0" w:tplc="6154588A">
      <w:start w:val="1"/>
      <w:numFmt w:val="lowerLetter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54">
    <w:nsid w:val="121A2EA4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5">
    <w:nsid w:val="12921C9A"/>
    <w:multiLevelType w:val="hybridMultilevel"/>
    <w:tmpl w:val="F21EEA4E"/>
    <w:lvl w:ilvl="0" w:tplc="1A28D58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6">
    <w:nsid w:val="133A3BDD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7">
    <w:nsid w:val="13612382"/>
    <w:multiLevelType w:val="hybridMultilevel"/>
    <w:tmpl w:val="768EC9FC"/>
    <w:lvl w:ilvl="0" w:tplc="6D1E938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8">
    <w:nsid w:val="138C149B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9">
    <w:nsid w:val="13C803DE"/>
    <w:multiLevelType w:val="hybridMultilevel"/>
    <w:tmpl w:val="825A49D4"/>
    <w:lvl w:ilvl="0" w:tplc="98AA39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0">
    <w:nsid w:val="13D92897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1">
    <w:nsid w:val="14054867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2">
    <w:nsid w:val="147454A0"/>
    <w:multiLevelType w:val="hybridMultilevel"/>
    <w:tmpl w:val="26D0660A"/>
    <w:lvl w:ilvl="0" w:tplc="5F7CA45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3">
    <w:nsid w:val="14EF517D"/>
    <w:multiLevelType w:val="hybridMultilevel"/>
    <w:tmpl w:val="5C860FD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4">
    <w:nsid w:val="15F17762"/>
    <w:multiLevelType w:val="hybridMultilevel"/>
    <w:tmpl w:val="12127CE2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5">
    <w:nsid w:val="162D7EDD"/>
    <w:multiLevelType w:val="hybridMultilevel"/>
    <w:tmpl w:val="E586DD7C"/>
    <w:lvl w:ilvl="0" w:tplc="EB3CFAD2">
      <w:start w:val="1"/>
      <w:numFmt w:val="decimal"/>
      <w:pStyle w:val="a"/>
      <w:lvlText w:val="[%1]"/>
      <w:lvlJc w:val="left"/>
      <w:pPr>
        <w:tabs>
          <w:tab w:val="num" w:pos="454"/>
        </w:tabs>
        <w:ind w:left="454" w:hanging="454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6">
    <w:nsid w:val="166D7F1A"/>
    <w:multiLevelType w:val="hybridMultilevel"/>
    <w:tmpl w:val="DD4ADFD0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7">
    <w:nsid w:val="16CC48B8"/>
    <w:multiLevelType w:val="hybridMultilevel"/>
    <w:tmpl w:val="AE0A25E8"/>
    <w:lvl w:ilvl="0" w:tplc="73E0C4D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8">
    <w:nsid w:val="175A0014"/>
    <w:multiLevelType w:val="hybridMultilevel"/>
    <w:tmpl w:val="5A70184C"/>
    <w:lvl w:ilvl="0" w:tplc="0752259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69">
    <w:nsid w:val="18163607"/>
    <w:multiLevelType w:val="hybridMultilevel"/>
    <w:tmpl w:val="25E0883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0">
    <w:nsid w:val="18687316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1">
    <w:nsid w:val="19C9661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72">
    <w:nsid w:val="1A322605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3">
    <w:nsid w:val="1A405233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4">
    <w:nsid w:val="1A851EA9"/>
    <w:multiLevelType w:val="hybridMultilevel"/>
    <w:tmpl w:val="5A70184C"/>
    <w:lvl w:ilvl="0" w:tplc="0752259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5">
    <w:nsid w:val="1CF6403D"/>
    <w:multiLevelType w:val="hybridMultilevel"/>
    <w:tmpl w:val="5B00A0B4"/>
    <w:lvl w:ilvl="0" w:tplc="E6804396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6">
    <w:nsid w:val="1CF75A2B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7">
    <w:nsid w:val="1D4D4705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8">
    <w:nsid w:val="1DD52099"/>
    <w:multiLevelType w:val="hybridMultilevel"/>
    <w:tmpl w:val="6896D042"/>
    <w:lvl w:ilvl="0" w:tplc="2F449D2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9">
    <w:nsid w:val="1DDD50F3"/>
    <w:multiLevelType w:val="hybridMultilevel"/>
    <w:tmpl w:val="96D85582"/>
    <w:lvl w:ilvl="0" w:tplc="C3C28A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0">
    <w:nsid w:val="1E637132"/>
    <w:multiLevelType w:val="hybridMultilevel"/>
    <w:tmpl w:val="1B167CC4"/>
    <w:lvl w:ilvl="0" w:tplc="6154588A">
      <w:start w:val="1"/>
      <w:numFmt w:val="lowerLetter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81">
    <w:nsid w:val="200D5902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2">
    <w:nsid w:val="20C60690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3">
    <w:nsid w:val="20D376BF"/>
    <w:multiLevelType w:val="hybridMultilevel"/>
    <w:tmpl w:val="FF10AE2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4">
    <w:nsid w:val="20E81835"/>
    <w:multiLevelType w:val="hybridMultilevel"/>
    <w:tmpl w:val="5A70184C"/>
    <w:lvl w:ilvl="0" w:tplc="0752259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85">
    <w:nsid w:val="21114D50"/>
    <w:multiLevelType w:val="hybridMultilevel"/>
    <w:tmpl w:val="663443EC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6">
    <w:nsid w:val="21363D5D"/>
    <w:multiLevelType w:val="hybridMultilevel"/>
    <w:tmpl w:val="F1C23852"/>
    <w:lvl w:ilvl="0" w:tplc="6A189A6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7">
    <w:nsid w:val="213D6BA9"/>
    <w:multiLevelType w:val="hybridMultilevel"/>
    <w:tmpl w:val="9F4C914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8">
    <w:nsid w:val="2222285A"/>
    <w:multiLevelType w:val="hybridMultilevel"/>
    <w:tmpl w:val="574A2B14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9">
    <w:nsid w:val="22ED1BA9"/>
    <w:multiLevelType w:val="hybridMultilevel"/>
    <w:tmpl w:val="9F4C914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0">
    <w:nsid w:val="236B7884"/>
    <w:multiLevelType w:val="hybridMultilevel"/>
    <w:tmpl w:val="91E46484"/>
    <w:lvl w:ilvl="0" w:tplc="5EB496F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1">
    <w:nsid w:val="25573660"/>
    <w:multiLevelType w:val="hybridMultilevel"/>
    <w:tmpl w:val="ED00DF58"/>
    <w:lvl w:ilvl="0" w:tplc="96F245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2">
    <w:nsid w:val="263F0A90"/>
    <w:multiLevelType w:val="hybridMultilevel"/>
    <w:tmpl w:val="12127CE2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3">
    <w:nsid w:val="2653730F"/>
    <w:multiLevelType w:val="hybridMultilevel"/>
    <w:tmpl w:val="1242B88E"/>
    <w:lvl w:ilvl="0" w:tplc="6A189A6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4">
    <w:nsid w:val="271D3A65"/>
    <w:multiLevelType w:val="hybridMultilevel"/>
    <w:tmpl w:val="5BD44E86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5">
    <w:nsid w:val="27C26CC1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6">
    <w:nsid w:val="285637DD"/>
    <w:multiLevelType w:val="hybridMultilevel"/>
    <w:tmpl w:val="12127CE2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7">
    <w:nsid w:val="28B97F57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8">
    <w:nsid w:val="290C718D"/>
    <w:multiLevelType w:val="hybridMultilevel"/>
    <w:tmpl w:val="646C103A"/>
    <w:lvl w:ilvl="0" w:tplc="22DA56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9">
    <w:nsid w:val="2A0A7BDD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0">
    <w:nsid w:val="2B8C61FB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1">
    <w:nsid w:val="2C2364F6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02">
    <w:nsid w:val="2C9B0479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03">
    <w:nsid w:val="2D1836AF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4">
    <w:nsid w:val="2D44565D"/>
    <w:multiLevelType w:val="hybridMultilevel"/>
    <w:tmpl w:val="663443EC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05">
    <w:nsid w:val="2E4B2D1C"/>
    <w:multiLevelType w:val="hybridMultilevel"/>
    <w:tmpl w:val="A7ACF6AC"/>
    <w:lvl w:ilvl="0" w:tplc="C13CD13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6">
    <w:nsid w:val="2E7A4D38"/>
    <w:multiLevelType w:val="hybridMultilevel"/>
    <w:tmpl w:val="D166B532"/>
    <w:lvl w:ilvl="0" w:tplc="D26E45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7">
    <w:nsid w:val="2EA34E7D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8">
    <w:nsid w:val="2EB93C81"/>
    <w:multiLevelType w:val="hybridMultilevel"/>
    <w:tmpl w:val="A7C4956E"/>
    <w:lvl w:ilvl="0" w:tplc="522A809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9">
    <w:nsid w:val="2F4C433E"/>
    <w:multiLevelType w:val="hybridMultilevel"/>
    <w:tmpl w:val="5C860FD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0">
    <w:nsid w:val="2F841D91"/>
    <w:multiLevelType w:val="hybridMultilevel"/>
    <w:tmpl w:val="DA98AD96"/>
    <w:lvl w:ilvl="0" w:tplc="CD28EE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1">
    <w:nsid w:val="2FB616F9"/>
    <w:multiLevelType w:val="hybridMultilevel"/>
    <w:tmpl w:val="5A70184C"/>
    <w:lvl w:ilvl="0" w:tplc="0752259C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0" w:hanging="360"/>
      </w:pPr>
    </w:lvl>
    <w:lvl w:ilvl="2" w:tplc="0409001B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12">
    <w:nsid w:val="30130AC2"/>
    <w:multiLevelType w:val="hybridMultilevel"/>
    <w:tmpl w:val="84508DB0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3">
    <w:nsid w:val="30991BAB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4">
    <w:nsid w:val="316C4C5C"/>
    <w:multiLevelType w:val="hybridMultilevel"/>
    <w:tmpl w:val="574A2B14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5">
    <w:nsid w:val="31832F15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6">
    <w:nsid w:val="319A16B7"/>
    <w:multiLevelType w:val="hybridMultilevel"/>
    <w:tmpl w:val="DD4ADFD0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7">
    <w:nsid w:val="321F7E0D"/>
    <w:multiLevelType w:val="hybridMultilevel"/>
    <w:tmpl w:val="B1C4510E"/>
    <w:lvl w:ilvl="0" w:tplc="2E0CC7BA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8">
    <w:nsid w:val="322F7B30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9">
    <w:nsid w:val="325D6A44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0">
    <w:nsid w:val="32E358D5"/>
    <w:multiLevelType w:val="hybridMultilevel"/>
    <w:tmpl w:val="0F243B26"/>
    <w:lvl w:ilvl="0" w:tplc="6CC07236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21">
    <w:nsid w:val="338D5311"/>
    <w:multiLevelType w:val="hybridMultilevel"/>
    <w:tmpl w:val="B56C8D84"/>
    <w:lvl w:ilvl="0" w:tplc="996C4F9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2">
    <w:nsid w:val="33951CDB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3">
    <w:nsid w:val="33B56731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4">
    <w:nsid w:val="33D81D50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5">
    <w:nsid w:val="340140D1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6">
    <w:nsid w:val="3445664C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7">
    <w:nsid w:val="344628FD"/>
    <w:multiLevelType w:val="hybridMultilevel"/>
    <w:tmpl w:val="ED00DF58"/>
    <w:lvl w:ilvl="0" w:tplc="96F245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8">
    <w:nsid w:val="347A6B23"/>
    <w:multiLevelType w:val="hybridMultilevel"/>
    <w:tmpl w:val="9BE8BF1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9">
    <w:nsid w:val="35F36D43"/>
    <w:multiLevelType w:val="hybridMultilevel"/>
    <w:tmpl w:val="1E98300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0">
    <w:nsid w:val="36675C01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1">
    <w:nsid w:val="36701E37"/>
    <w:multiLevelType w:val="hybridMultilevel"/>
    <w:tmpl w:val="FF10AE2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2">
    <w:nsid w:val="36FD357B"/>
    <w:multiLevelType w:val="hybridMultilevel"/>
    <w:tmpl w:val="825A49D4"/>
    <w:lvl w:ilvl="0" w:tplc="98AA39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3">
    <w:nsid w:val="38815FF7"/>
    <w:multiLevelType w:val="hybridMultilevel"/>
    <w:tmpl w:val="1B167CC4"/>
    <w:lvl w:ilvl="0" w:tplc="6154588A">
      <w:start w:val="1"/>
      <w:numFmt w:val="lowerLetter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134">
    <w:nsid w:val="388B6DBE"/>
    <w:multiLevelType w:val="hybridMultilevel"/>
    <w:tmpl w:val="F1C23852"/>
    <w:lvl w:ilvl="0" w:tplc="6A189A6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5">
    <w:nsid w:val="38E747DD"/>
    <w:multiLevelType w:val="hybridMultilevel"/>
    <w:tmpl w:val="AC84D6EE"/>
    <w:lvl w:ilvl="0" w:tplc="4A0E62E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6">
    <w:nsid w:val="398978E2"/>
    <w:multiLevelType w:val="hybridMultilevel"/>
    <w:tmpl w:val="84508DB0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7">
    <w:nsid w:val="39D0245F"/>
    <w:multiLevelType w:val="hybridMultilevel"/>
    <w:tmpl w:val="25E0883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8">
    <w:nsid w:val="3A580EDB"/>
    <w:multiLevelType w:val="hybridMultilevel"/>
    <w:tmpl w:val="5A70184C"/>
    <w:lvl w:ilvl="0" w:tplc="0752259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9">
    <w:nsid w:val="3AB876C3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0">
    <w:nsid w:val="3AD825C0"/>
    <w:multiLevelType w:val="hybridMultilevel"/>
    <w:tmpl w:val="A7C4956E"/>
    <w:lvl w:ilvl="0" w:tplc="522A809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1">
    <w:nsid w:val="3AFD31CD"/>
    <w:multiLevelType w:val="hybridMultilevel"/>
    <w:tmpl w:val="6CFED702"/>
    <w:lvl w:ilvl="0" w:tplc="A4CA62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2">
    <w:nsid w:val="3B3820E3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3">
    <w:nsid w:val="3D1E58A5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4">
    <w:nsid w:val="3DEF3690"/>
    <w:multiLevelType w:val="hybridMultilevel"/>
    <w:tmpl w:val="BAF0F81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5">
    <w:nsid w:val="3EEF20DC"/>
    <w:multiLevelType w:val="hybridMultilevel"/>
    <w:tmpl w:val="F03CF31E"/>
    <w:lvl w:ilvl="0" w:tplc="00D4FBC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6">
    <w:nsid w:val="3F2E0D00"/>
    <w:multiLevelType w:val="hybridMultilevel"/>
    <w:tmpl w:val="95E61B9C"/>
    <w:lvl w:ilvl="0" w:tplc="72FCAC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7">
    <w:nsid w:val="3F6A764E"/>
    <w:multiLevelType w:val="hybridMultilevel"/>
    <w:tmpl w:val="503224D0"/>
    <w:lvl w:ilvl="0" w:tplc="96F245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8">
    <w:nsid w:val="3FC76936"/>
    <w:multiLevelType w:val="hybridMultilevel"/>
    <w:tmpl w:val="1B167CC4"/>
    <w:lvl w:ilvl="0" w:tplc="6154588A">
      <w:start w:val="1"/>
      <w:numFmt w:val="lowerLetter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149">
    <w:nsid w:val="3FCC320F"/>
    <w:multiLevelType w:val="hybridMultilevel"/>
    <w:tmpl w:val="95E61B9C"/>
    <w:lvl w:ilvl="0" w:tplc="72FCAC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0">
    <w:nsid w:val="40332466"/>
    <w:multiLevelType w:val="hybridMultilevel"/>
    <w:tmpl w:val="6CF2127E"/>
    <w:lvl w:ilvl="0" w:tplc="700293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1">
    <w:nsid w:val="40EE3AE0"/>
    <w:multiLevelType w:val="hybridMultilevel"/>
    <w:tmpl w:val="574A2B14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2">
    <w:nsid w:val="41517F56"/>
    <w:multiLevelType w:val="hybridMultilevel"/>
    <w:tmpl w:val="96D85582"/>
    <w:lvl w:ilvl="0" w:tplc="C3C28A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3">
    <w:nsid w:val="418C4E0C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4">
    <w:nsid w:val="41F815A7"/>
    <w:multiLevelType w:val="hybridMultilevel"/>
    <w:tmpl w:val="99829A6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5">
    <w:nsid w:val="41FC204E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6">
    <w:nsid w:val="434A34B2"/>
    <w:multiLevelType w:val="hybridMultilevel"/>
    <w:tmpl w:val="99829A6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7">
    <w:nsid w:val="44175FAC"/>
    <w:multiLevelType w:val="hybridMultilevel"/>
    <w:tmpl w:val="574A2B14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8">
    <w:nsid w:val="442E63C0"/>
    <w:multiLevelType w:val="hybridMultilevel"/>
    <w:tmpl w:val="DA98AD96"/>
    <w:lvl w:ilvl="0" w:tplc="CD28EE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9">
    <w:nsid w:val="449D759B"/>
    <w:multiLevelType w:val="hybridMultilevel"/>
    <w:tmpl w:val="D7882708"/>
    <w:lvl w:ilvl="0" w:tplc="04090001">
      <w:start w:val="1"/>
      <w:numFmt w:val="bullet"/>
      <w:lvlText w:val=""/>
      <w:lvlJc w:val="left"/>
      <w:pPr>
        <w:ind w:left="9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60">
    <w:nsid w:val="44F770B6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1">
    <w:nsid w:val="4574303C"/>
    <w:multiLevelType w:val="hybridMultilevel"/>
    <w:tmpl w:val="9F4C914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2">
    <w:nsid w:val="4592294E"/>
    <w:multiLevelType w:val="hybridMultilevel"/>
    <w:tmpl w:val="344CAD4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3">
    <w:nsid w:val="45CE2260"/>
    <w:multiLevelType w:val="hybridMultilevel"/>
    <w:tmpl w:val="CF00E856"/>
    <w:lvl w:ilvl="0" w:tplc="71E6158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C9869964">
      <w:start w:val="1"/>
      <w:numFmt w:val="lowerLetter"/>
      <w:lvlText w:val="%2."/>
      <w:lvlJc w:val="left"/>
      <w:pPr>
        <w:ind w:left="2340" w:hanging="360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4">
    <w:nsid w:val="46630F07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65">
    <w:nsid w:val="469B7687"/>
    <w:multiLevelType w:val="hybridMultilevel"/>
    <w:tmpl w:val="1B167CC4"/>
    <w:lvl w:ilvl="0" w:tplc="6154588A">
      <w:start w:val="1"/>
      <w:numFmt w:val="lowerLetter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166">
    <w:nsid w:val="473D29CC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7">
    <w:nsid w:val="480A7D4E"/>
    <w:multiLevelType w:val="hybridMultilevel"/>
    <w:tmpl w:val="91BECB92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8">
    <w:nsid w:val="48F52ED1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69">
    <w:nsid w:val="490D43FE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0">
    <w:nsid w:val="499A53B4"/>
    <w:multiLevelType w:val="hybridMultilevel"/>
    <w:tmpl w:val="AF9436E8"/>
    <w:lvl w:ilvl="0" w:tplc="0F9C16F2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71">
    <w:nsid w:val="499E7944"/>
    <w:multiLevelType w:val="hybridMultilevel"/>
    <w:tmpl w:val="65667C10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2">
    <w:nsid w:val="4A030845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3">
    <w:nsid w:val="4B5B160C"/>
    <w:multiLevelType w:val="hybridMultilevel"/>
    <w:tmpl w:val="F49487EE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74">
    <w:nsid w:val="4BB23F29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5">
    <w:nsid w:val="4C3D0350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6">
    <w:nsid w:val="4C8263ED"/>
    <w:multiLevelType w:val="hybridMultilevel"/>
    <w:tmpl w:val="5A70184C"/>
    <w:lvl w:ilvl="0" w:tplc="0752259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7">
    <w:nsid w:val="4D196C68"/>
    <w:multiLevelType w:val="hybridMultilevel"/>
    <w:tmpl w:val="344CAD4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8">
    <w:nsid w:val="4D2965D7"/>
    <w:multiLevelType w:val="hybridMultilevel"/>
    <w:tmpl w:val="65667C10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9">
    <w:nsid w:val="4D3536A7"/>
    <w:multiLevelType w:val="hybridMultilevel"/>
    <w:tmpl w:val="F1C23852"/>
    <w:lvl w:ilvl="0" w:tplc="6A189A6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0">
    <w:nsid w:val="4D933656"/>
    <w:multiLevelType w:val="hybridMultilevel"/>
    <w:tmpl w:val="1E98300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1">
    <w:nsid w:val="4E1361C0"/>
    <w:multiLevelType w:val="hybridMultilevel"/>
    <w:tmpl w:val="8398C4C6"/>
    <w:lvl w:ilvl="0" w:tplc="72A48C9A">
      <w:start w:val="1"/>
      <w:numFmt w:val="decimal"/>
      <w:lvlText w:val="%1)"/>
      <w:lvlJc w:val="left"/>
      <w:pPr>
        <w:tabs>
          <w:tab w:val="num" w:pos="900"/>
        </w:tabs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2">
    <w:nsid w:val="4E8F1518"/>
    <w:multiLevelType w:val="hybridMultilevel"/>
    <w:tmpl w:val="F21EEA4E"/>
    <w:lvl w:ilvl="0" w:tplc="1A28D58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83">
    <w:nsid w:val="4E9E4ACB"/>
    <w:multiLevelType w:val="hybridMultilevel"/>
    <w:tmpl w:val="AF9436E8"/>
    <w:lvl w:ilvl="0" w:tplc="0F9C16F2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84">
    <w:nsid w:val="4EB81D9A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5">
    <w:nsid w:val="4EE56754"/>
    <w:multiLevelType w:val="hybridMultilevel"/>
    <w:tmpl w:val="A7ACF6AC"/>
    <w:lvl w:ilvl="0" w:tplc="C13CD13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86">
    <w:nsid w:val="4F930FB7"/>
    <w:multiLevelType w:val="hybridMultilevel"/>
    <w:tmpl w:val="0FD488E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7">
    <w:nsid w:val="508A06BA"/>
    <w:multiLevelType w:val="hybridMultilevel"/>
    <w:tmpl w:val="B1C4510E"/>
    <w:lvl w:ilvl="0" w:tplc="2E0CC7BA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8">
    <w:nsid w:val="50DE108D"/>
    <w:multiLevelType w:val="hybridMultilevel"/>
    <w:tmpl w:val="1B167CC4"/>
    <w:lvl w:ilvl="0" w:tplc="6154588A">
      <w:start w:val="1"/>
      <w:numFmt w:val="lowerLetter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189">
    <w:nsid w:val="50E7038B"/>
    <w:multiLevelType w:val="hybridMultilevel"/>
    <w:tmpl w:val="25E0883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0">
    <w:nsid w:val="51DB076E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1">
    <w:nsid w:val="52067D78"/>
    <w:multiLevelType w:val="hybridMultilevel"/>
    <w:tmpl w:val="AC84D6EE"/>
    <w:lvl w:ilvl="0" w:tplc="4A0E62E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2">
    <w:nsid w:val="5408701F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3">
    <w:nsid w:val="540D2F8F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4">
    <w:nsid w:val="54ED5B5B"/>
    <w:multiLevelType w:val="hybridMultilevel"/>
    <w:tmpl w:val="F312A056"/>
    <w:lvl w:ilvl="0" w:tplc="FD30C02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95">
    <w:nsid w:val="54F33ED7"/>
    <w:multiLevelType w:val="hybridMultilevel"/>
    <w:tmpl w:val="51FA753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6">
    <w:nsid w:val="558C3506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7">
    <w:nsid w:val="55F675AB"/>
    <w:multiLevelType w:val="hybridMultilevel"/>
    <w:tmpl w:val="6234F818"/>
    <w:lvl w:ilvl="0" w:tplc="79D6A6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8">
    <w:nsid w:val="569F598C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9">
    <w:nsid w:val="56C80AB1"/>
    <w:multiLevelType w:val="hybridMultilevel"/>
    <w:tmpl w:val="91E46484"/>
    <w:lvl w:ilvl="0" w:tplc="5EB496F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00">
    <w:nsid w:val="57162824"/>
    <w:multiLevelType w:val="hybridMultilevel"/>
    <w:tmpl w:val="84508DB0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1">
    <w:nsid w:val="572B6326"/>
    <w:multiLevelType w:val="hybridMultilevel"/>
    <w:tmpl w:val="825A49D4"/>
    <w:lvl w:ilvl="0" w:tplc="98AA398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2">
    <w:nsid w:val="57300EE3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03">
    <w:nsid w:val="588A79EE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04">
    <w:nsid w:val="58B2622D"/>
    <w:multiLevelType w:val="hybridMultilevel"/>
    <w:tmpl w:val="5380E0D0"/>
    <w:lvl w:ilvl="0" w:tplc="96F245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5">
    <w:nsid w:val="58DE79D2"/>
    <w:multiLevelType w:val="hybridMultilevel"/>
    <w:tmpl w:val="84508DB0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6">
    <w:nsid w:val="59513982"/>
    <w:multiLevelType w:val="hybridMultilevel"/>
    <w:tmpl w:val="DB8C2B02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07">
    <w:nsid w:val="5A970B9F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08">
    <w:nsid w:val="5AA54745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9">
    <w:nsid w:val="5AE37E6C"/>
    <w:multiLevelType w:val="hybridMultilevel"/>
    <w:tmpl w:val="27FC4314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0">
    <w:nsid w:val="5B102BAB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1">
    <w:nsid w:val="5B342A0A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2">
    <w:nsid w:val="5C02030A"/>
    <w:multiLevelType w:val="hybridMultilevel"/>
    <w:tmpl w:val="1B167CC4"/>
    <w:lvl w:ilvl="0" w:tplc="6154588A">
      <w:start w:val="1"/>
      <w:numFmt w:val="lowerLetter"/>
      <w:lvlText w:val="%1.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5" w:hanging="360"/>
      </w:pPr>
    </w:lvl>
    <w:lvl w:ilvl="2" w:tplc="0409001B" w:tentative="1">
      <w:start w:val="1"/>
      <w:numFmt w:val="lowerRoman"/>
      <w:lvlText w:val="%3."/>
      <w:lvlJc w:val="right"/>
      <w:pPr>
        <w:ind w:left="3065" w:hanging="180"/>
      </w:pPr>
    </w:lvl>
    <w:lvl w:ilvl="3" w:tplc="0409000F" w:tentative="1">
      <w:start w:val="1"/>
      <w:numFmt w:val="decimal"/>
      <w:lvlText w:val="%4."/>
      <w:lvlJc w:val="left"/>
      <w:pPr>
        <w:ind w:left="3785" w:hanging="360"/>
      </w:pPr>
    </w:lvl>
    <w:lvl w:ilvl="4" w:tplc="04090019" w:tentative="1">
      <w:start w:val="1"/>
      <w:numFmt w:val="lowerLetter"/>
      <w:lvlText w:val="%5."/>
      <w:lvlJc w:val="left"/>
      <w:pPr>
        <w:ind w:left="4505" w:hanging="360"/>
      </w:pPr>
    </w:lvl>
    <w:lvl w:ilvl="5" w:tplc="0409001B" w:tentative="1">
      <w:start w:val="1"/>
      <w:numFmt w:val="lowerRoman"/>
      <w:lvlText w:val="%6."/>
      <w:lvlJc w:val="right"/>
      <w:pPr>
        <w:ind w:left="5225" w:hanging="180"/>
      </w:pPr>
    </w:lvl>
    <w:lvl w:ilvl="6" w:tplc="0409000F" w:tentative="1">
      <w:start w:val="1"/>
      <w:numFmt w:val="decimal"/>
      <w:lvlText w:val="%7."/>
      <w:lvlJc w:val="left"/>
      <w:pPr>
        <w:ind w:left="5945" w:hanging="360"/>
      </w:pPr>
    </w:lvl>
    <w:lvl w:ilvl="7" w:tplc="04090019" w:tentative="1">
      <w:start w:val="1"/>
      <w:numFmt w:val="lowerLetter"/>
      <w:lvlText w:val="%8."/>
      <w:lvlJc w:val="left"/>
      <w:pPr>
        <w:ind w:left="6665" w:hanging="360"/>
      </w:pPr>
    </w:lvl>
    <w:lvl w:ilvl="8" w:tplc="04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213">
    <w:nsid w:val="5C626BDB"/>
    <w:multiLevelType w:val="hybridMultilevel"/>
    <w:tmpl w:val="F1C23852"/>
    <w:lvl w:ilvl="0" w:tplc="6A189A6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4">
    <w:nsid w:val="5C8A6BA7"/>
    <w:multiLevelType w:val="hybridMultilevel"/>
    <w:tmpl w:val="5C860FD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5">
    <w:nsid w:val="5F033B01"/>
    <w:multiLevelType w:val="multilevel"/>
    <w:tmpl w:val="E586DD7C"/>
    <w:lvl w:ilvl="0">
      <w:start w:val="1"/>
      <w:numFmt w:val="decimal"/>
      <w:lvlText w:val="[%1]"/>
      <w:lvlJc w:val="left"/>
      <w:pPr>
        <w:tabs>
          <w:tab w:val="num" w:pos="454"/>
        </w:tabs>
        <w:ind w:left="454" w:hanging="454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6">
    <w:nsid w:val="5F2C54BB"/>
    <w:multiLevelType w:val="hybridMultilevel"/>
    <w:tmpl w:val="12127CE2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7">
    <w:nsid w:val="5F4E1121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8">
    <w:nsid w:val="5F921D94"/>
    <w:multiLevelType w:val="hybridMultilevel"/>
    <w:tmpl w:val="AF9436E8"/>
    <w:lvl w:ilvl="0" w:tplc="0F9C16F2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19">
    <w:nsid w:val="604C0064"/>
    <w:multiLevelType w:val="hybridMultilevel"/>
    <w:tmpl w:val="1E98300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0">
    <w:nsid w:val="61623298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1">
    <w:nsid w:val="62830623"/>
    <w:multiLevelType w:val="hybridMultilevel"/>
    <w:tmpl w:val="573E57BE"/>
    <w:lvl w:ilvl="0" w:tplc="3BF8227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2">
    <w:nsid w:val="62B325BF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3">
    <w:nsid w:val="63435C81"/>
    <w:multiLevelType w:val="hybridMultilevel"/>
    <w:tmpl w:val="25E0883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4">
    <w:nsid w:val="63446691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5">
    <w:nsid w:val="636D2B10"/>
    <w:multiLevelType w:val="hybridMultilevel"/>
    <w:tmpl w:val="5FFC9B04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6">
    <w:nsid w:val="641F3F79"/>
    <w:multiLevelType w:val="hybridMultilevel"/>
    <w:tmpl w:val="29760A52"/>
    <w:lvl w:ilvl="0" w:tplc="E2A4615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27">
    <w:nsid w:val="656E7AE6"/>
    <w:multiLevelType w:val="hybridMultilevel"/>
    <w:tmpl w:val="65667C10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8">
    <w:nsid w:val="66E7765C"/>
    <w:multiLevelType w:val="hybridMultilevel"/>
    <w:tmpl w:val="95E61B9C"/>
    <w:lvl w:ilvl="0" w:tplc="72FCAC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9">
    <w:nsid w:val="671859B2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0">
    <w:nsid w:val="67B550A0"/>
    <w:multiLevelType w:val="hybridMultilevel"/>
    <w:tmpl w:val="DA40653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1">
    <w:nsid w:val="67C07DE4"/>
    <w:multiLevelType w:val="hybridMultilevel"/>
    <w:tmpl w:val="146CEFB4"/>
    <w:lvl w:ilvl="0" w:tplc="07FA4B5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2">
    <w:nsid w:val="67FB4FE3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33">
    <w:nsid w:val="68181F4B"/>
    <w:multiLevelType w:val="hybridMultilevel"/>
    <w:tmpl w:val="6F963D76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34">
    <w:nsid w:val="68AE1D3A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5">
    <w:nsid w:val="68B35C26"/>
    <w:multiLevelType w:val="hybridMultilevel"/>
    <w:tmpl w:val="EBBC0A9C"/>
    <w:lvl w:ilvl="0" w:tplc="A35475A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6">
    <w:nsid w:val="69633E25"/>
    <w:multiLevelType w:val="hybridMultilevel"/>
    <w:tmpl w:val="3A484CD4"/>
    <w:lvl w:ilvl="0" w:tplc="E3BA1B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7">
    <w:nsid w:val="69703F39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8">
    <w:nsid w:val="699D08F5"/>
    <w:multiLevelType w:val="hybridMultilevel"/>
    <w:tmpl w:val="22A22CF6"/>
    <w:lvl w:ilvl="0" w:tplc="8E8295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9">
    <w:nsid w:val="69ED7700"/>
    <w:multiLevelType w:val="hybridMultilevel"/>
    <w:tmpl w:val="65667C10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0">
    <w:nsid w:val="6A06349A"/>
    <w:multiLevelType w:val="hybridMultilevel"/>
    <w:tmpl w:val="5E5A0FD4"/>
    <w:lvl w:ilvl="0" w:tplc="70447A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1">
    <w:nsid w:val="6ABC72D3"/>
    <w:multiLevelType w:val="hybridMultilevel"/>
    <w:tmpl w:val="0C42BEDC"/>
    <w:lvl w:ilvl="0" w:tplc="500AFE28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2">
    <w:nsid w:val="6B4572A7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3">
    <w:nsid w:val="6C01320E"/>
    <w:multiLevelType w:val="multilevel"/>
    <w:tmpl w:val="E050071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eastAsia="黑体" w:hAnsi="Times New Roman" w:hint="default"/>
        <w:b/>
        <w:i w:val="0"/>
        <w:sz w:val="30"/>
        <w:szCs w:val="30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4">
    <w:nsid w:val="6C3C7A42"/>
    <w:multiLevelType w:val="hybridMultilevel"/>
    <w:tmpl w:val="95E61B9C"/>
    <w:lvl w:ilvl="0" w:tplc="72FCAC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5">
    <w:nsid w:val="6D0B0E8F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6">
    <w:nsid w:val="6DB16DD8"/>
    <w:multiLevelType w:val="hybridMultilevel"/>
    <w:tmpl w:val="6CF2127E"/>
    <w:lvl w:ilvl="0" w:tplc="700293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7">
    <w:nsid w:val="6E87784E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8">
    <w:nsid w:val="6F1131E9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9">
    <w:nsid w:val="6FD80822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0">
    <w:nsid w:val="70F074AA"/>
    <w:multiLevelType w:val="hybridMultilevel"/>
    <w:tmpl w:val="25989784"/>
    <w:lvl w:ilvl="0" w:tplc="FE7220F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1">
    <w:nsid w:val="71812B89"/>
    <w:multiLevelType w:val="hybridMultilevel"/>
    <w:tmpl w:val="6CF2127E"/>
    <w:lvl w:ilvl="0" w:tplc="700293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2">
    <w:nsid w:val="71CE35DF"/>
    <w:multiLevelType w:val="hybridMultilevel"/>
    <w:tmpl w:val="AF9436E8"/>
    <w:lvl w:ilvl="0" w:tplc="0F9C16F2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53">
    <w:nsid w:val="723B141B"/>
    <w:multiLevelType w:val="hybridMultilevel"/>
    <w:tmpl w:val="AC84D6EE"/>
    <w:lvl w:ilvl="0" w:tplc="4A0E62E6">
      <w:start w:val="1"/>
      <w:numFmt w:val="lowerLetter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54">
    <w:nsid w:val="72D536C6"/>
    <w:multiLevelType w:val="hybridMultilevel"/>
    <w:tmpl w:val="58E25D46"/>
    <w:lvl w:ilvl="0" w:tplc="C9CA048C">
      <w:start w:val="1"/>
      <w:numFmt w:val="decimal"/>
      <w:lvlText w:val="%1."/>
      <w:lvlJc w:val="left"/>
      <w:pPr>
        <w:ind w:left="84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5">
    <w:nsid w:val="72DC328B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6">
    <w:nsid w:val="732B12E8"/>
    <w:multiLevelType w:val="hybridMultilevel"/>
    <w:tmpl w:val="FF10AE2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7">
    <w:nsid w:val="735D0B8F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8">
    <w:nsid w:val="735F4E95"/>
    <w:multiLevelType w:val="hybridMultilevel"/>
    <w:tmpl w:val="96D85582"/>
    <w:lvl w:ilvl="0" w:tplc="C3C28A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9">
    <w:nsid w:val="74133EF5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0">
    <w:nsid w:val="743147C9"/>
    <w:multiLevelType w:val="hybridMultilevel"/>
    <w:tmpl w:val="6D12D75C"/>
    <w:lvl w:ilvl="0" w:tplc="D6A4CBA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1">
    <w:nsid w:val="7479064A"/>
    <w:multiLevelType w:val="hybridMultilevel"/>
    <w:tmpl w:val="6CF2127E"/>
    <w:lvl w:ilvl="0" w:tplc="700293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2">
    <w:nsid w:val="7506374F"/>
    <w:multiLevelType w:val="hybridMultilevel"/>
    <w:tmpl w:val="10B698E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3">
    <w:nsid w:val="75342CCC"/>
    <w:multiLevelType w:val="hybridMultilevel"/>
    <w:tmpl w:val="DFB26CD0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4">
    <w:nsid w:val="7665547A"/>
    <w:multiLevelType w:val="hybridMultilevel"/>
    <w:tmpl w:val="FAB22A9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5">
    <w:nsid w:val="76980506"/>
    <w:multiLevelType w:val="hybridMultilevel"/>
    <w:tmpl w:val="99829A6A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6">
    <w:nsid w:val="77B70868"/>
    <w:multiLevelType w:val="hybridMultilevel"/>
    <w:tmpl w:val="5A70184C"/>
    <w:lvl w:ilvl="0" w:tplc="0752259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7">
    <w:nsid w:val="78896015"/>
    <w:multiLevelType w:val="hybridMultilevel"/>
    <w:tmpl w:val="FAB22A9E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8">
    <w:nsid w:val="78B32C37"/>
    <w:multiLevelType w:val="hybridMultilevel"/>
    <w:tmpl w:val="D2A23D74"/>
    <w:lvl w:ilvl="0" w:tplc="0204C5F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69">
    <w:nsid w:val="7A1F5A3A"/>
    <w:multiLevelType w:val="hybridMultilevel"/>
    <w:tmpl w:val="5C860FD8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0">
    <w:nsid w:val="7A9B6974"/>
    <w:multiLevelType w:val="hybridMultilevel"/>
    <w:tmpl w:val="A7C4956E"/>
    <w:lvl w:ilvl="0" w:tplc="522A809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71">
    <w:nsid w:val="7B460D42"/>
    <w:multiLevelType w:val="hybridMultilevel"/>
    <w:tmpl w:val="FC608A32"/>
    <w:lvl w:ilvl="0" w:tplc="857A2D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2">
    <w:nsid w:val="7BC168E0"/>
    <w:multiLevelType w:val="hybridMultilevel"/>
    <w:tmpl w:val="94FE649A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3">
    <w:nsid w:val="7C7E3043"/>
    <w:multiLevelType w:val="hybridMultilevel"/>
    <w:tmpl w:val="DD4ADFD0"/>
    <w:lvl w:ilvl="0" w:tplc="66D68C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74">
    <w:nsid w:val="7DD53B2F"/>
    <w:multiLevelType w:val="hybridMultilevel"/>
    <w:tmpl w:val="F1C23852"/>
    <w:lvl w:ilvl="0" w:tplc="6A189A6E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5">
    <w:nsid w:val="7E850CA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76">
    <w:nsid w:val="7E9438B9"/>
    <w:multiLevelType w:val="hybridMultilevel"/>
    <w:tmpl w:val="64ACB7A4"/>
    <w:lvl w:ilvl="0" w:tplc="737E0648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77">
    <w:nsid w:val="7F44251F"/>
    <w:multiLevelType w:val="multilevel"/>
    <w:tmpl w:val="727EB1EC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decimal"/>
      <w:lvlText w:val="%3.%4.%5.%6.%7.%8.%9.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278">
    <w:nsid w:val="7F6B09FE"/>
    <w:multiLevelType w:val="hybridMultilevel"/>
    <w:tmpl w:val="AD16AE5E"/>
    <w:lvl w:ilvl="0" w:tplc="B89A65A2">
      <w:start w:val="1"/>
      <w:numFmt w:val="decimal"/>
      <w:lvlText w:val="(%1)"/>
      <w:lvlJc w:val="left"/>
      <w:pPr>
        <w:tabs>
          <w:tab w:val="num" w:pos="620"/>
        </w:tabs>
        <w:ind w:left="227" w:hanging="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60"/>
        </w:tabs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80"/>
        </w:tabs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20"/>
        </w:tabs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40"/>
        </w:tabs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80"/>
        </w:tabs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20"/>
      </w:pPr>
    </w:lvl>
  </w:abstractNum>
  <w:abstractNum w:abstractNumId="279">
    <w:nsid w:val="7F860896"/>
    <w:multiLevelType w:val="hybridMultilevel"/>
    <w:tmpl w:val="96D85582"/>
    <w:lvl w:ilvl="0" w:tplc="C3C28A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0">
    <w:nsid w:val="7F9D7EEA"/>
    <w:multiLevelType w:val="hybridMultilevel"/>
    <w:tmpl w:val="9F4C914C"/>
    <w:lvl w:ilvl="0" w:tplc="CDC454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65"/>
  </w:num>
  <w:num w:numId="3">
    <w:abstractNumId w:val="246"/>
  </w:num>
  <w:num w:numId="4">
    <w:abstractNumId w:val="6"/>
  </w:num>
  <w:num w:numId="5">
    <w:abstractNumId w:val="238"/>
  </w:num>
  <w:num w:numId="6">
    <w:abstractNumId w:val="141"/>
  </w:num>
  <w:num w:numId="7">
    <w:abstractNumId w:val="32"/>
  </w:num>
  <w:num w:numId="8">
    <w:abstractNumId w:val="106"/>
  </w:num>
  <w:num w:numId="9">
    <w:abstractNumId w:val="34"/>
  </w:num>
  <w:num w:numId="10">
    <w:abstractNumId w:val="271"/>
  </w:num>
  <w:num w:numId="11">
    <w:abstractNumId w:val="143"/>
  </w:num>
  <w:num w:numId="12">
    <w:abstractNumId w:val="77"/>
  </w:num>
  <w:num w:numId="13">
    <w:abstractNumId w:val="126"/>
  </w:num>
  <w:num w:numId="14">
    <w:abstractNumId w:val="268"/>
  </w:num>
  <w:num w:numId="15">
    <w:abstractNumId w:val="102"/>
  </w:num>
  <w:num w:numId="16">
    <w:abstractNumId w:val="27"/>
  </w:num>
  <w:num w:numId="17">
    <w:abstractNumId w:val="2"/>
  </w:num>
  <w:num w:numId="18">
    <w:abstractNumId w:val="103"/>
  </w:num>
  <w:num w:numId="19">
    <w:abstractNumId w:val="229"/>
  </w:num>
  <w:num w:numId="20">
    <w:abstractNumId w:val="234"/>
  </w:num>
  <w:num w:numId="21">
    <w:abstractNumId w:val="35"/>
  </w:num>
  <w:num w:numId="22">
    <w:abstractNumId w:val="58"/>
  </w:num>
  <w:num w:numId="23">
    <w:abstractNumId w:val="124"/>
  </w:num>
  <w:num w:numId="24">
    <w:abstractNumId w:val="193"/>
  </w:num>
  <w:num w:numId="25">
    <w:abstractNumId w:val="170"/>
  </w:num>
  <w:num w:numId="26">
    <w:abstractNumId w:val="252"/>
  </w:num>
  <w:num w:numId="27">
    <w:abstractNumId w:val="73"/>
  </w:num>
  <w:num w:numId="28">
    <w:abstractNumId w:val="270"/>
  </w:num>
  <w:num w:numId="29">
    <w:abstractNumId w:val="109"/>
  </w:num>
  <w:num w:numId="30">
    <w:abstractNumId w:val="1"/>
  </w:num>
  <w:num w:numId="31">
    <w:abstractNumId w:val="226"/>
  </w:num>
  <w:num w:numId="32">
    <w:abstractNumId w:val="149"/>
  </w:num>
  <w:num w:numId="33">
    <w:abstractNumId w:val="33"/>
  </w:num>
  <w:num w:numId="34">
    <w:abstractNumId w:val="24"/>
  </w:num>
  <w:num w:numId="35">
    <w:abstractNumId w:val="194"/>
  </w:num>
  <w:num w:numId="36">
    <w:abstractNumId w:val="145"/>
  </w:num>
  <w:num w:numId="37">
    <w:abstractNumId w:val="37"/>
  </w:num>
  <w:num w:numId="38">
    <w:abstractNumId w:val="78"/>
  </w:num>
  <w:num w:numId="39">
    <w:abstractNumId w:val="231"/>
  </w:num>
  <w:num w:numId="40">
    <w:abstractNumId w:val="199"/>
  </w:num>
  <w:num w:numId="41">
    <w:abstractNumId w:val="98"/>
  </w:num>
  <w:num w:numId="42">
    <w:abstractNumId w:val="214"/>
  </w:num>
  <w:num w:numId="43">
    <w:abstractNumId w:val="236"/>
  </w:num>
  <w:num w:numId="44">
    <w:abstractNumId w:val="174"/>
  </w:num>
  <w:num w:numId="45">
    <w:abstractNumId w:val="9"/>
  </w:num>
  <w:num w:numId="46">
    <w:abstractNumId w:val="62"/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50"/>
  </w:num>
  <w:num w:numId="49">
    <w:abstractNumId w:val="110"/>
  </w:num>
  <w:num w:numId="50">
    <w:abstractNumId w:val="254"/>
  </w:num>
  <w:num w:numId="51">
    <w:abstractNumId w:val="117"/>
  </w:num>
  <w:num w:numId="52">
    <w:abstractNumId w:val="163"/>
  </w:num>
  <w:num w:numId="53">
    <w:abstractNumId w:val="197"/>
  </w:num>
  <w:num w:numId="54">
    <w:abstractNumId w:val="276"/>
  </w:num>
  <w:num w:numId="55">
    <w:abstractNumId w:val="221"/>
  </w:num>
  <w:num w:numId="56">
    <w:abstractNumId w:val="217"/>
  </w:num>
  <w:num w:numId="57">
    <w:abstractNumId w:val="241"/>
  </w:num>
  <w:num w:numId="58">
    <w:abstractNumId w:val="55"/>
  </w:num>
  <w:num w:numId="59">
    <w:abstractNumId w:val="119"/>
  </w:num>
  <w:num w:numId="60">
    <w:abstractNumId w:val="187"/>
  </w:num>
  <w:num w:numId="61">
    <w:abstractNumId w:val="147"/>
  </w:num>
  <w:num w:numId="62">
    <w:abstractNumId w:val="159"/>
  </w:num>
  <w:num w:numId="63">
    <w:abstractNumId w:val="122"/>
  </w:num>
  <w:num w:numId="64">
    <w:abstractNumId w:val="29"/>
  </w:num>
  <w:num w:numId="65">
    <w:abstractNumId w:val="113"/>
  </w:num>
  <w:num w:numId="66">
    <w:abstractNumId w:val="82"/>
  </w:num>
  <w:num w:numId="67">
    <w:abstractNumId w:val="56"/>
  </w:num>
  <w:num w:numId="68">
    <w:abstractNumId w:val="42"/>
  </w:num>
  <w:num w:numId="69">
    <w:abstractNumId w:val="44"/>
  </w:num>
  <w:num w:numId="70">
    <w:abstractNumId w:val="26"/>
  </w:num>
  <w:num w:numId="71">
    <w:abstractNumId w:val="79"/>
  </w:num>
  <w:num w:numId="72">
    <w:abstractNumId w:val="279"/>
  </w:num>
  <w:num w:numId="73">
    <w:abstractNumId w:val="258"/>
  </w:num>
  <w:num w:numId="74">
    <w:abstractNumId w:val="130"/>
  </w:num>
  <w:num w:numId="75">
    <w:abstractNumId w:val="237"/>
  </w:num>
  <w:num w:numId="76">
    <w:abstractNumId w:val="54"/>
  </w:num>
  <w:num w:numId="77">
    <w:abstractNumId w:val="210"/>
  </w:num>
  <w:num w:numId="78">
    <w:abstractNumId w:val="160"/>
  </w:num>
  <w:num w:numId="79">
    <w:abstractNumId w:val="222"/>
  </w:num>
  <w:num w:numId="80">
    <w:abstractNumId w:val="81"/>
  </w:num>
  <w:num w:numId="81">
    <w:abstractNumId w:val="208"/>
  </w:num>
  <w:num w:numId="82">
    <w:abstractNumId w:val="38"/>
  </w:num>
  <w:num w:numId="83">
    <w:abstractNumId w:val="3"/>
  </w:num>
  <w:num w:numId="84">
    <w:abstractNumId w:val="125"/>
  </w:num>
  <w:num w:numId="85">
    <w:abstractNumId w:val="112"/>
  </w:num>
  <w:num w:numId="86">
    <w:abstractNumId w:val="136"/>
  </w:num>
  <w:num w:numId="87">
    <w:abstractNumId w:val="49"/>
  </w:num>
  <w:num w:numId="88">
    <w:abstractNumId w:val="205"/>
  </w:num>
  <w:num w:numId="89">
    <w:abstractNumId w:val="200"/>
  </w:num>
  <w:num w:numId="90">
    <w:abstractNumId w:val="5"/>
  </w:num>
  <w:num w:numId="91">
    <w:abstractNumId w:val="175"/>
  </w:num>
  <w:num w:numId="92">
    <w:abstractNumId w:val="60"/>
  </w:num>
  <w:num w:numId="93">
    <w:abstractNumId w:val="84"/>
  </w:num>
  <w:num w:numId="94">
    <w:abstractNumId w:val="184"/>
  </w:num>
  <w:num w:numId="95">
    <w:abstractNumId w:val="23"/>
  </w:num>
  <w:num w:numId="96">
    <w:abstractNumId w:val="76"/>
  </w:num>
  <w:num w:numId="97">
    <w:abstractNumId w:val="45"/>
  </w:num>
  <w:num w:numId="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259"/>
  </w:num>
  <w:num w:numId="100">
    <w:abstractNumId w:val="107"/>
  </w:num>
  <w:num w:numId="101">
    <w:abstractNumId w:val="262"/>
  </w:num>
  <w:num w:numId="102">
    <w:abstractNumId w:val="207"/>
  </w:num>
  <w:num w:numId="103">
    <w:abstractNumId w:val="36"/>
  </w:num>
  <w:num w:numId="104">
    <w:abstractNumId w:val="28"/>
  </w:num>
  <w:num w:numId="105">
    <w:abstractNumId w:val="91"/>
  </w:num>
  <w:num w:numId="106">
    <w:abstractNumId w:val="18"/>
  </w:num>
  <w:num w:numId="107">
    <w:abstractNumId w:val="85"/>
  </w:num>
  <w:num w:numId="108">
    <w:abstractNumId w:val="127"/>
  </w:num>
  <w:num w:numId="109">
    <w:abstractNumId w:val="104"/>
  </w:num>
  <w:num w:numId="110">
    <w:abstractNumId w:val="269"/>
  </w:num>
  <w:num w:numId="111">
    <w:abstractNumId w:val="90"/>
  </w:num>
  <w:num w:numId="112">
    <w:abstractNumId w:val="70"/>
  </w:num>
  <w:num w:numId="113">
    <w:abstractNumId w:val="144"/>
  </w:num>
  <w:num w:numId="114">
    <w:abstractNumId w:val="251"/>
  </w:num>
  <w:num w:numId="115">
    <w:abstractNumId w:val="261"/>
  </w:num>
  <w:num w:numId="116">
    <w:abstractNumId w:val="150"/>
  </w:num>
  <w:num w:numId="117">
    <w:abstractNumId w:val="228"/>
  </w:num>
  <w:num w:numId="118">
    <w:abstractNumId w:val="146"/>
  </w:num>
  <w:num w:numId="119">
    <w:abstractNumId w:val="244"/>
  </w:num>
  <w:num w:numId="120">
    <w:abstractNumId w:val="245"/>
  </w:num>
  <w:num w:numId="121">
    <w:abstractNumId w:val="204"/>
  </w:num>
  <w:num w:numId="122">
    <w:abstractNumId w:val="63"/>
  </w:num>
  <w:num w:numId="123">
    <w:abstractNumId w:val="182"/>
  </w:num>
  <w:num w:numId="124">
    <w:abstractNumId w:val="8"/>
  </w:num>
  <w:num w:numId="125">
    <w:abstractNumId w:val="183"/>
  </w:num>
  <w:num w:numId="126">
    <w:abstractNumId w:val="57"/>
  </w:num>
  <w:num w:numId="127">
    <w:abstractNumId w:val="120"/>
  </w:num>
  <w:num w:numId="128">
    <w:abstractNumId w:val="52"/>
  </w:num>
  <w:num w:numId="129">
    <w:abstractNumId w:val="67"/>
  </w:num>
  <w:num w:numId="130">
    <w:abstractNumId w:val="196"/>
  </w:num>
  <w:num w:numId="131">
    <w:abstractNumId w:val="232"/>
  </w:num>
  <w:num w:numId="132">
    <w:abstractNumId w:val="158"/>
  </w:num>
  <w:num w:numId="133">
    <w:abstractNumId w:val="165"/>
  </w:num>
  <w:num w:numId="134">
    <w:abstractNumId w:val="212"/>
  </w:num>
  <w:num w:numId="135">
    <w:abstractNumId w:val="95"/>
  </w:num>
  <w:num w:numId="136">
    <w:abstractNumId w:val="15"/>
  </w:num>
  <w:num w:numId="137">
    <w:abstractNumId w:val="248"/>
  </w:num>
  <w:num w:numId="138">
    <w:abstractNumId w:val="235"/>
  </w:num>
  <w:num w:numId="139">
    <w:abstractNumId w:val="72"/>
  </w:num>
  <w:num w:numId="140">
    <w:abstractNumId w:val="247"/>
  </w:num>
  <w:num w:numId="141">
    <w:abstractNumId w:val="123"/>
  </w:num>
  <w:num w:numId="142">
    <w:abstractNumId w:val="142"/>
  </w:num>
  <w:num w:numId="143">
    <w:abstractNumId w:val="19"/>
  </w:num>
  <w:num w:numId="144">
    <w:abstractNumId w:val="86"/>
  </w:num>
  <w:num w:numId="145">
    <w:abstractNumId w:val="272"/>
  </w:num>
  <w:num w:numId="146">
    <w:abstractNumId w:val="140"/>
  </w:num>
  <w:num w:numId="147">
    <w:abstractNumId w:val="47"/>
  </w:num>
  <w:num w:numId="148">
    <w:abstractNumId w:val="108"/>
  </w:num>
  <w:num w:numId="149">
    <w:abstractNumId w:val="153"/>
  </w:num>
  <w:num w:numId="150">
    <w:abstractNumId w:val="53"/>
  </w:num>
  <w:num w:numId="151">
    <w:abstractNumId w:val="133"/>
  </w:num>
  <w:num w:numId="152">
    <w:abstractNumId w:val="80"/>
  </w:num>
  <w:num w:numId="153">
    <w:abstractNumId w:val="188"/>
  </w:num>
  <w:num w:numId="154">
    <w:abstractNumId w:val="116"/>
  </w:num>
  <w:num w:numId="155">
    <w:abstractNumId w:val="66"/>
  </w:num>
  <w:num w:numId="156">
    <w:abstractNumId w:val="155"/>
  </w:num>
  <w:num w:numId="157">
    <w:abstractNumId w:val="274"/>
  </w:num>
  <w:num w:numId="158">
    <w:abstractNumId w:val="179"/>
  </w:num>
  <w:num w:numId="159">
    <w:abstractNumId w:val="257"/>
  </w:num>
  <w:num w:numId="160">
    <w:abstractNumId w:val="213"/>
  </w:num>
  <w:num w:numId="161">
    <w:abstractNumId w:val="93"/>
  </w:num>
  <w:num w:numId="162">
    <w:abstractNumId w:val="273"/>
  </w:num>
  <w:num w:numId="163">
    <w:abstractNumId w:val="209"/>
  </w:num>
  <w:num w:numId="164">
    <w:abstractNumId w:val="260"/>
  </w:num>
  <w:num w:numId="165">
    <w:abstractNumId w:val="134"/>
  </w:num>
  <w:num w:numId="166">
    <w:abstractNumId w:val="192"/>
  </w:num>
  <w:num w:numId="167">
    <w:abstractNumId w:val="220"/>
  </w:num>
  <w:num w:numId="168">
    <w:abstractNumId w:val="166"/>
  </w:num>
  <w:num w:numId="169">
    <w:abstractNumId w:val="115"/>
  </w:num>
  <w:num w:numId="170">
    <w:abstractNumId w:val="99"/>
  </w:num>
  <w:num w:numId="171">
    <w:abstractNumId w:val="224"/>
  </w:num>
  <w:num w:numId="172">
    <w:abstractNumId w:val="139"/>
  </w:num>
  <w:num w:numId="173">
    <w:abstractNumId w:val="267"/>
  </w:num>
  <w:num w:numId="174">
    <w:abstractNumId w:val="264"/>
  </w:num>
  <w:num w:numId="175">
    <w:abstractNumId w:val="168"/>
  </w:num>
  <w:num w:numId="176">
    <w:abstractNumId w:val="164"/>
  </w:num>
  <w:num w:numId="177">
    <w:abstractNumId w:val="227"/>
  </w:num>
  <w:num w:numId="178">
    <w:abstractNumId w:val="180"/>
  </w:num>
  <w:num w:numId="179">
    <w:abstractNumId w:val="219"/>
  </w:num>
  <w:num w:numId="180">
    <w:abstractNumId w:val="50"/>
  </w:num>
  <w:num w:numId="181">
    <w:abstractNumId w:val="178"/>
  </w:num>
  <w:num w:numId="182">
    <w:abstractNumId w:val="129"/>
  </w:num>
  <w:num w:numId="183">
    <w:abstractNumId w:val="75"/>
  </w:num>
  <w:num w:numId="184">
    <w:abstractNumId w:val="31"/>
  </w:num>
  <w:num w:numId="185">
    <w:abstractNumId w:val="171"/>
  </w:num>
  <w:num w:numId="186">
    <w:abstractNumId w:val="239"/>
  </w:num>
  <w:num w:numId="187">
    <w:abstractNumId w:val="46"/>
  </w:num>
  <w:num w:numId="188">
    <w:abstractNumId w:val="148"/>
  </w:num>
  <w:num w:numId="189">
    <w:abstractNumId w:val="202"/>
  </w:num>
  <w:num w:numId="190">
    <w:abstractNumId w:val="132"/>
  </w:num>
  <w:num w:numId="191">
    <w:abstractNumId w:val="201"/>
  </w:num>
  <w:num w:numId="192">
    <w:abstractNumId w:val="59"/>
  </w:num>
  <w:num w:numId="193">
    <w:abstractNumId w:val="11"/>
  </w:num>
  <w:num w:numId="194">
    <w:abstractNumId w:val="17"/>
  </w:num>
  <w:num w:numId="195">
    <w:abstractNumId w:val="185"/>
  </w:num>
  <w:num w:numId="196">
    <w:abstractNumId w:val="105"/>
  </w:num>
  <w:num w:numId="197">
    <w:abstractNumId w:val="10"/>
  </w:num>
  <w:num w:numId="198">
    <w:abstractNumId w:val="68"/>
  </w:num>
  <w:num w:numId="199">
    <w:abstractNumId w:val="253"/>
  </w:num>
  <w:num w:numId="200">
    <w:abstractNumId w:val="25"/>
  </w:num>
  <w:num w:numId="201">
    <w:abstractNumId w:val="176"/>
  </w:num>
  <w:num w:numId="202">
    <w:abstractNumId w:val="74"/>
  </w:num>
  <w:num w:numId="203">
    <w:abstractNumId w:val="266"/>
  </w:num>
  <w:num w:numId="204">
    <w:abstractNumId w:val="41"/>
  </w:num>
  <w:num w:numId="205">
    <w:abstractNumId w:val="111"/>
  </w:num>
  <w:num w:numId="206">
    <w:abstractNumId w:val="138"/>
  </w:num>
  <w:num w:numId="207">
    <w:abstractNumId w:val="255"/>
  </w:num>
  <w:num w:numId="208">
    <w:abstractNumId w:val="51"/>
  </w:num>
  <w:num w:numId="2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>
    <w:abstractNumId w:val="190"/>
  </w:num>
  <w:num w:numId="211">
    <w:abstractNumId w:val="4"/>
  </w:num>
  <w:num w:numId="212">
    <w:abstractNumId w:val="137"/>
  </w:num>
  <w:num w:numId="213">
    <w:abstractNumId w:val="198"/>
  </w:num>
  <w:num w:numId="214">
    <w:abstractNumId w:val="169"/>
  </w:num>
  <w:num w:numId="215">
    <w:abstractNumId w:val="97"/>
  </w:num>
  <w:num w:numId="216">
    <w:abstractNumId w:val="242"/>
  </w:num>
  <w:num w:numId="217">
    <w:abstractNumId w:val="100"/>
  </w:num>
  <w:num w:numId="218">
    <w:abstractNumId w:val="118"/>
  </w:num>
  <w:num w:numId="219">
    <w:abstractNumId w:val="13"/>
  </w:num>
  <w:num w:numId="220">
    <w:abstractNumId w:val="20"/>
  </w:num>
  <w:num w:numId="221">
    <w:abstractNumId w:val="189"/>
  </w:num>
  <w:num w:numId="222">
    <w:abstractNumId w:val="61"/>
  </w:num>
  <w:num w:numId="223">
    <w:abstractNumId w:val="240"/>
  </w:num>
  <w:num w:numId="224">
    <w:abstractNumId w:val="40"/>
  </w:num>
  <w:num w:numId="225">
    <w:abstractNumId w:val="69"/>
  </w:num>
  <w:num w:numId="226">
    <w:abstractNumId w:val="131"/>
  </w:num>
  <w:num w:numId="227">
    <w:abstractNumId w:val="186"/>
  </w:num>
  <w:num w:numId="228">
    <w:abstractNumId w:val="16"/>
  </w:num>
  <w:num w:numId="229">
    <w:abstractNumId w:val="249"/>
  </w:num>
  <w:num w:numId="230">
    <w:abstractNumId w:val="230"/>
  </w:num>
  <w:num w:numId="231">
    <w:abstractNumId w:val="14"/>
  </w:num>
  <w:num w:numId="232">
    <w:abstractNumId w:val="218"/>
  </w:num>
  <w:num w:numId="233">
    <w:abstractNumId w:val="152"/>
  </w:num>
  <w:num w:numId="234">
    <w:abstractNumId w:val="121"/>
  </w:num>
  <w:num w:numId="235">
    <w:abstractNumId w:val="223"/>
  </w:num>
  <w:num w:numId="236">
    <w:abstractNumId w:val="195"/>
  </w:num>
  <w:num w:numId="237">
    <w:abstractNumId w:val="172"/>
  </w:num>
  <w:num w:numId="238">
    <w:abstractNumId w:val="83"/>
  </w:num>
  <w:num w:numId="239">
    <w:abstractNumId w:val="43"/>
  </w:num>
  <w:num w:numId="240">
    <w:abstractNumId w:val="12"/>
  </w:num>
  <w:num w:numId="241">
    <w:abstractNumId w:val="156"/>
  </w:num>
  <w:num w:numId="242">
    <w:abstractNumId w:val="30"/>
  </w:num>
  <w:num w:numId="243">
    <w:abstractNumId w:val="177"/>
  </w:num>
  <w:num w:numId="244">
    <w:abstractNumId w:val="173"/>
  </w:num>
  <w:num w:numId="245">
    <w:abstractNumId w:val="265"/>
  </w:num>
  <w:num w:numId="246">
    <w:abstractNumId w:val="128"/>
  </w:num>
  <w:num w:numId="247">
    <w:abstractNumId w:val="22"/>
  </w:num>
  <w:num w:numId="248">
    <w:abstractNumId w:val="162"/>
  </w:num>
  <w:num w:numId="249">
    <w:abstractNumId w:val="96"/>
  </w:num>
  <w:num w:numId="250">
    <w:abstractNumId w:val="7"/>
  </w:num>
  <w:num w:numId="251">
    <w:abstractNumId w:val="211"/>
  </w:num>
  <w:num w:numId="252">
    <w:abstractNumId w:val="280"/>
  </w:num>
  <w:num w:numId="253">
    <w:abstractNumId w:val="87"/>
  </w:num>
  <w:num w:numId="254">
    <w:abstractNumId w:val="225"/>
  </w:num>
  <w:num w:numId="255">
    <w:abstractNumId w:val="94"/>
  </w:num>
  <w:num w:numId="256">
    <w:abstractNumId w:val="151"/>
  </w:num>
  <w:num w:numId="257">
    <w:abstractNumId w:val="88"/>
  </w:num>
  <w:num w:numId="258">
    <w:abstractNumId w:val="114"/>
  </w:num>
  <w:num w:numId="259">
    <w:abstractNumId w:val="203"/>
  </w:num>
  <w:num w:numId="260">
    <w:abstractNumId w:val="167"/>
  </w:num>
  <w:num w:numId="261">
    <w:abstractNumId w:val="135"/>
  </w:num>
  <w:num w:numId="262">
    <w:abstractNumId w:val="191"/>
  </w:num>
  <w:num w:numId="263">
    <w:abstractNumId w:val="48"/>
  </w:num>
  <w:num w:numId="264">
    <w:abstractNumId w:val="21"/>
  </w:num>
  <w:num w:numId="265">
    <w:abstractNumId w:val="92"/>
  </w:num>
  <w:num w:numId="266">
    <w:abstractNumId w:val="263"/>
  </w:num>
  <w:num w:numId="267">
    <w:abstractNumId w:val="39"/>
  </w:num>
  <w:num w:numId="268">
    <w:abstractNumId w:val="64"/>
  </w:num>
  <w:num w:numId="269">
    <w:abstractNumId w:val="154"/>
  </w:num>
  <w:num w:numId="270">
    <w:abstractNumId w:val="89"/>
  </w:num>
  <w:num w:numId="271">
    <w:abstractNumId w:val="206"/>
  </w:num>
  <w:num w:numId="272">
    <w:abstractNumId w:val="157"/>
  </w:num>
  <w:num w:numId="273">
    <w:abstractNumId w:val="216"/>
  </w:num>
  <w:num w:numId="274">
    <w:abstractNumId w:val="161"/>
  </w:num>
  <w:num w:numId="275">
    <w:abstractNumId w:val="256"/>
  </w:num>
  <w:num w:numId="276">
    <w:abstractNumId w:val="181"/>
  </w:num>
  <w:num w:numId="277">
    <w:abstractNumId w:val="278"/>
  </w:num>
  <w:num w:numId="278">
    <w:abstractNumId w:val="277"/>
  </w:num>
  <w:num w:numId="279">
    <w:abstractNumId w:val="243"/>
  </w:num>
  <w:num w:numId="280">
    <w:abstractNumId w:val="101"/>
  </w:num>
  <w:num w:numId="281">
    <w:abstractNumId w:val="71"/>
  </w:num>
  <w:num w:numId="282">
    <w:abstractNumId w:val="275"/>
  </w:num>
  <w:num w:numId="283">
    <w:abstractNumId w:val="215"/>
  </w:num>
  <w:num w:numId="284">
    <w:abstractNumId w:val="233"/>
  </w:num>
  <w:num w:numId="2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hideSpellingErrors/>
  <w:attachedTemplate r:id="rId1"/>
  <w:linkStyles/>
  <w:stylePaneFormatFilter w:val="3401" w:allStyles="1" w:customStyles="0" w:latentStyles="0" w:stylesInUse="0" w:headingStyles="0" w:numberingStyles="0" w:tableStyles="0" w:directFormattingOnRuns="0" w:directFormattingOnParagraphs="0" w:directFormattingOnNumbering="1" w:directFormattingOnTables="0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036"/>
    <w:rsid w:val="00000189"/>
    <w:rsid w:val="0000026C"/>
    <w:rsid w:val="00000270"/>
    <w:rsid w:val="000003C9"/>
    <w:rsid w:val="0000055F"/>
    <w:rsid w:val="000006CA"/>
    <w:rsid w:val="00000F5B"/>
    <w:rsid w:val="00000FCF"/>
    <w:rsid w:val="0000152B"/>
    <w:rsid w:val="000019CA"/>
    <w:rsid w:val="0000228C"/>
    <w:rsid w:val="00002407"/>
    <w:rsid w:val="000025FF"/>
    <w:rsid w:val="00002667"/>
    <w:rsid w:val="00002681"/>
    <w:rsid w:val="0000268C"/>
    <w:rsid w:val="00002B55"/>
    <w:rsid w:val="00002B9C"/>
    <w:rsid w:val="000031F9"/>
    <w:rsid w:val="00003363"/>
    <w:rsid w:val="00003672"/>
    <w:rsid w:val="0000371C"/>
    <w:rsid w:val="000039B5"/>
    <w:rsid w:val="00003A9F"/>
    <w:rsid w:val="00003E50"/>
    <w:rsid w:val="00003F26"/>
    <w:rsid w:val="00004240"/>
    <w:rsid w:val="000042D2"/>
    <w:rsid w:val="00004370"/>
    <w:rsid w:val="00004772"/>
    <w:rsid w:val="00004839"/>
    <w:rsid w:val="00004C90"/>
    <w:rsid w:val="00004F68"/>
    <w:rsid w:val="00005566"/>
    <w:rsid w:val="000057FE"/>
    <w:rsid w:val="00005CCC"/>
    <w:rsid w:val="00005FBE"/>
    <w:rsid w:val="0000616C"/>
    <w:rsid w:val="00006387"/>
    <w:rsid w:val="00006546"/>
    <w:rsid w:val="00006D15"/>
    <w:rsid w:val="00006FCC"/>
    <w:rsid w:val="0000713F"/>
    <w:rsid w:val="0000731F"/>
    <w:rsid w:val="0000776B"/>
    <w:rsid w:val="00007772"/>
    <w:rsid w:val="000077D0"/>
    <w:rsid w:val="00007869"/>
    <w:rsid w:val="000079B2"/>
    <w:rsid w:val="00007E59"/>
    <w:rsid w:val="0001033C"/>
    <w:rsid w:val="000103EC"/>
    <w:rsid w:val="00010DD0"/>
    <w:rsid w:val="00010F31"/>
    <w:rsid w:val="000112EF"/>
    <w:rsid w:val="000114E2"/>
    <w:rsid w:val="000119BF"/>
    <w:rsid w:val="00011E15"/>
    <w:rsid w:val="00011E9A"/>
    <w:rsid w:val="00011FB8"/>
    <w:rsid w:val="000123C3"/>
    <w:rsid w:val="000124CA"/>
    <w:rsid w:val="00012938"/>
    <w:rsid w:val="00012C0F"/>
    <w:rsid w:val="00012FE6"/>
    <w:rsid w:val="000130A2"/>
    <w:rsid w:val="000132AF"/>
    <w:rsid w:val="00013422"/>
    <w:rsid w:val="000137EE"/>
    <w:rsid w:val="00013810"/>
    <w:rsid w:val="00013873"/>
    <w:rsid w:val="0001391F"/>
    <w:rsid w:val="00013B34"/>
    <w:rsid w:val="00013E10"/>
    <w:rsid w:val="00013E12"/>
    <w:rsid w:val="00013EFE"/>
    <w:rsid w:val="00013F2F"/>
    <w:rsid w:val="000143F8"/>
    <w:rsid w:val="0001449A"/>
    <w:rsid w:val="0001459B"/>
    <w:rsid w:val="00014876"/>
    <w:rsid w:val="00014CAD"/>
    <w:rsid w:val="00014D8B"/>
    <w:rsid w:val="0001513C"/>
    <w:rsid w:val="00015A62"/>
    <w:rsid w:val="00015BAB"/>
    <w:rsid w:val="00015D80"/>
    <w:rsid w:val="00015F61"/>
    <w:rsid w:val="00016674"/>
    <w:rsid w:val="000168C1"/>
    <w:rsid w:val="000169FF"/>
    <w:rsid w:val="00016B88"/>
    <w:rsid w:val="00016E12"/>
    <w:rsid w:val="00016EDB"/>
    <w:rsid w:val="00017197"/>
    <w:rsid w:val="0001780C"/>
    <w:rsid w:val="00017859"/>
    <w:rsid w:val="00017B41"/>
    <w:rsid w:val="0002007D"/>
    <w:rsid w:val="00020319"/>
    <w:rsid w:val="00020384"/>
    <w:rsid w:val="000207B2"/>
    <w:rsid w:val="00020A01"/>
    <w:rsid w:val="00020B44"/>
    <w:rsid w:val="00020C56"/>
    <w:rsid w:val="00020D2F"/>
    <w:rsid w:val="00020E39"/>
    <w:rsid w:val="0002143B"/>
    <w:rsid w:val="000215A8"/>
    <w:rsid w:val="000216ED"/>
    <w:rsid w:val="00021AC4"/>
    <w:rsid w:val="00021D83"/>
    <w:rsid w:val="00021DC0"/>
    <w:rsid w:val="0002202F"/>
    <w:rsid w:val="00022224"/>
    <w:rsid w:val="00022307"/>
    <w:rsid w:val="0002241B"/>
    <w:rsid w:val="000228D3"/>
    <w:rsid w:val="00022C22"/>
    <w:rsid w:val="00022C2F"/>
    <w:rsid w:val="00022E16"/>
    <w:rsid w:val="00023008"/>
    <w:rsid w:val="000234B0"/>
    <w:rsid w:val="0002365A"/>
    <w:rsid w:val="00023CC1"/>
    <w:rsid w:val="00023E21"/>
    <w:rsid w:val="00023FA6"/>
    <w:rsid w:val="00024710"/>
    <w:rsid w:val="000247F5"/>
    <w:rsid w:val="00024D60"/>
    <w:rsid w:val="000252FD"/>
    <w:rsid w:val="000254D4"/>
    <w:rsid w:val="00025626"/>
    <w:rsid w:val="000257A1"/>
    <w:rsid w:val="00025848"/>
    <w:rsid w:val="000259BF"/>
    <w:rsid w:val="00025A20"/>
    <w:rsid w:val="00025A4B"/>
    <w:rsid w:val="00025AB1"/>
    <w:rsid w:val="00025D38"/>
    <w:rsid w:val="00026001"/>
    <w:rsid w:val="000267EA"/>
    <w:rsid w:val="00026B78"/>
    <w:rsid w:val="00026D2A"/>
    <w:rsid w:val="00026E17"/>
    <w:rsid w:val="00026EFF"/>
    <w:rsid w:val="0002708E"/>
    <w:rsid w:val="000271F4"/>
    <w:rsid w:val="000274B5"/>
    <w:rsid w:val="000274D2"/>
    <w:rsid w:val="000274FA"/>
    <w:rsid w:val="00027504"/>
    <w:rsid w:val="000277D0"/>
    <w:rsid w:val="000279DC"/>
    <w:rsid w:val="00027BBC"/>
    <w:rsid w:val="00027FF1"/>
    <w:rsid w:val="0003008E"/>
    <w:rsid w:val="00030409"/>
    <w:rsid w:val="00030494"/>
    <w:rsid w:val="0003049B"/>
    <w:rsid w:val="0003079C"/>
    <w:rsid w:val="000307BC"/>
    <w:rsid w:val="0003080E"/>
    <w:rsid w:val="000308B6"/>
    <w:rsid w:val="000309ED"/>
    <w:rsid w:val="00030CB4"/>
    <w:rsid w:val="00030E19"/>
    <w:rsid w:val="000312F9"/>
    <w:rsid w:val="00031482"/>
    <w:rsid w:val="000315BD"/>
    <w:rsid w:val="000318C4"/>
    <w:rsid w:val="00031CAF"/>
    <w:rsid w:val="0003248D"/>
    <w:rsid w:val="000324B9"/>
    <w:rsid w:val="000324DE"/>
    <w:rsid w:val="000324F8"/>
    <w:rsid w:val="0003269F"/>
    <w:rsid w:val="00032B61"/>
    <w:rsid w:val="00032D57"/>
    <w:rsid w:val="00032DEC"/>
    <w:rsid w:val="00032F15"/>
    <w:rsid w:val="00033638"/>
    <w:rsid w:val="000338A3"/>
    <w:rsid w:val="00034099"/>
    <w:rsid w:val="0003448D"/>
    <w:rsid w:val="000345F9"/>
    <w:rsid w:val="000346CC"/>
    <w:rsid w:val="000348D4"/>
    <w:rsid w:val="00034D36"/>
    <w:rsid w:val="00034F51"/>
    <w:rsid w:val="00035073"/>
    <w:rsid w:val="00035629"/>
    <w:rsid w:val="00035B36"/>
    <w:rsid w:val="000362D0"/>
    <w:rsid w:val="000364C5"/>
    <w:rsid w:val="00036729"/>
    <w:rsid w:val="00036C43"/>
    <w:rsid w:val="00036D9F"/>
    <w:rsid w:val="00036E1C"/>
    <w:rsid w:val="00037344"/>
    <w:rsid w:val="00037483"/>
    <w:rsid w:val="0003749E"/>
    <w:rsid w:val="000374D3"/>
    <w:rsid w:val="00037670"/>
    <w:rsid w:val="00040846"/>
    <w:rsid w:val="00040A74"/>
    <w:rsid w:val="00040E5B"/>
    <w:rsid w:val="00040E90"/>
    <w:rsid w:val="000410D8"/>
    <w:rsid w:val="00041109"/>
    <w:rsid w:val="000412AB"/>
    <w:rsid w:val="000414B7"/>
    <w:rsid w:val="00041CA4"/>
    <w:rsid w:val="00041DEB"/>
    <w:rsid w:val="00041F40"/>
    <w:rsid w:val="00041FF2"/>
    <w:rsid w:val="00042153"/>
    <w:rsid w:val="00042172"/>
    <w:rsid w:val="000421E8"/>
    <w:rsid w:val="000422DE"/>
    <w:rsid w:val="0004246E"/>
    <w:rsid w:val="0004268D"/>
    <w:rsid w:val="000426C3"/>
    <w:rsid w:val="0004287C"/>
    <w:rsid w:val="00042D2C"/>
    <w:rsid w:val="00042D5A"/>
    <w:rsid w:val="00042EF9"/>
    <w:rsid w:val="00042F7D"/>
    <w:rsid w:val="00042FD9"/>
    <w:rsid w:val="00043766"/>
    <w:rsid w:val="000437A8"/>
    <w:rsid w:val="0004395E"/>
    <w:rsid w:val="00043B5F"/>
    <w:rsid w:val="00043F14"/>
    <w:rsid w:val="00043FB1"/>
    <w:rsid w:val="000442AE"/>
    <w:rsid w:val="000443E0"/>
    <w:rsid w:val="000445C4"/>
    <w:rsid w:val="0004477C"/>
    <w:rsid w:val="000447CA"/>
    <w:rsid w:val="00044CAD"/>
    <w:rsid w:val="00044D05"/>
    <w:rsid w:val="00044D66"/>
    <w:rsid w:val="00044FB6"/>
    <w:rsid w:val="000450A6"/>
    <w:rsid w:val="00045313"/>
    <w:rsid w:val="000454E2"/>
    <w:rsid w:val="0004561A"/>
    <w:rsid w:val="00045742"/>
    <w:rsid w:val="00045B4E"/>
    <w:rsid w:val="00045DDF"/>
    <w:rsid w:val="00045F6E"/>
    <w:rsid w:val="0004614A"/>
    <w:rsid w:val="00046637"/>
    <w:rsid w:val="000466DA"/>
    <w:rsid w:val="000467CC"/>
    <w:rsid w:val="00046816"/>
    <w:rsid w:val="000468C3"/>
    <w:rsid w:val="000469AC"/>
    <w:rsid w:val="00046B78"/>
    <w:rsid w:val="00046BAD"/>
    <w:rsid w:val="0004707E"/>
    <w:rsid w:val="000470B3"/>
    <w:rsid w:val="00047812"/>
    <w:rsid w:val="00047B59"/>
    <w:rsid w:val="00047D5D"/>
    <w:rsid w:val="00047EC2"/>
    <w:rsid w:val="00047F77"/>
    <w:rsid w:val="00047FED"/>
    <w:rsid w:val="00050001"/>
    <w:rsid w:val="000501B7"/>
    <w:rsid w:val="0005031D"/>
    <w:rsid w:val="000504F2"/>
    <w:rsid w:val="00050660"/>
    <w:rsid w:val="00050ACC"/>
    <w:rsid w:val="000512E2"/>
    <w:rsid w:val="00051483"/>
    <w:rsid w:val="00051586"/>
    <w:rsid w:val="0005163B"/>
    <w:rsid w:val="00051B8D"/>
    <w:rsid w:val="00051C25"/>
    <w:rsid w:val="00052185"/>
    <w:rsid w:val="00052547"/>
    <w:rsid w:val="0005263A"/>
    <w:rsid w:val="000528EA"/>
    <w:rsid w:val="00052B4C"/>
    <w:rsid w:val="00052BCB"/>
    <w:rsid w:val="00052D96"/>
    <w:rsid w:val="0005313F"/>
    <w:rsid w:val="00053159"/>
    <w:rsid w:val="00053615"/>
    <w:rsid w:val="000538A4"/>
    <w:rsid w:val="00053BB8"/>
    <w:rsid w:val="00053C0E"/>
    <w:rsid w:val="00053C25"/>
    <w:rsid w:val="00053E19"/>
    <w:rsid w:val="00054301"/>
    <w:rsid w:val="000544E2"/>
    <w:rsid w:val="00054832"/>
    <w:rsid w:val="00054979"/>
    <w:rsid w:val="00054A21"/>
    <w:rsid w:val="00054B1C"/>
    <w:rsid w:val="00054B6F"/>
    <w:rsid w:val="00054CED"/>
    <w:rsid w:val="00054FE6"/>
    <w:rsid w:val="00055251"/>
    <w:rsid w:val="00055532"/>
    <w:rsid w:val="00055707"/>
    <w:rsid w:val="00055A94"/>
    <w:rsid w:val="00056412"/>
    <w:rsid w:val="000567A5"/>
    <w:rsid w:val="00056B66"/>
    <w:rsid w:val="00056CB2"/>
    <w:rsid w:val="00056CD1"/>
    <w:rsid w:val="00056D3B"/>
    <w:rsid w:val="000574AF"/>
    <w:rsid w:val="00057584"/>
    <w:rsid w:val="000577C8"/>
    <w:rsid w:val="00057E62"/>
    <w:rsid w:val="00057F54"/>
    <w:rsid w:val="0006000A"/>
    <w:rsid w:val="000600CC"/>
    <w:rsid w:val="0006025B"/>
    <w:rsid w:val="0006050C"/>
    <w:rsid w:val="0006060E"/>
    <w:rsid w:val="00060699"/>
    <w:rsid w:val="00060815"/>
    <w:rsid w:val="00060CBE"/>
    <w:rsid w:val="00060D2A"/>
    <w:rsid w:val="00060D3D"/>
    <w:rsid w:val="00060D8B"/>
    <w:rsid w:val="00060FDB"/>
    <w:rsid w:val="00061092"/>
    <w:rsid w:val="0006113A"/>
    <w:rsid w:val="0006155D"/>
    <w:rsid w:val="00061605"/>
    <w:rsid w:val="00061C74"/>
    <w:rsid w:val="00061CD2"/>
    <w:rsid w:val="00061E5F"/>
    <w:rsid w:val="000624E7"/>
    <w:rsid w:val="00063773"/>
    <w:rsid w:val="00063A69"/>
    <w:rsid w:val="00063D09"/>
    <w:rsid w:val="00063FBD"/>
    <w:rsid w:val="00064076"/>
    <w:rsid w:val="000641AE"/>
    <w:rsid w:val="000644C7"/>
    <w:rsid w:val="00064B84"/>
    <w:rsid w:val="00064C14"/>
    <w:rsid w:val="00064C1E"/>
    <w:rsid w:val="00064DD9"/>
    <w:rsid w:val="00065087"/>
    <w:rsid w:val="0006517D"/>
    <w:rsid w:val="00065421"/>
    <w:rsid w:val="0006568E"/>
    <w:rsid w:val="000658B9"/>
    <w:rsid w:val="00065A63"/>
    <w:rsid w:val="00065AC9"/>
    <w:rsid w:val="00065AE2"/>
    <w:rsid w:val="00065BDF"/>
    <w:rsid w:val="00065CC0"/>
    <w:rsid w:val="000661FB"/>
    <w:rsid w:val="0006634B"/>
    <w:rsid w:val="00066581"/>
    <w:rsid w:val="000665B6"/>
    <w:rsid w:val="00066718"/>
    <w:rsid w:val="00066AC1"/>
    <w:rsid w:val="00066D65"/>
    <w:rsid w:val="00066D8C"/>
    <w:rsid w:val="000671EA"/>
    <w:rsid w:val="000673AC"/>
    <w:rsid w:val="000677C5"/>
    <w:rsid w:val="00067C09"/>
    <w:rsid w:val="00067CD5"/>
    <w:rsid w:val="00067FEE"/>
    <w:rsid w:val="00070218"/>
    <w:rsid w:val="000709AF"/>
    <w:rsid w:val="00070D4B"/>
    <w:rsid w:val="00071230"/>
    <w:rsid w:val="00071259"/>
    <w:rsid w:val="000712E1"/>
    <w:rsid w:val="000715E2"/>
    <w:rsid w:val="00071B7B"/>
    <w:rsid w:val="00071CB6"/>
    <w:rsid w:val="00071E11"/>
    <w:rsid w:val="00071ED6"/>
    <w:rsid w:val="00072369"/>
    <w:rsid w:val="000723CC"/>
    <w:rsid w:val="0007276C"/>
    <w:rsid w:val="00072B47"/>
    <w:rsid w:val="00072B7F"/>
    <w:rsid w:val="00072D1C"/>
    <w:rsid w:val="00072D9E"/>
    <w:rsid w:val="0007316B"/>
    <w:rsid w:val="0007316F"/>
    <w:rsid w:val="00073336"/>
    <w:rsid w:val="00073436"/>
    <w:rsid w:val="00073663"/>
    <w:rsid w:val="000736DF"/>
    <w:rsid w:val="00073AAC"/>
    <w:rsid w:val="00073C7D"/>
    <w:rsid w:val="00073D72"/>
    <w:rsid w:val="00074306"/>
    <w:rsid w:val="000743D9"/>
    <w:rsid w:val="000745C7"/>
    <w:rsid w:val="00074663"/>
    <w:rsid w:val="0007488B"/>
    <w:rsid w:val="00074B1F"/>
    <w:rsid w:val="00074B74"/>
    <w:rsid w:val="00074C80"/>
    <w:rsid w:val="00074EF2"/>
    <w:rsid w:val="00074F2C"/>
    <w:rsid w:val="00074F3A"/>
    <w:rsid w:val="000750F3"/>
    <w:rsid w:val="00075125"/>
    <w:rsid w:val="0007530E"/>
    <w:rsid w:val="0007542B"/>
    <w:rsid w:val="000755D6"/>
    <w:rsid w:val="00075752"/>
    <w:rsid w:val="000757E5"/>
    <w:rsid w:val="00075946"/>
    <w:rsid w:val="000759E4"/>
    <w:rsid w:val="00075F8A"/>
    <w:rsid w:val="00076216"/>
    <w:rsid w:val="000763EC"/>
    <w:rsid w:val="0007660B"/>
    <w:rsid w:val="0007664B"/>
    <w:rsid w:val="00076B74"/>
    <w:rsid w:val="00076DF8"/>
    <w:rsid w:val="00077304"/>
    <w:rsid w:val="00077334"/>
    <w:rsid w:val="000774CA"/>
    <w:rsid w:val="000774EA"/>
    <w:rsid w:val="000774F2"/>
    <w:rsid w:val="0007795E"/>
    <w:rsid w:val="00077CE3"/>
    <w:rsid w:val="00077E40"/>
    <w:rsid w:val="00077ED3"/>
    <w:rsid w:val="000808D6"/>
    <w:rsid w:val="00080A1F"/>
    <w:rsid w:val="00080A5E"/>
    <w:rsid w:val="00080D25"/>
    <w:rsid w:val="00080E16"/>
    <w:rsid w:val="00080F62"/>
    <w:rsid w:val="00081310"/>
    <w:rsid w:val="000813AE"/>
    <w:rsid w:val="000813C7"/>
    <w:rsid w:val="0008147B"/>
    <w:rsid w:val="000814C4"/>
    <w:rsid w:val="0008187F"/>
    <w:rsid w:val="00081AAD"/>
    <w:rsid w:val="00081C71"/>
    <w:rsid w:val="00081DC6"/>
    <w:rsid w:val="00081E83"/>
    <w:rsid w:val="000824A4"/>
    <w:rsid w:val="000824AA"/>
    <w:rsid w:val="0008255C"/>
    <w:rsid w:val="0008259F"/>
    <w:rsid w:val="00082729"/>
    <w:rsid w:val="000828B9"/>
    <w:rsid w:val="00082943"/>
    <w:rsid w:val="00082945"/>
    <w:rsid w:val="00082AA5"/>
    <w:rsid w:val="00082B32"/>
    <w:rsid w:val="00082B50"/>
    <w:rsid w:val="00082DCD"/>
    <w:rsid w:val="000832C3"/>
    <w:rsid w:val="00083483"/>
    <w:rsid w:val="0008365A"/>
    <w:rsid w:val="000839B1"/>
    <w:rsid w:val="00083D48"/>
    <w:rsid w:val="00083FDE"/>
    <w:rsid w:val="00084211"/>
    <w:rsid w:val="00084335"/>
    <w:rsid w:val="000845F7"/>
    <w:rsid w:val="000848BF"/>
    <w:rsid w:val="0008495E"/>
    <w:rsid w:val="0008507F"/>
    <w:rsid w:val="00085085"/>
    <w:rsid w:val="000850B5"/>
    <w:rsid w:val="000850D0"/>
    <w:rsid w:val="0008531A"/>
    <w:rsid w:val="0008553D"/>
    <w:rsid w:val="00085615"/>
    <w:rsid w:val="00085889"/>
    <w:rsid w:val="000858D4"/>
    <w:rsid w:val="00085AE4"/>
    <w:rsid w:val="00086112"/>
    <w:rsid w:val="0008625E"/>
    <w:rsid w:val="000864FB"/>
    <w:rsid w:val="0008650D"/>
    <w:rsid w:val="0008676C"/>
    <w:rsid w:val="00086AAB"/>
    <w:rsid w:val="00086CF8"/>
    <w:rsid w:val="00086D31"/>
    <w:rsid w:val="00086E97"/>
    <w:rsid w:val="00087195"/>
    <w:rsid w:val="000872D2"/>
    <w:rsid w:val="0008739D"/>
    <w:rsid w:val="00087555"/>
    <w:rsid w:val="0008787D"/>
    <w:rsid w:val="000879FE"/>
    <w:rsid w:val="00087D8D"/>
    <w:rsid w:val="00090085"/>
    <w:rsid w:val="00090124"/>
    <w:rsid w:val="0009015E"/>
    <w:rsid w:val="000901F3"/>
    <w:rsid w:val="0009028F"/>
    <w:rsid w:val="00090392"/>
    <w:rsid w:val="000905EE"/>
    <w:rsid w:val="00090621"/>
    <w:rsid w:val="0009078D"/>
    <w:rsid w:val="0009092A"/>
    <w:rsid w:val="000909E0"/>
    <w:rsid w:val="000909ED"/>
    <w:rsid w:val="00090B20"/>
    <w:rsid w:val="00090C38"/>
    <w:rsid w:val="00090DE7"/>
    <w:rsid w:val="000910A2"/>
    <w:rsid w:val="0009114F"/>
    <w:rsid w:val="00091244"/>
    <w:rsid w:val="000912D6"/>
    <w:rsid w:val="000915A9"/>
    <w:rsid w:val="00091714"/>
    <w:rsid w:val="0009179E"/>
    <w:rsid w:val="00091CFC"/>
    <w:rsid w:val="00091DE6"/>
    <w:rsid w:val="00091EDC"/>
    <w:rsid w:val="000920C7"/>
    <w:rsid w:val="000923A9"/>
    <w:rsid w:val="0009242A"/>
    <w:rsid w:val="00092855"/>
    <w:rsid w:val="0009285A"/>
    <w:rsid w:val="00092892"/>
    <w:rsid w:val="00092987"/>
    <w:rsid w:val="00092A27"/>
    <w:rsid w:val="00092A2A"/>
    <w:rsid w:val="00092EE5"/>
    <w:rsid w:val="00093295"/>
    <w:rsid w:val="00093304"/>
    <w:rsid w:val="00093321"/>
    <w:rsid w:val="00093AC7"/>
    <w:rsid w:val="00093C98"/>
    <w:rsid w:val="00093D5B"/>
    <w:rsid w:val="00093F5A"/>
    <w:rsid w:val="0009427A"/>
    <w:rsid w:val="00094588"/>
    <w:rsid w:val="000949D6"/>
    <w:rsid w:val="000953B7"/>
    <w:rsid w:val="00095400"/>
    <w:rsid w:val="000956A6"/>
    <w:rsid w:val="00095ACB"/>
    <w:rsid w:val="00095B98"/>
    <w:rsid w:val="00095F93"/>
    <w:rsid w:val="000960D4"/>
    <w:rsid w:val="000960FB"/>
    <w:rsid w:val="0009622A"/>
    <w:rsid w:val="00096502"/>
    <w:rsid w:val="000967A1"/>
    <w:rsid w:val="0009691B"/>
    <w:rsid w:val="00096E44"/>
    <w:rsid w:val="000974AA"/>
    <w:rsid w:val="000974FA"/>
    <w:rsid w:val="000975CB"/>
    <w:rsid w:val="0009761A"/>
    <w:rsid w:val="00097C41"/>
    <w:rsid w:val="00097D70"/>
    <w:rsid w:val="000A0176"/>
    <w:rsid w:val="000A0808"/>
    <w:rsid w:val="000A0921"/>
    <w:rsid w:val="000A0AA2"/>
    <w:rsid w:val="000A0BFD"/>
    <w:rsid w:val="000A0DF7"/>
    <w:rsid w:val="000A0E2F"/>
    <w:rsid w:val="000A0FB4"/>
    <w:rsid w:val="000A12CB"/>
    <w:rsid w:val="000A1685"/>
    <w:rsid w:val="000A16F4"/>
    <w:rsid w:val="000A18CC"/>
    <w:rsid w:val="000A19C7"/>
    <w:rsid w:val="000A1BDD"/>
    <w:rsid w:val="000A1C96"/>
    <w:rsid w:val="000A20E0"/>
    <w:rsid w:val="000A229D"/>
    <w:rsid w:val="000A23F0"/>
    <w:rsid w:val="000A247D"/>
    <w:rsid w:val="000A24DD"/>
    <w:rsid w:val="000A278D"/>
    <w:rsid w:val="000A2A90"/>
    <w:rsid w:val="000A2A9B"/>
    <w:rsid w:val="000A2F80"/>
    <w:rsid w:val="000A3113"/>
    <w:rsid w:val="000A3417"/>
    <w:rsid w:val="000A355E"/>
    <w:rsid w:val="000A37D9"/>
    <w:rsid w:val="000A390B"/>
    <w:rsid w:val="000A3C62"/>
    <w:rsid w:val="000A412A"/>
    <w:rsid w:val="000A4963"/>
    <w:rsid w:val="000A4C49"/>
    <w:rsid w:val="000A4CA2"/>
    <w:rsid w:val="000A511D"/>
    <w:rsid w:val="000A553B"/>
    <w:rsid w:val="000A5671"/>
    <w:rsid w:val="000A5C10"/>
    <w:rsid w:val="000A5D21"/>
    <w:rsid w:val="000A5E38"/>
    <w:rsid w:val="000A5FAF"/>
    <w:rsid w:val="000A619E"/>
    <w:rsid w:val="000A62EF"/>
    <w:rsid w:val="000A65A1"/>
    <w:rsid w:val="000A6738"/>
    <w:rsid w:val="000A68C8"/>
    <w:rsid w:val="000A6992"/>
    <w:rsid w:val="000A6C36"/>
    <w:rsid w:val="000A6C6B"/>
    <w:rsid w:val="000A6FC5"/>
    <w:rsid w:val="000A71C2"/>
    <w:rsid w:val="000A736E"/>
    <w:rsid w:val="000A7643"/>
    <w:rsid w:val="000A774F"/>
    <w:rsid w:val="000A77EA"/>
    <w:rsid w:val="000A78E2"/>
    <w:rsid w:val="000A7ED6"/>
    <w:rsid w:val="000B0406"/>
    <w:rsid w:val="000B0914"/>
    <w:rsid w:val="000B096B"/>
    <w:rsid w:val="000B0C34"/>
    <w:rsid w:val="000B0F99"/>
    <w:rsid w:val="000B151C"/>
    <w:rsid w:val="000B18E7"/>
    <w:rsid w:val="000B1B41"/>
    <w:rsid w:val="000B1B88"/>
    <w:rsid w:val="000B210D"/>
    <w:rsid w:val="000B2159"/>
    <w:rsid w:val="000B278A"/>
    <w:rsid w:val="000B2896"/>
    <w:rsid w:val="000B2A2E"/>
    <w:rsid w:val="000B2DD0"/>
    <w:rsid w:val="000B2F92"/>
    <w:rsid w:val="000B2FF4"/>
    <w:rsid w:val="000B38B4"/>
    <w:rsid w:val="000B390B"/>
    <w:rsid w:val="000B3CF4"/>
    <w:rsid w:val="000B4061"/>
    <w:rsid w:val="000B426D"/>
    <w:rsid w:val="000B44FC"/>
    <w:rsid w:val="000B4FB3"/>
    <w:rsid w:val="000B514B"/>
    <w:rsid w:val="000B5808"/>
    <w:rsid w:val="000B5E55"/>
    <w:rsid w:val="000B6E99"/>
    <w:rsid w:val="000B740F"/>
    <w:rsid w:val="000B74AA"/>
    <w:rsid w:val="000B7904"/>
    <w:rsid w:val="000B7A99"/>
    <w:rsid w:val="000B7BEB"/>
    <w:rsid w:val="000B7C67"/>
    <w:rsid w:val="000B7EE1"/>
    <w:rsid w:val="000B7F4D"/>
    <w:rsid w:val="000C042F"/>
    <w:rsid w:val="000C0673"/>
    <w:rsid w:val="000C0795"/>
    <w:rsid w:val="000C07A7"/>
    <w:rsid w:val="000C07F2"/>
    <w:rsid w:val="000C08DF"/>
    <w:rsid w:val="000C08E1"/>
    <w:rsid w:val="000C0B8E"/>
    <w:rsid w:val="000C0C0A"/>
    <w:rsid w:val="000C0D3B"/>
    <w:rsid w:val="000C1A41"/>
    <w:rsid w:val="000C1A5E"/>
    <w:rsid w:val="000C1EB4"/>
    <w:rsid w:val="000C20B1"/>
    <w:rsid w:val="000C21DA"/>
    <w:rsid w:val="000C233E"/>
    <w:rsid w:val="000C246A"/>
    <w:rsid w:val="000C29CC"/>
    <w:rsid w:val="000C2D94"/>
    <w:rsid w:val="000C3061"/>
    <w:rsid w:val="000C37C9"/>
    <w:rsid w:val="000C38BB"/>
    <w:rsid w:val="000C3B48"/>
    <w:rsid w:val="000C3D0B"/>
    <w:rsid w:val="000C3D65"/>
    <w:rsid w:val="000C4398"/>
    <w:rsid w:val="000C474B"/>
    <w:rsid w:val="000C4A3A"/>
    <w:rsid w:val="000C4E6C"/>
    <w:rsid w:val="000C51DA"/>
    <w:rsid w:val="000C5321"/>
    <w:rsid w:val="000C5AD7"/>
    <w:rsid w:val="000C5B9F"/>
    <w:rsid w:val="000C5C3F"/>
    <w:rsid w:val="000C5E69"/>
    <w:rsid w:val="000C682C"/>
    <w:rsid w:val="000C6DBC"/>
    <w:rsid w:val="000C71BF"/>
    <w:rsid w:val="000C733A"/>
    <w:rsid w:val="000C7423"/>
    <w:rsid w:val="000C760C"/>
    <w:rsid w:val="000C760D"/>
    <w:rsid w:val="000C766C"/>
    <w:rsid w:val="000C7AEC"/>
    <w:rsid w:val="000C7B1D"/>
    <w:rsid w:val="000C7C62"/>
    <w:rsid w:val="000C7E21"/>
    <w:rsid w:val="000C7EE8"/>
    <w:rsid w:val="000D0516"/>
    <w:rsid w:val="000D05AB"/>
    <w:rsid w:val="000D09BB"/>
    <w:rsid w:val="000D0E55"/>
    <w:rsid w:val="000D14AE"/>
    <w:rsid w:val="000D157D"/>
    <w:rsid w:val="000D210D"/>
    <w:rsid w:val="000D2296"/>
    <w:rsid w:val="000D2326"/>
    <w:rsid w:val="000D2AC0"/>
    <w:rsid w:val="000D2D3A"/>
    <w:rsid w:val="000D30E0"/>
    <w:rsid w:val="000D327C"/>
    <w:rsid w:val="000D335D"/>
    <w:rsid w:val="000D3786"/>
    <w:rsid w:val="000D3DBD"/>
    <w:rsid w:val="000D3F7F"/>
    <w:rsid w:val="000D4030"/>
    <w:rsid w:val="000D41E8"/>
    <w:rsid w:val="000D4596"/>
    <w:rsid w:val="000D4D48"/>
    <w:rsid w:val="000D4EF4"/>
    <w:rsid w:val="000D53EE"/>
    <w:rsid w:val="000D544C"/>
    <w:rsid w:val="000D5458"/>
    <w:rsid w:val="000D55B9"/>
    <w:rsid w:val="000D56F1"/>
    <w:rsid w:val="000D5904"/>
    <w:rsid w:val="000D5A43"/>
    <w:rsid w:val="000D5C07"/>
    <w:rsid w:val="000D5F23"/>
    <w:rsid w:val="000D632D"/>
    <w:rsid w:val="000D6397"/>
    <w:rsid w:val="000D64DA"/>
    <w:rsid w:val="000D64E9"/>
    <w:rsid w:val="000D6AC8"/>
    <w:rsid w:val="000D6CA9"/>
    <w:rsid w:val="000D6CCA"/>
    <w:rsid w:val="000D6D51"/>
    <w:rsid w:val="000D6E9F"/>
    <w:rsid w:val="000D6FE8"/>
    <w:rsid w:val="000D6FE9"/>
    <w:rsid w:val="000D704B"/>
    <w:rsid w:val="000D7219"/>
    <w:rsid w:val="000D74AA"/>
    <w:rsid w:val="000D776B"/>
    <w:rsid w:val="000D7808"/>
    <w:rsid w:val="000D7DC4"/>
    <w:rsid w:val="000D7E21"/>
    <w:rsid w:val="000E0010"/>
    <w:rsid w:val="000E038B"/>
    <w:rsid w:val="000E0E94"/>
    <w:rsid w:val="000E10A1"/>
    <w:rsid w:val="000E11EC"/>
    <w:rsid w:val="000E172B"/>
    <w:rsid w:val="000E1B61"/>
    <w:rsid w:val="000E1C13"/>
    <w:rsid w:val="000E21AF"/>
    <w:rsid w:val="000E23F7"/>
    <w:rsid w:val="000E2554"/>
    <w:rsid w:val="000E277C"/>
    <w:rsid w:val="000E29B3"/>
    <w:rsid w:val="000E2A03"/>
    <w:rsid w:val="000E2B75"/>
    <w:rsid w:val="000E3016"/>
    <w:rsid w:val="000E31BE"/>
    <w:rsid w:val="000E3564"/>
    <w:rsid w:val="000E37A1"/>
    <w:rsid w:val="000E39FD"/>
    <w:rsid w:val="000E3D1F"/>
    <w:rsid w:val="000E3D55"/>
    <w:rsid w:val="000E3ED5"/>
    <w:rsid w:val="000E3F94"/>
    <w:rsid w:val="000E475A"/>
    <w:rsid w:val="000E4A94"/>
    <w:rsid w:val="000E4D5F"/>
    <w:rsid w:val="000E4D65"/>
    <w:rsid w:val="000E4DBC"/>
    <w:rsid w:val="000E5029"/>
    <w:rsid w:val="000E5518"/>
    <w:rsid w:val="000E56A9"/>
    <w:rsid w:val="000E5B05"/>
    <w:rsid w:val="000E612C"/>
    <w:rsid w:val="000E6186"/>
    <w:rsid w:val="000E62FD"/>
    <w:rsid w:val="000E6B77"/>
    <w:rsid w:val="000E6BF1"/>
    <w:rsid w:val="000E6C52"/>
    <w:rsid w:val="000E724D"/>
    <w:rsid w:val="000E750E"/>
    <w:rsid w:val="000E7528"/>
    <w:rsid w:val="000E7653"/>
    <w:rsid w:val="000E786A"/>
    <w:rsid w:val="000E78BA"/>
    <w:rsid w:val="000E7CE1"/>
    <w:rsid w:val="000E7F66"/>
    <w:rsid w:val="000F00BC"/>
    <w:rsid w:val="000F0136"/>
    <w:rsid w:val="000F0199"/>
    <w:rsid w:val="000F01C3"/>
    <w:rsid w:val="000F05E3"/>
    <w:rsid w:val="000F06D4"/>
    <w:rsid w:val="000F0E25"/>
    <w:rsid w:val="000F117A"/>
    <w:rsid w:val="000F1528"/>
    <w:rsid w:val="000F15FB"/>
    <w:rsid w:val="000F2473"/>
    <w:rsid w:val="000F296E"/>
    <w:rsid w:val="000F2E8C"/>
    <w:rsid w:val="000F3233"/>
    <w:rsid w:val="000F35A3"/>
    <w:rsid w:val="000F3734"/>
    <w:rsid w:val="000F3947"/>
    <w:rsid w:val="000F3B4D"/>
    <w:rsid w:val="000F3C3D"/>
    <w:rsid w:val="000F3F46"/>
    <w:rsid w:val="000F401B"/>
    <w:rsid w:val="000F4462"/>
    <w:rsid w:val="000F4489"/>
    <w:rsid w:val="000F4525"/>
    <w:rsid w:val="000F48AD"/>
    <w:rsid w:val="000F4991"/>
    <w:rsid w:val="000F4C74"/>
    <w:rsid w:val="000F5531"/>
    <w:rsid w:val="000F5660"/>
    <w:rsid w:val="000F5701"/>
    <w:rsid w:val="000F5B38"/>
    <w:rsid w:val="000F5D39"/>
    <w:rsid w:val="000F60A3"/>
    <w:rsid w:val="000F6136"/>
    <w:rsid w:val="000F6795"/>
    <w:rsid w:val="000F69D9"/>
    <w:rsid w:val="000F6C84"/>
    <w:rsid w:val="000F6D91"/>
    <w:rsid w:val="000F7159"/>
    <w:rsid w:val="000F7539"/>
    <w:rsid w:val="000F789B"/>
    <w:rsid w:val="000F7C02"/>
    <w:rsid w:val="0010048A"/>
    <w:rsid w:val="001006A7"/>
    <w:rsid w:val="00100899"/>
    <w:rsid w:val="00101491"/>
    <w:rsid w:val="00101812"/>
    <w:rsid w:val="0010181E"/>
    <w:rsid w:val="00101843"/>
    <w:rsid w:val="00101A24"/>
    <w:rsid w:val="00101D71"/>
    <w:rsid w:val="00102466"/>
    <w:rsid w:val="001024BF"/>
    <w:rsid w:val="00102647"/>
    <w:rsid w:val="001026AB"/>
    <w:rsid w:val="00102720"/>
    <w:rsid w:val="00102A59"/>
    <w:rsid w:val="00102E44"/>
    <w:rsid w:val="0010321A"/>
    <w:rsid w:val="001032BF"/>
    <w:rsid w:val="00103415"/>
    <w:rsid w:val="00103859"/>
    <w:rsid w:val="00103A7A"/>
    <w:rsid w:val="00103C2D"/>
    <w:rsid w:val="00103ED1"/>
    <w:rsid w:val="00103F76"/>
    <w:rsid w:val="0010425C"/>
    <w:rsid w:val="001045CD"/>
    <w:rsid w:val="001045E7"/>
    <w:rsid w:val="001045F2"/>
    <w:rsid w:val="0010497C"/>
    <w:rsid w:val="00104A2C"/>
    <w:rsid w:val="00105754"/>
    <w:rsid w:val="001061E7"/>
    <w:rsid w:val="00106408"/>
    <w:rsid w:val="00106449"/>
    <w:rsid w:val="00106684"/>
    <w:rsid w:val="00106A65"/>
    <w:rsid w:val="00106BF0"/>
    <w:rsid w:val="00106FC8"/>
    <w:rsid w:val="0010702A"/>
    <w:rsid w:val="00107226"/>
    <w:rsid w:val="001074CA"/>
    <w:rsid w:val="00107575"/>
    <w:rsid w:val="0010773B"/>
    <w:rsid w:val="00107827"/>
    <w:rsid w:val="00107929"/>
    <w:rsid w:val="0010799E"/>
    <w:rsid w:val="00107C2B"/>
    <w:rsid w:val="00107F10"/>
    <w:rsid w:val="00107FE0"/>
    <w:rsid w:val="00110987"/>
    <w:rsid w:val="001109FB"/>
    <w:rsid w:val="00110A1B"/>
    <w:rsid w:val="00110B6A"/>
    <w:rsid w:val="00110D41"/>
    <w:rsid w:val="00110F19"/>
    <w:rsid w:val="0011106A"/>
    <w:rsid w:val="00111A1E"/>
    <w:rsid w:val="00111A3F"/>
    <w:rsid w:val="00111B0A"/>
    <w:rsid w:val="00111C31"/>
    <w:rsid w:val="00111D00"/>
    <w:rsid w:val="00111E02"/>
    <w:rsid w:val="00112022"/>
    <w:rsid w:val="001122DA"/>
    <w:rsid w:val="00112334"/>
    <w:rsid w:val="0011238D"/>
    <w:rsid w:val="001124A8"/>
    <w:rsid w:val="00112671"/>
    <w:rsid w:val="001132BF"/>
    <w:rsid w:val="0011347D"/>
    <w:rsid w:val="00113623"/>
    <w:rsid w:val="00113B03"/>
    <w:rsid w:val="00113E2E"/>
    <w:rsid w:val="00113E46"/>
    <w:rsid w:val="00113E97"/>
    <w:rsid w:val="00114152"/>
    <w:rsid w:val="00114258"/>
    <w:rsid w:val="00114464"/>
    <w:rsid w:val="001147F9"/>
    <w:rsid w:val="0011492E"/>
    <w:rsid w:val="00114A9F"/>
    <w:rsid w:val="00114C63"/>
    <w:rsid w:val="00114D7C"/>
    <w:rsid w:val="00115538"/>
    <w:rsid w:val="00115B4C"/>
    <w:rsid w:val="00115E4E"/>
    <w:rsid w:val="00116470"/>
    <w:rsid w:val="001165B1"/>
    <w:rsid w:val="001167B5"/>
    <w:rsid w:val="00116D65"/>
    <w:rsid w:val="0011716E"/>
    <w:rsid w:val="00117191"/>
    <w:rsid w:val="0011746A"/>
    <w:rsid w:val="0011753A"/>
    <w:rsid w:val="001176C0"/>
    <w:rsid w:val="001178C1"/>
    <w:rsid w:val="001178FD"/>
    <w:rsid w:val="00117CC6"/>
    <w:rsid w:val="00117D7B"/>
    <w:rsid w:val="00117E44"/>
    <w:rsid w:val="00117F45"/>
    <w:rsid w:val="001202A9"/>
    <w:rsid w:val="00120486"/>
    <w:rsid w:val="00120706"/>
    <w:rsid w:val="00120E0E"/>
    <w:rsid w:val="0012104C"/>
    <w:rsid w:val="00121080"/>
    <w:rsid w:val="00121105"/>
    <w:rsid w:val="001213C0"/>
    <w:rsid w:val="0012154D"/>
    <w:rsid w:val="00121573"/>
    <w:rsid w:val="001217A4"/>
    <w:rsid w:val="00121969"/>
    <w:rsid w:val="001219E3"/>
    <w:rsid w:val="00122226"/>
    <w:rsid w:val="00122254"/>
    <w:rsid w:val="001223C2"/>
    <w:rsid w:val="00122519"/>
    <w:rsid w:val="00122689"/>
    <w:rsid w:val="001233B5"/>
    <w:rsid w:val="001234F3"/>
    <w:rsid w:val="0012359A"/>
    <w:rsid w:val="00123791"/>
    <w:rsid w:val="00123A0B"/>
    <w:rsid w:val="00123CD6"/>
    <w:rsid w:val="00123DA9"/>
    <w:rsid w:val="0012407A"/>
    <w:rsid w:val="001240C0"/>
    <w:rsid w:val="001253F7"/>
    <w:rsid w:val="00125657"/>
    <w:rsid w:val="00125676"/>
    <w:rsid w:val="001259BD"/>
    <w:rsid w:val="00125AC1"/>
    <w:rsid w:val="00125B29"/>
    <w:rsid w:val="00125D3C"/>
    <w:rsid w:val="00125E04"/>
    <w:rsid w:val="00125F61"/>
    <w:rsid w:val="00126214"/>
    <w:rsid w:val="0012652E"/>
    <w:rsid w:val="00126763"/>
    <w:rsid w:val="00126922"/>
    <w:rsid w:val="00126B09"/>
    <w:rsid w:val="00126F41"/>
    <w:rsid w:val="001276B5"/>
    <w:rsid w:val="00127989"/>
    <w:rsid w:val="001279A7"/>
    <w:rsid w:val="00127E27"/>
    <w:rsid w:val="00130058"/>
    <w:rsid w:val="00130071"/>
    <w:rsid w:val="001301E1"/>
    <w:rsid w:val="0013022C"/>
    <w:rsid w:val="00130598"/>
    <w:rsid w:val="0013096F"/>
    <w:rsid w:val="00130D3E"/>
    <w:rsid w:val="00131020"/>
    <w:rsid w:val="00131053"/>
    <w:rsid w:val="0013117C"/>
    <w:rsid w:val="001313A1"/>
    <w:rsid w:val="0013182E"/>
    <w:rsid w:val="00131E4C"/>
    <w:rsid w:val="00131EE8"/>
    <w:rsid w:val="00132022"/>
    <w:rsid w:val="00132EB7"/>
    <w:rsid w:val="0013372C"/>
    <w:rsid w:val="00133831"/>
    <w:rsid w:val="0013395A"/>
    <w:rsid w:val="00133DBB"/>
    <w:rsid w:val="001346D8"/>
    <w:rsid w:val="00134887"/>
    <w:rsid w:val="00134A81"/>
    <w:rsid w:val="00134D03"/>
    <w:rsid w:val="00134DFB"/>
    <w:rsid w:val="00134FA4"/>
    <w:rsid w:val="0013513F"/>
    <w:rsid w:val="0013525A"/>
    <w:rsid w:val="0013570C"/>
    <w:rsid w:val="00135C4D"/>
    <w:rsid w:val="00135C8A"/>
    <w:rsid w:val="00136322"/>
    <w:rsid w:val="001363B3"/>
    <w:rsid w:val="00136434"/>
    <w:rsid w:val="001366CC"/>
    <w:rsid w:val="0013683E"/>
    <w:rsid w:val="00136BF4"/>
    <w:rsid w:val="00136CDD"/>
    <w:rsid w:val="0013705D"/>
    <w:rsid w:val="001374EA"/>
    <w:rsid w:val="0013758B"/>
    <w:rsid w:val="00137A4B"/>
    <w:rsid w:val="00137A84"/>
    <w:rsid w:val="00137DB6"/>
    <w:rsid w:val="00137E21"/>
    <w:rsid w:val="00137FB4"/>
    <w:rsid w:val="0014016F"/>
    <w:rsid w:val="00140294"/>
    <w:rsid w:val="0014042C"/>
    <w:rsid w:val="001404CB"/>
    <w:rsid w:val="0014068A"/>
    <w:rsid w:val="001408D7"/>
    <w:rsid w:val="00140994"/>
    <w:rsid w:val="00140B67"/>
    <w:rsid w:val="00140C9B"/>
    <w:rsid w:val="00140E16"/>
    <w:rsid w:val="001412CE"/>
    <w:rsid w:val="00141494"/>
    <w:rsid w:val="0014185E"/>
    <w:rsid w:val="00141E9A"/>
    <w:rsid w:val="00141FB2"/>
    <w:rsid w:val="001420BB"/>
    <w:rsid w:val="00142131"/>
    <w:rsid w:val="00142511"/>
    <w:rsid w:val="001428BF"/>
    <w:rsid w:val="00142AC0"/>
    <w:rsid w:val="001431E1"/>
    <w:rsid w:val="0014337B"/>
    <w:rsid w:val="00143481"/>
    <w:rsid w:val="001435C0"/>
    <w:rsid w:val="00143A5E"/>
    <w:rsid w:val="00143A73"/>
    <w:rsid w:val="00143B3A"/>
    <w:rsid w:val="00143B4D"/>
    <w:rsid w:val="00143C68"/>
    <w:rsid w:val="00143C80"/>
    <w:rsid w:val="00143E5A"/>
    <w:rsid w:val="00144045"/>
    <w:rsid w:val="00144158"/>
    <w:rsid w:val="0014449E"/>
    <w:rsid w:val="001444F6"/>
    <w:rsid w:val="0014483A"/>
    <w:rsid w:val="00144871"/>
    <w:rsid w:val="001449D3"/>
    <w:rsid w:val="00144DD1"/>
    <w:rsid w:val="00144E5A"/>
    <w:rsid w:val="00145609"/>
    <w:rsid w:val="001458C7"/>
    <w:rsid w:val="00145A7D"/>
    <w:rsid w:val="00145C3E"/>
    <w:rsid w:val="00145C79"/>
    <w:rsid w:val="00145F9E"/>
    <w:rsid w:val="00146006"/>
    <w:rsid w:val="00146329"/>
    <w:rsid w:val="00146364"/>
    <w:rsid w:val="001463DC"/>
    <w:rsid w:val="001463F7"/>
    <w:rsid w:val="001464C0"/>
    <w:rsid w:val="0014656C"/>
    <w:rsid w:val="00146616"/>
    <w:rsid w:val="00146A31"/>
    <w:rsid w:val="00146B98"/>
    <w:rsid w:val="00146CB4"/>
    <w:rsid w:val="00146CC2"/>
    <w:rsid w:val="00146CE3"/>
    <w:rsid w:val="00146CE4"/>
    <w:rsid w:val="00146D11"/>
    <w:rsid w:val="00146DD7"/>
    <w:rsid w:val="001470C8"/>
    <w:rsid w:val="001471E4"/>
    <w:rsid w:val="0014772A"/>
    <w:rsid w:val="00147A76"/>
    <w:rsid w:val="00147ABF"/>
    <w:rsid w:val="00147D89"/>
    <w:rsid w:val="00147EBA"/>
    <w:rsid w:val="00150171"/>
    <w:rsid w:val="00150384"/>
    <w:rsid w:val="001506F2"/>
    <w:rsid w:val="00150CF7"/>
    <w:rsid w:val="00150D28"/>
    <w:rsid w:val="00150EEA"/>
    <w:rsid w:val="00151145"/>
    <w:rsid w:val="00151448"/>
    <w:rsid w:val="00151657"/>
    <w:rsid w:val="00151720"/>
    <w:rsid w:val="00151817"/>
    <w:rsid w:val="0015183D"/>
    <w:rsid w:val="00151847"/>
    <w:rsid w:val="00151A51"/>
    <w:rsid w:val="00151CFB"/>
    <w:rsid w:val="00151ED5"/>
    <w:rsid w:val="00152210"/>
    <w:rsid w:val="001522F4"/>
    <w:rsid w:val="001524D2"/>
    <w:rsid w:val="00152AE7"/>
    <w:rsid w:val="00152AFB"/>
    <w:rsid w:val="00152B1C"/>
    <w:rsid w:val="00152CA1"/>
    <w:rsid w:val="00152DBF"/>
    <w:rsid w:val="00152E72"/>
    <w:rsid w:val="00152FD8"/>
    <w:rsid w:val="00153266"/>
    <w:rsid w:val="00153BF2"/>
    <w:rsid w:val="00153D75"/>
    <w:rsid w:val="00153E13"/>
    <w:rsid w:val="00154159"/>
    <w:rsid w:val="0015420C"/>
    <w:rsid w:val="00154346"/>
    <w:rsid w:val="0015476D"/>
    <w:rsid w:val="0015476E"/>
    <w:rsid w:val="0015488C"/>
    <w:rsid w:val="00154BFC"/>
    <w:rsid w:val="00154D10"/>
    <w:rsid w:val="00154F25"/>
    <w:rsid w:val="00155661"/>
    <w:rsid w:val="00155681"/>
    <w:rsid w:val="0015572F"/>
    <w:rsid w:val="001557D0"/>
    <w:rsid w:val="00155973"/>
    <w:rsid w:val="00155981"/>
    <w:rsid w:val="00155A3A"/>
    <w:rsid w:val="00155CA5"/>
    <w:rsid w:val="00156362"/>
    <w:rsid w:val="00156F7A"/>
    <w:rsid w:val="00157656"/>
    <w:rsid w:val="001578C3"/>
    <w:rsid w:val="00157903"/>
    <w:rsid w:val="00157A5B"/>
    <w:rsid w:val="00157DFD"/>
    <w:rsid w:val="00157E69"/>
    <w:rsid w:val="001600A5"/>
    <w:rsid w:val="001602D8"/>
    <w:rsid w:val="001603E8"/>
    <w:rsid w:val="00160701"/>
    <w:rsid w:val="00160713"/>
    <w:rsid w:val="00160742"/>
    <w:rsid w:val="00160BD3"/>
    <w:rsid w:val="00160CE8"/>
    <w:rsid w:val="00160D26"/>
    <w:rsid w:val="00160F80"/>
    <w:rsid w:val="00161056"/>
    <w:rsid w:val="001610C1"/>
    <w:rsid w:val="001616D7"/>
    <w:rsid w:val="001618DA"/>
    <w:rsid w:val="00161A67"/>
    <w:rsid w:val="00161B56"/>
    <w:rsid w:val="00162018"/>
    <w:rsid w:val="00162151"/>
    <w:rsid w:val="00162723"/>
    <w:rsid w:val="0016278C"/>
    <w:rsid w:val="00162B59"/>
    <w:rsid w:val="00162D1F"/>
    <w:rsid w:val="001633D8"/>
    <w:rsid w:val="001634DE"/>
    <w:rsid w:val="001634E3"/>
    <w:rsid w:val="00163AAE"/>
    <w:rsid w:val="001646C3"/>
    <w:rsid w:val="0016493D"/>
    <w:rsid w:val="00164A86"/>
    <w:rsid w:val="00164D7A"/>
    <w:rsid w:val="00164D8B"/>
    <w:rsid w:val="00164E1D"/>
    <w:rsid w:val="00165944"/>
    <w:rsid w:val="00165A99"/>
    <w:rsid w:val="00165C47"/>
    <w:rsid w:val="00165CD1"/>
    <w:rsid w:val="00166339"/>
    <w:rsid w:val="0016686A"/>
    <w:rsid w:val="001668EF"/>
    <w:rsid w:val="00166A1F"/>
    <w:rsid w:val="00166BBD"/>
    <w:rsid w:val="00166C23"/>
    <w:rsid w:val="00166F15"/>
    <w:rsid w:val="00166FA3"/>
    <w:rsid w:val="00166FB0"/>
    <w:rsid w:val="00167131"/>
    <w:rsid w:val="0016741F"/>
    <w:rsid w:val="001678AB"/>
    <w:rsid w:val="00167972"/>
    <w:rsid w:val="00167A43"/>
    <w:rsid w:val="00167C4F"/>
    <w:rsid w:val="00170095"/>
    <w:rsid w:val="001701EC"/>
    <w:rsid w:val="001701F4"/>
    <w:rsid w:val="00170384"/>
    <w:rsid w:val="001703E8"/>
    <w:rsid w:val="001710D3"/>
    <w:rsid w:val="0017110B"/>
    <w:rsid w:val="00171142"/>
    <w:rsid w:val="0017126C"/>
    <w:rsid w:val="00171500"/>
    <w:rsid w:val="001715B5"/>
    <w:rsid w:val="00171A9B"/>
    <w:rsid w:val="00171C82"/>
    <w:rsid w:val="001722C5"/>
    <w:rsid w:val="001727A5"/>
    <w:rsid w:val="001732DD"/>
    <w:rsid w:val="00173F02"/>
    <w:rsid w:val="00173F6B"/>
    <w:rsid w:val="001747C0"/>
    <w:rsid w:val="001747D8"/>
    <w:rsid w:val="00174A53"/>
    <w:rsid w:val="00174C31"/>
    <w:rsid w:val="00174CF4"/>
    <w:rsid w:val="00175125"/>
    <w:rsid w:val="00175156"/>
    <w:rsid w:val="00175893"/>
    <w:rsid w:val="00175C1A"/>
    <w:rsid w:val="00175F4A"/>
    <w:rsid w:val="00176022"/>
    <w:rsid w:val="00176354"/>
    <w:rsid w:val="001763F3"/>
    <w:rsid w:val="00176E2B"/>
    <w:rsid w:val="00176E35"/>
    <w:rsid w:val="00176E99"/>
    <w:rsid w:val="00176EC4"/>
    <w:rsid w:val="00176FEB"/>
    <w:rsid w:val="00177089"/>
    <w:rsid w:val="0017714B"/>
    <w:rsid w:val="00177451"/>
    <w:rsid w:val="00177484"/>
    <w:rsid w:val="00177642"/>
    <w:rsid w:val="00177848"/>
    <w:rsid w:val="001778F2"/>
    <w:rsid w:val="00177985"/>
    <w:rsid w:val="00177ED4"/>
    <w:rsid w:val="0018007E"/>
    <w:rsid w:val="0018008D"/>
    <w:rsid w:val="001802F6"/>
    <w:rsid w:val="0018037F"/>
    <w:rsid w:val="001809B8"/>
    <w:rsid w:val="00180A7E"/>
    <w:rsid w:val="00180DE3"/>
    <w:rsid w:val="00180EB3"/>
    <w:rsid w:val="00181441"/>
    <w:rsid w:val="0018185E"/>
    <w:rsid w:val="00181BAB"/>
    <w:rsid w:val="00181F4A"/>
    <w:rsid w:val="001821AA"/>
    <w:rsid w:val="001823DD"/>
    <w:rsid w:val="0018278F"/>
    <w:rsid w:val="00182E02"/>
    <w:rsid w:val="00182F22"/>
    <w:rsid w:val="00183233"/>
    <w:rsid w:val="001835DA"/>
    <w:rsid w:val="00183B41"/>
    <w:rsid w:val="00183E8B"/>
    <w:rsid w:val="00184080"/>
    <w:rsid w:val="00184127"/>
    <w:rsid w:val="0018469E"/>
    <w:rsid w:val="001847A2"/>
    <w:rsid w:val="001847EA"/>
    <w:rsid w:val="00184BA3"/>
    <w:rsid w:val="001852A6"/>
    <w:rsid w:val="00185406"/>
    <w:rsid w:val="00185469"/>
    <w:rsid w:val="001854A6"/>
    <w:rsid w:val="00185620"/>
    <w:rsid w:val="00185695"/>
    <w:rsid w:val="00185A24"/>
    <w:rsid w:val="00185BDC"/>
    <w:rsid w:val="00185C92"/>
    <w:rsid w:val="00185F46"/>
    <w:rsid w:val="00186244"/>
    <w:rsid w:val="00186546"/>
    <w:rsid w:val="00186707"/>
    <w:rsid w:val="00186846"/>
    <w:rsid w:val="00186A80"/>
    <w:rsid w:val="0018728D"/>
    <w:rsid w:val="001872E1"/>
    <w:rsid w:val="001877D9"/>
    <w:rsid w:val="0018784D"/>
    <w:rsid w:val="00190B28"/>
    <w:rsid w:val="00190C7E"/>
    <w:rsid w:val="00190C89"/>
    <w:rsid w:val="00190E31"/>
    <w:rsid w:val="00190F25"/>
    <w:rsid w:val="00190FFF"/>
    <w:rsid w:val="00191052"/>
    <w:rsid w:val="001911A7"/>
    <w:rsid w:val="001911E5"/>
    <w:rsid w:val="00191328"/>
    <w:rsid w:val="0019145B"/>
    <w:rsid w:val="00191738"/>
    <w:rsid w:val="00191750"/>
    <w:rsid w:val="00191D22"/>
    <w:rsid w:val="00191FF4"/>
    <w:rsid w:val="001924D5"/>
    <w:rsid w:val="00192981"/>
    <w:rsid w:val="00192C33"/>
    <w:rsid w:val="0019319F"/>
    <w:rsid w:val="001935CA"/>
    <w:rsid w:val="001937BA"/>
    <w:rsid w:val="00193935"/>
    <w:rsid w:val="00193D53"/>
    <w:rsid w:val="0019456F"/>
    <w:rsid w:val="0019479A"/>
    <w:rsid w:val="00194863"/>
    <w:rsid w:val="0019494B"/>
    <w:rsid w:val="00194DF3"/>
    <w:rsid w:val="00194DFB"/>
    <w:rsid w:val="00195385"/>
    <w:rsid w:val="0019547A"/>
    <w:rsid w:val="001956F7"/>
    <w:rsid w:val="00195711"/>
    <w:rsid w:val="001958F0"/>
    <w:rsid w:val="001959FC"/>
    <w:rsid w:val="00195A63"/>
    <w:rsid w:val="00196144"/>
    <w:rsid w:val="001961F7"/>
    <w:rsid w:val="0019682C"/>
    <w:rsid w:val="00196837"/>
    <w:rsid w:val="0019684D"/>
    <w:rsid w:val="00196C33"/>
    <w:rsid w:val="00196CAD"/>
    <w:rsid w:val="00196CF5"/>
    <w:rsid w:val="00196E8B"/>
    <w:rsid w:val="001970F1"/>
    <w:rsid w:val="00197793"/>
    <w:rsid w:val="001978C6"/>
    <w:rsid w:val="0019790C"/>
    <w:rsid w:val="00197B02"/>
    <w:rsid w:val="00197B40"/>
    <w:rsid w:val="00197C72"/>
    <w:rsid w:val="00197E5A"/>
    <w:rsid w:val="001A01CC"/>
    <w:rsid w:val="001A0B16"/>
    <w:rsid w:val="001A0FF9"/>
    <w:rsid w:val="001A10B5"/>
    <w:rsid w:val="001A10BF"/>
    <w:rsid w:val="001A1B98"/>
    <w:rsid w:val="001A1CAC"/>
    <w:rsid w:val="001A1D47"/>
    <w:rsid w:val="001A1D92"/>
    <w:rsid w:val="001A23DF"/>
    <w:rsid w:val="001A24F9"/>
    <w:rsid w:val="001A2573"/>
    <w:rsid w:val="001A2751"/>
    <w:rsid w:val="001A291F"/>
    <w:rsid w:val="001A2964"/>
    <w:rsid w:val="001A2CDB"/>
    <w:rsid w:val="001A2CFD"/>
    <w:rsid w:val="001A2EB1"/>
    <w:rsid w:val="001A3204"/>
    <w:rsid w:val="001A3304"/>
    <w:rsid w:val="001A35EB"/>
    <w:rsid w:val="001A3713"/>
    <w:rsid w:val="001A3792"/>
    <w:rsid w:val="001A3AAE"/>
    <w:rsid w:val="001A3CFA"/>
    <w:rsid w:val="001A3D96"/>
    <w:rsid w:val="001A47FE"/>
    <w:rsid w:val="001A4B86"/>
    <w:rsid w:val="001A4E23"/>
    <w:rsid w:val="001A505D"/>
    <w:rsid w:val="001A51DB"/>
    <w:rsid w:val="001A51EB"/>
    <w:rsid w:val="001A5612"/>
    <w:rsid w:val="001A59F7"/>
    <w:rsid w:val="001A5AE6"/>
    <w:rsid w:val="001A5B7C"/>
    <w:rsid w:val="001A5CB6"/>
    <w:rsid w:val="001A5FED"/>
    <w:rsid w:val="001A61B8"/>
    <w:rsid w:val="001A6920"/>
    <w:rsid w:val="001A6C2D"/>
    <w:rsid w:val="001A704F"/>
    <w:rsid w:val="001A70E0"/>
    <w:rsid w:val="001A70E7"/>
    <w:rsid w:val="001A734F"/>
    <w:rsid w:val="001A749B"/>
    <w:rsid w:val="001A772D"/>
    <w:rsid w:val="001A7828"/>
    <w:rsid w:val="001A7919"/>
    <w:rsid w:val="001A7EDB"/>
    <w:rsid w:val="001B03BB"/>
    <w:rsid w:val="001B06CD"/>
    <w:rsid w:val="001B073A"/>
    <w:rsid w:val="001B0AC1"/>
    <w:rsid w:val="001B0BD4"/>
    <w:rsid w:val="001B0CCD"/>
    <w:rsid w:val="001B0E5F"/>
    <w:rsid w:val="001B0E9D"/>
    <w:rsid w:val="001B1405"/>
    <w:rsid w:val="001B1C7A"/>
    <w:rsid w:val="001B1C87"/>
    <w:rsid w:val="001B1CD6"/>
    <w:rsid w:val="001B25AC"/>
    <w:rsid w:val="001B317A"/>
    <w:rsid w:val="001B340F"/>
    <w:rsid w:val="001B3737"/>
    <w:rsid w:val="001B3AF3"/>
    <w:rsid w:val="001B3FD4"/>
    <w:rsid w:val="001B417C"/>
    <w:rsid w:val="001B44E6"/>
    <w:rsid w:val="001B47F9"/>
    <w:rsid w:val="001B4866"/>
    <w:rsid w:val="001B4898"/>
    <w:rsid w:val="001B4A49"/>
    <w:rsid w:val="001B4AE1"/>
    <w:rsid w:val="001B4D22"/>
    <w:rsid w:val="001B4F51"/>
    <w:rsid w:val="001B5152"/>
    <w:rsid w:val="001B5445"/>
    <w:rsid w:val="001B577D"/>
    <w:rsid w:val="001B5C14"/>
    <w:rsid w:val="001B6686"/>
    <w:rsid w:val="001B6704"/>
    <w:rsid w:val="001B69CD"/>
    <w:rsid w:val="001B69D6"/>
    <w:rsid w:val="001B6DC5"/>
    <w:rsid w:val="001B6E3E"/>
    <w:rsid w:val="001B6EC7"/>
    <w:rsid w:val="001B74BD"/>
    <w:rsid w:val="001B7522"/>
    <w:rsid w:val="001B7A1C"/>
    <w:rsid w:val="001B7B1C"/>
    <w:rsid w:val="001B7C2F"/>
    <w:rsid w:val="001B7CC2"/>
    <w:rsid w:val="001C00AD"/>
    <w:rsid w:val="001C04FB"/>
    <w:rsid w:val="001C06A0"/>
    <w:rsid w:val="001C08F3"/>
    <w:rsid w:val="001C0968"/>
    <w:rsid w:val="001C10BC"/>
    <w:rsid w:val="001C1483"/>
    <w:rsid w:val="001C1887"/>
    <w:rsid w:val="001C1BA0"/>
    <w:rsid w:val="001C1DE8"/>
    <w:rsid w:val="001C1DED"/>
    <w:rsid w:val="001C23A9"/>
    <w:rsid w:val="001C2441"/>
    <w:rsid w:val="001C251C"/>
    <w:rsid w:val="001C2544"/>
    <w:rsid w:val="001C2AEA"/>
    <w:rsid w:val="001C304B"/>
    <w:rsid w:val="001C350A"/>
    <w:rsid w:val="001C3A84"/>
    <w:rsid w:val="001C3C43"/>
    <w:rsid w:val="001C3FBD"/>
    <w:rsid w:val="001C409C"/>
    <w:rsid w:val="001C40EA"/>
    <w:rsid w:val="001C43C2"/>
    <w:rsid w:val="001C470E"/>
    <w:rsid w:val="001C55A9"/>
    <w:rsid w:val="001C55B1"/>
    <w:rsid w:val="001C5734"/>
    <w:rsid w:val="001C576E"/>
    <w:rsid w:val="001C5AAC"/>
    <w:rsid w:val="001C5AD0"/>
    <w:rsid w:val="001C602B"/>
    <w:rsid w:val="001C605B"/>
    <w:rsid w:val="001C60D3"/>
    <w:rsid w:val="001C61B5"/>
    <w:rsid w:val="001C64C8"/>
    <w:rsid w:val="001C6618"/>
    <w:rsid w:val="001C68CB"/>
    <w:rsid w:val="001C6B88"/>
    <w:rsid w:val="001C6C56"/>
    <w:rsid w:val="001C6CBA"/>
    <w:rsid w:val="001C6EF5"/>
    <w:rsid w:val="001C7012"/>
    <w:rsid w:val="001C7048"/>
    <w:rsid w:val="001C7135"/>
    <w:rsid w:val="001C7193"/>
    <w:rsid w:val="001C7BFC"/>
    <w:rsid w:val="001D008A"/>
    <w:rsid w:val="001D039A"/>
    <w:rsid w:val="001D057F"/>
    <w:rsid w:val="001D05C7"/>
    <w:rsid w:val="001D0CEB"/>
    <w:rsid w:val="001D0D01"/>
    <w:rsid w:val="001D1204"/>
    <w:rsid w:val="001D1479"/>
    <w:rsid w:val="001D14A3"/>
    <w:rsid w:val="001D189C"/>
    <w:rsid w:val="001D1923"/>
    <w:rsid w:val="001D1F5A"/>
    <w:rsid w:val="001D2DE7"/>
    <w:rsid w:val="001D2E83"/>
    <w:rsid w:val="001D3241"/>
    <w:rsid w:val="001D3BAF"/>
    <w:rsid w:val="001D3F1C"/>
    <w:rsid w:val="001D4028"/>
    <w:rsid w:val="001D4139"/>
    <w:rsid w:val="001D4478"/>
    <w:rsid w:val="001D5BF6"/>
    <w:rsid w:val="001D5DD2"/>
    <w:rsid w:val="001D5E6D"/>
    <w:rsid w:val="001D5FFB"/>
    <w:rsid w:val="001D609F"/>
    <w:rsid w:val="001D60F7"/>
    <w:rsid w:val="001D62C3"/>
    <w:rsid w:val="001D632E"/>
    <w:rsid w:val="001D63B0"/>
    <w:rsid w:val="001D6674"/>
    <w:rsid w:val="001D6B24"/>
    <w:rsid w:val="001D6CA8"/>
    <w:rsid w:val="001D6EF3"/>
    <w:rsid w:val="001D71E1"/>
    <w:rsid w:val="001D7708"/>
    <w:rsid w:val="001D797E"/>
    <w:rsid w:val="001D7A48"/>
    <w:rsid w:val="001D7B7D"/>
    <w:rsid w:val="001E00AB"/>
    <w:rsid w:val="001E010A"/>
    <w:rsid w:val="001E0296"/>
    <w:rsid w:val="001E08FC"/>
    <w:rsid w:val="001E0AAC"/>
    <w:rsid w:val="001E0B16"/>
    <w:rsid w:val="001E116E"/>
    <w:rsid w:val="001E1281"/>
    <w:rsid w:val="001E137E"/>
    <w:rsid w:val="001E1559"/>
    <w:rsid w:val="001E1656"/>
    <w:rsid w:val="001E194F"/>
    <w:rsid w:val="001E1A82"/>
    <w:rsid w:val="001E1D29"/>
    <w:rsid w:val="001E222A"/>
    <w:rsid w:val="001E245D"/>
    <w:rsid w:val="001E2556"/>
    <w:rsid w:val="001E25CF"/>
    <w:rsid w:val="001E2995"/>
    <w:rsid w:val="001E2D7C"/>
    <w:rsid w:val="001E2DEE"/>
    <w:rsid w:val="001E2FDD"/>
    <w:rsid w:val="001E33FB"/>
    <w:rsid w:val="001E3721"/>
    <w:rsid w:val="001E3C71"/>
    <w:rsid w:val="001E3E21"/>
    <w:rsid w:val="001E40DB"/>
    <w:rsid w:val="001E4306"/>
    <w:rsid w:val="001E43CF"/>
    <w:rsid w:val="001E4A1B"/>
    <w:rsid w:val="001E4C8F"/>
    <w:rsid w:val="001E4FFA"/>
    <w:rsid w:val="001E5645"/>
    <w:rsid w:val="001E580B"/>
    <w:rsid w:val="001E5F5B"/>
    <w:rsid w:val="001E6200"/>
    <w:rsid w:val="001E6250"/>
    <w:rsid w:val="001E6398"/>
    <w:rsid w:val="001E6851"/>
    <w:rsid w:val="001E6858"/>
    <w:rsid w:val="001E690A"/>
    <w:rsid w:val="001E6A1C"/>
    <w:rsid w:val="001E736A"/>
    <w:rsid w:val="001E76A9"/>
    <w:rsid w:val="001E780D"/>
    <w:rsid w:val="001E78DF"/>
    <w:rsid w:val="001E7ABE"/>
    <w:rsid w:val="001E7EC2"/>
    <w:rsid w:val="001F008E"/>
    <w:rsid w:val="001F05CA"/>
    <w:rsid w:val="001F0B89"/>
    <w:rsid w:val="001F0E19"/>
    <w:rsid w:val="001F0EF7"/>
    <w:rsid w:val="001F0F45"/>
    <w:rsid w:val="001F140F"/>
    <w:rsid w:val="001F1AB3"/>
    <w:rsid w:val="001F1E20"/>
    <w:rsid w:val="001F2018"/>
    <w:rsid w:val="001F220E"/>
    <w:rsid w:val="001F238B"/>
    <w:rsid w:val="001F23B2"/>
    <w:rsid w:val="001F249C"/>
    <w:rsid w:val="001F2805"/>
    <w:rsid w:val="001F28E4"/>
    <w:rsid w:val="001F2979"/>
    <w:rsid w:val="001F2CF8"/>
    <w:rsid w:val="001F2D4B"/>
    <w:rsid w:val="001F2E25"/>
    <w:rsid w:val="001F3078"/>
    <w:rsid w:val="001F320E"/>
    <w:rsid w:val="001F335E"/>
    <w:rsid w:val="001F354E"/>
    <w:rsid w:val="001F37FF"/>
    <w:rsid w:val="001F3B05"/>
    <w:rsid w:val="001F4840"/>
    <w:rsid w:val="001F499F"/>
    <w:rsid w:val="001F49D5"/>
    <w:rsid w:val="001F4BC7"/>
    <w:rsid w:val="001F4C5B"/>
    <w:rsid w:val="001F4D60"/>
    <w:rsid w:val="001F4F57"/>
    <w:rsid w:val="001F4FB8"/>
    <w:rsid w:val="001F50FB"/>
    <w:rsid w:val="001F5849"/>
    <w:rsid w:val="001F5A11"/>
    <w:rsid w:val="001F5A7D"/>
    <w:rsid w:val="001F5B98"/>
    <w:rsid w:val="001F5C99"/>
    <w:rsid w:val="001F5CEB"/>
    <w:rsid w:val="001F5CF2"/>
    <w:rsid w:val="001F6153"/>
    <w:rsid w:val="001F6310"/>
    <w:rsid w:val="001F6735"/>
    <w:rsid w:val="001F68EF"/>
    <w:rsid w:val="001F6DD9"/>
    <w:rsid w:val="001F713D"/>
    <w:rsid w:val="001F723E"/>
    <w:rsid w:val="001F72AF"/>
    <w:rsid w:val="001F7385"/>
    <w:rsid w:val="001F73C5"/>
    <w:rsid w:val="001F7814"/>
    <w:rsid w:val="001F7DC8"/>
    <w:rsid w:val="002001A6"/>
    <w:rsid w:val="00200358"/>
    <w:rsid w:val="002004AC"/>
    <w:rsid w:val="00200901"/>
    <w:rsid w:val="00201BF5"/>
    <w:rsid w:val="00202132"/>
    <w:rsid w:val="00202226"/>
    <w:rsid w:val="00202C1F"/>
    <w:rsid w:val="00202CD7"/>
    <w:rsid w:val="00203006"/>
    <w:rsid w:val="0020316A"/>
    <w:rsid w:val="002039AA"/>
    <w:rsid w:val="00203E8B"/>
    <w:rsid w:val="00203F39"/>
    <w:rsid w:val="002046C9"/>
    <w:rsid w:val="002047B8"/>
    <w:rsid w:val="00204B97"/>
    <w:rsid w:val="00205506"/>
    <w:rsid w:val="002056E4"/>
    <w:rsid w:val="002059A6"/>
    <w:rsid w:val="00205A44"/>
    <w:rsid w:val="00205A83"/>
    <w:rsid w:val="00205B09"/>
    <w:rsid w:val="00205DDE"/>
    <w:rsid w:val="002061CC"/>
    <w:rsid w:val="002062EB"/>
    <w:rsid w:val="002063DC"/>
    <w:rsid w:val="002066C3"/>
    <w:rsid w:val="0020671C"/>
    <w:rsid w:val="00206736"/>
    <w:rsid w:val="00206775"/>
    <w:rsid w:val="00206A27"/>
    <w:rsid w:val="00206CFC"/>
    <w:rsid w:val="00206D1F"/>
    <w:rsid w:val="00206D48"/>
    <w:rsid w:val="00206EA8"/>
    <w:rsid w:val="00206F3E"/>
    <w:rsid w:val="00206F60"/>
    <w:rsid w:val="0020717C"/>
    <w:rsid w:val="002073FA"/>
    <w:rsid w:val="0020743B"/>
    <w:rsid w:val="00207BBE"/>
    <w:rsid w:val="00207BD3"/>
    <w:rsid w:val="00207CC0"/>
    <w:rsid w:val="00207CCF"/>
    <w:rsid w:val="00207E98"/>
    <w:rsid w:val="00207F8D"/>
    <w:rsid w:val="00207FBF"/>
    <w:rsid w:val="002101BF"/>
    <w:rsid w:val="002101D5"/>
    <w:rsid w:val="00210246"/>
    <w:rsid w:val="0021024B"/>
    <w:rsid w:val="0021045B"/>
    <w:rsid w:val="00210795"/>
    <w:rsid w:val="002111DB"/>
    <w:rsid w:val="002113F9"/>
    <w:rsid w:val="00211835"/>
    <w:rsid w:val="0021196C"/>
    <w:rsid w:val="00211AED"/>
    <w:rsid w:val="00211B38"/>
    <w:rsid w:val="00211C08"/>
    <w:rsid w:val="00212189"/>
    <w:rsid w:val="00212464"/>
    <w:rsid w:val="0021250F"/>
    <w:rsid w:val="0021258D"/>
    <w:rsid w:val="002126E3"/>
    <w:rsid w:val="00212D84"/>
    <w:rsid w:val="00212F91"/>
    <w:rsid w:val="002132E1"/>
    <w:rsid w:val="00213337"/>
    <w:rsid w:val="0021333E"/>
    <w:rsid w:val="002133C8"/>
    <w:rsid w:val="002134F3"/>
    <w:rsid w:val="002135AC"/>
    <w:rsid w:val="00213765"/>
    <w:rsid w:val="0021387C"/>
    <w:rsid w:val="00213D6B"/>
    <w:rsid w:val="0021444D"/>
    <w:rsid w:val="0021449B"/>
    <w:rsid w:val="0021470D"/>
    <w:rsid w:val="002147C6"/>
    <w:rsid w:val="002148F0"/>
    <w:rsid w:val="00214CE8"/>
    <w:rsid w:val="00214D2A"/>
    <w:rsid w:val="00215680"/>
    <w:rsid w:val="00215A7A"/>
    <w:rsid w:val="00215AA2"/>
    <w:rsid w:val="00215AD6"/>
    <w:rsid w:val="00215C35"/>
    <w:rsid w:val="00215D81"/>
    <w:rsid w:val="00215FA3"/>
    <w:rsid w:val="00216277"/>
    <w:rsid w:val="00216883"/>
    <w:rsid w:val="00216929"/>
    <w:rsid w:val="00216B2C"/>
    <w:rsid w:val="00216DA3"/>
    <w:rsid w:val="00216DFB"/>
    <w:rsid w:val="00216E12"/>
    <w:rsid w:val="00217027"/>
    <w:rsid w:val="002170E3"/>
    <w:rsid w:val="00217324"/>
    <w:rsid w:val="0021749B"/>
    <w:rsid w:val="002178F3"/>
    <w:rsid w:val="00217B33"/>
    <w:rsid w:val="00217B47"/>
    <w:rsid w:val="00217F91"/>
    <w:rsid w:val="00220212"/>
    <w:rsid w:val="002203F6"/>
    <w:rsid w:val="00220475"/>
    <w:rsid w:val="002209B6"/>
    <w:rsid w:val="002209BA"/>
    <w:rsid w:val="00220B08"/>
    <w:rsid w:val="002211B7"/>
    <w:rsid w:val="00221413"/>
    <w:rsid w:val="00221962"/>
    <w:rsid w:val="00221B37"/>
    <w:rsid w:val="00221EED"/>
    <w:rsid w:val="00222496"/>
    <w:rsid w:val="00222949"/>
    <w:rsid w:val="00222D80"/>
    <w:rsid w:val="00222DAD"/>
    <w:rsid w:val="00222DC5"/>
    <w:rsid w:val="00223820"/>
    <w:rsid w:val="002238C0"/>
    <w:rsid w:val="00223913"/>
    <w:rsid w:val="002246D9"/>
    <w:rsid w:val="002247BF"/>
    <w:rsid w:val="00224A0C"/>
    <w:rsid w:val="00224AE0"/>
    <w:rsid w:val="00224B7F"/>
    <w:rsid w:val="00224ED1"/>
    <w:rsid w:val="00224F46"/>
    <w:rsid w:val="00225281"/>
    <w:rsid w:val="00225643"/>
    <w:rsid w:val="0022577B"/>
    <w:rsid w:val="00225C28"/>
    <w:rsid w:val="00225CB9"/>
    <w:rsid w:val="00225FB7"/>
    <w:rsid w:val="00226068"/>
    <w:rsid w:val="002262DE"/>
    <w:rsid w:val="0022634C"/>
    <w:rsid w:val="0022678D"/>
    <w:rsid w:val="002268D6"/>
    <w:rsid w:val="002272DF"/>
    <w:rsid w:val="0022731F"/>
    <w:rsid w:val="00227E6E"/>
    <w:rsid w:val="00230095"/>
    <w:rsid w:val="00230612"/>
    <w:rsid w:val="00230742"/>
    <w:rsid w:val="00230C36"/>
    <w:rsid w:val="00230C69"/>
    <w:rsid w:val="00230C6C"/>
    <w:rsid w:val="00230EBA"/>
    <w:rsid w:val="00230EE2"/>
    <w:rsid w:val="002311C0"/>
    <w:rsid w:val="002314B3"/>
    <w:rsid w:val="002316C2"/>
    <w:rsid w:val="00231870"/>
    <w:rsid w:val="00231BC1"/>
    <w:rsid w:val="00231BD0"/>
    <w:rsid w:val="00232012"/>
    <w:rsid w:val="002320D0"/>
    <w:rsid w:val="00232130"/>
    <w:rsid w:val="0023248B"/>
    <w:rsid w:val="00232584"/>
    <w:rsid w:val="0023281F"/>
    <w:rsid w:val="00233215"/>
    <w:rsid w:val="00233727"/>
    <w:rsid w:val="002339AE"/>
    <w:rsid w:val="00233F79"/>
    <w:rsid w:val="0023408F"/>
    <w:rsid w:val="00234E69"/>
    <w:rsid w:val="00234E88"/>
    <w:rsid w:val="00235018"/>
    <w:rsid w:val="00235176"/>
    <w:rsid w:val="0023544A"/>
    <w:rsid w:val="002354FD"/>
    <w:rsid w:val="0023551A"/>
    <w:rsid w:val="002357A5"/>
    <w:rsid w:val="00235C88"/>
    <w:rsid w:val="00235DBE"/>
    <w:rsid w:val="00235E77"/>
    <w:rsid w:val="002360F6"/>
    <w:rsid w:val="00236188"/>
    <w:rsid w:val="002362B4"/>
    <w:rsid w:val="00236547"/>
    <w:rsid w:val="002367F4"/>
    <w:rsid w:val="00236B2E"/>
    <w:rsid w:val="002370C1"/>
    <w:rsid w:val="0023720D"/>
    <w:rsid w:val="00237733"/>
    <w:rsid w:val="002377C3"/>
    <w:rsid w:val="0023789D"/>
    <w:rsid w:val="00237B1F"/>
    <w:rsid w:val="00237D93"/>
    <w:rsid w:val="00240015"/>
    <w:rsid w:val="00240192"/>
    <w:rsid w:val="00240534"/>
    <w:rsid w:val="0024072F"/>
    <w:rsid w:val="00240871"/>
    <w:rsid w:val="0024089F"/>
    <w:rsid w:val="00240B54"/>
    <w:rsid w:val="00240B56"/>
    <w:rsid w:val="002410B7"/>
    <w:rsid w:val="00241232"/>
    <w:rsid w:val="00241249"/>
    <w:rsid w:val="002413EB"/>
    <w:rsid w:val="00241729"/>
    <w:rsid w:val="00241BAC"/>
    <w:rsid w:val="00241C3D"/>
    <w:rsid w:val="00242207"/>
    <w:rsid w:val="0024224C"/>
    <w:rsid w:val="0024231F"/>
    <w:rsid w:val="0024233A"/>
    <w:rsid w:val="0024238E"/>
    <w:rsid w:val="00242667"/>
    <w:rsid w:val="0024278A"/>
    <w:rsid w:val="00242AE3"/>
    <w:rsid w:val="00242CBB"/>
    <w:rsid w:val="00243789"/>
    <w:rsid w:val="002438F7"/>
    <w:rsid w:val="002438FE"/>
    <w:rsid w:val="00243A39"/>
    <w:rsid w:val="00243A82"/>
    <w:rsid w:val="00243AE4"/>
    <w:rsid w:val="00243AE5"/>
    <w:rsid w:val="00243AE9"/>
    <w:rsid w:val="00243E51"/>
    <w:rsid w:val="00243F52"/>
    <w:rsid w:val="0024400B"/>
    <w:rsid w:val="0024428D"/>
    <w:rsid w:val="002444F0"/>
    <w:rsid w:val="0024454D"/>
    <w:rsid w:val="002446D8"/>
    <w:rsid w:val="0024489F"/>
    <w:rsid w:val="00244A97"/>
    <w:rsid w:val="00244ADA"/>
    <w:rsid w:val="00244B5F"/>
    <w:rsid w:val="00244D4D"/>
    <w:rsid w:val="00244D52"/>
    <w:rsid w:val="00244EBE"/>
    <w:rsid w:val="002451B9"/>
    <w:rsid w:val="0024535F"/>
    <w:rsid w:val="0024550D"/>
    <w:rsid w:val="0024584D"/>
    <w:rsid w:val="0024590B"/>
    <w:rsid w:val="002459FE"/>
    <w:rsid w:val="00245B4E"/>
    <w:rsid w:val="00245D8D"/>
    <w:rsid w:val="00246061"/>
    <w:rsid w:val="00246141"/>
    <w:rsid w:val="00246A8D"/>
    <w:rsid w:val="00246EC2"/>
    <w:rsid w:val="00246F71"/>
    <w:rsid w:val="0024706B"/>
    <w:rsid w:val="0024735E"/>
    <w:rsid w:val="002473FC"/>
    <w:rsid w:val="00247875"/>
    <w:rsid w:val="00247F91"/>
    <w:rsid w:val="002503B1"/>
    <w:rsid w:val="002503DF"/>
    <w:rsid w:val="0025060F"/>
    <w:rsid w:val="0025075A"/>
    <w:rsid w:val="00250A6B"/>
    <w:rsid w:val="00250B8C"/>
    <w:rsid w:val="00250DD0"/>
    <w:rsid w:val="0025113A"/>
    <w:rsid w:val="00251650"/>
    <w:rsid w:val="002517AC"/>
    <w:rsid w:val="002519FC"/>
    <w:rsid w:val="00251AE3"/>
    <w:rsid w:val="002527EE"/>
    <w:rsid w:val="002528B1"/>
    <w:rsid w:val="00252BD6"/>
    <w:rsid w:val="00252C38"/>
    <w:rsid w:val="00252C49"/>
    <w:rsid w:val="00252FDA"/>
    <w:rsid w:val="0025303C"/>
    <w:rsid w:val="002532B9"/>
    <w:rsid w:val="002535E6"/>
    <w:rsid w:val="00253625"/>
    <w:rsid w:val="00253E23"/>
    <w:rsid w:val="002543CF"/>
    <w:rsid w:val="00254515"/>
    <w:rsid w:val="00254CCE"/>
    <w:rsid w:val="00254EAD"/>
    <w:rsid w:val="0025526F"/>
    <w:rsid w:val="0025579A"/>
    <w:rsid w:val="0025583E"/>
    <w:rsid w:val="00255852"/>
    <w:rsid w:val="00255A1C"/>
    <w:rsid w:val="00256055"/>
    <w:rsid w:val="00256070"/>
    <w:rsid w:val="0025608D"/>
    <w:rsid w:val="002564EF"/>
    <w:rsid w:val="00256BDB"/>
    <w:rsid w:val="00256F45"/>
    <w:rsid w:val="00257082"/>
    <w:rsid w:val="00257366"/>
    <w:rsid w:val="00257421"/>
    <w:rsid w:val="00257CE2"/>
    <w:rsid w:val="002601BA"/>
    <w:rsid w:val="00260A41"/>
    <w:rsid w:val="00260CB8"/>
    <w:rsid w:val="00260CFD"/>
    <w:rsid w:val="00260FFF"/>
    <w:rsid w:val="002612ED"/>
    <w:rsid w:val="00261345"/>
    <w:rsid w:val="00261619"/>
    <w:rsid w:val="0026169A"/>
    <w:rsid w:val="002618D0"/>
    <w:rsid w:val="00261939"/>
    <w:rsid w:val="00261978"/>
    <w:rsid w:val="00261B15"/>
    <w:rsid w:val="002627DB"/>
    <w:rsid w:val="00262938"/>
    <w:rsid w:val="00262963"/>
    <w:rsid w:val="002629E9"/>
    <w:rsid w:val="00262BC4"/>
    <w:rsid w:val="00262C0A"/>
    <w:rsid w:val="00263206"/>
    <w:rsid w:val="00263284"/>
    <w:rsid w:val="002633A7"/>
    <w:rsid w:val="002635F8"/>
    <w:rsid w:val="00263928"/>
    <w:rsid w:val="002639A1"/>
    <w:rsid w:val="00263CD9"/>
    <w:rsid w:val="00263DA9"/>
    <w:rsid w:val="00263E34"/>
    <w:rsid w:val="00263F67"/>
    <w:rsid w:val="00264023"/>
    <w:rsid w:val="002641B8"/>
    <w:rsid w:val="0026421E"/>
    <w:rsid w:val="0026465A"/>
    <w:rsid w:val="002646BC"/>
    <w:rsid w:val="0026481E"/>
    <w:rsid w:val="0026484C"/>
    <w:rsid w:val="00264AE7"/>
    <w:rsid w:val="00264B47"/>
    <w:rsid w:val="00264B6B"/>
    <w:rsid w:val="002650C9"/>
    <w:rsid w:val="00265168"/>
    <w:rsid w:val="00265243"/>
    <w:rsid w:val="00265480"/>
    <w:rsid w:val="0026591D"/>
    <w:rsid w:val="00265EE9"/>
    <w:rsid w:val="00265F7A"/>
    <w:rsid w:val="002662EC"/>
    <w:rsid w:val="002663E9"/>
    <w:rsid w:val="002665D6"/>
    <w:rsid w:val="00266752"/>
    <w:rsid w:val="002667E0"/>
    <w:rsid w:val="00267244"/>
    <w:rsid w:val="002677DF"/>
    <w:rsid w:val="002678DD"/>
    <w:rsid w:val="00267AAE"/>
    <w:rsid w:val="00267E02"/>
    <w:rsid w:val="00267F3B"/>
    <w:rsid w:val="0027020D"/>
    <w:rsid w:val="00270232"/>
    <w:rsid w:val="00270319"/>
    <w:rsid w:val="00270787"/>
    <w:rsid w:val="002707D7"/>
    <w:rsid w:val="00271109"/>
    <w:rsid w:val="002713B2"/>
    <w:rsid w:val="002714A9"/>
    <w:rsid w:val="0027156D"/>
    <w:rsid w:val="0027181B"/>
    <w:rsid w:val="002718A2"/>
    <w:rsid w:val="00271D58"/>
    <w:rsid w:val="00271DA7"/>
    <w:rsid w:val="00271F77"/>
    <w:rsid w:val="00272011"/>
    <w:rsid w:val="00272869"/>
    <w:rsid w:val="00273285"/>
    <w:rsid w:val="00273313"/>
    <w:rsid w:val="00273325"/>
    <w:rsid w:val="00273370"/>
    <w:rsid w:val="002736A5"/>
    <w:rsid w:val="00273A8E"/>
    <w:rsid w:val="00273AC9"/>
    <w:rsid w:val="00273E63"/>
    <w:rsid w:val="00274829"/>
    <w:rsid w:val="00274BB2"/>
    <w:rsid w:val="00274D20"/>
    <w:rsid w:val="00274F0C"/>
    <w:rsid w:val="0027538D"/>
    <w:rsid w:val="002753FD"/>
    <w:rsid w:val="0027561C"/>
    <w:rsid w:val="00275AB6"/>
    <w:rsid w:val="00275D48"/>
    <w:rsid w:val="0027600A"/>
    <w:rsid w:val="002760B2"/>
    <w:rsid w:val="002765E7"/>
    <w:rsid w:val="00276ACB"/>
    <w:rsid w:val="00276C14"/>
    <w:rsid w:val="00276D51"/>
    <w:rsid w:val="00276E4E"/>
    <w:rsid w:val="00276E84"/>
    <w:rsid w:val="0027701E"/>
    <w:rsid w:val="002773C0"/>
    <w:rsid w:val="002774FD"/>
    <w:rsid w:val="00277965"/>
    <w:rsid w:val="00277B00"/>
    <w:rsid w:val="00280100"/>
    <w:rsid w:val="00280375"/>
    <w:rsid w:val="0028048B"/>
    <w:rsid w:val="002805C3"/>
    <w:rsid w:val="00280758"/>
    <w:rsid w:val="00280BED"/>
    <w:rsid w:val="00280FB7"/>
    <w:rsid w:val="00281064"/>
    <w:rsid w:val="002811E6"/>
    <w:rsid w:val="002812C4"/>
    <w:rsid w:val="00281343"/>
    <w:rsid w:val="00281632"/>
    <w:rsid w:val="002817B4"/>
    <w:rsid w:val="00281A83"/>
    <w:rsid w:val="00281AAD"/>
    <w:rsid w:val="00281B32"/>
    <w:rsid w:val="00281B58"/>
    <w:rsid w:val="00281B99"/>
    <w:rsid w:val="00282584"/>
    <w:rsid w:val="0028273F"/>
    <w:rsid w:val="002828D5"/>
    <w:rsid w:val="00282941"/>
    <w:rsid w:val="00282E05"/>
    <w:rsid w:val="00282F74"/>
    <w:rsid w:val="00283615"/>
    <w:rsid w:val="0028364C"/>
    <w:rsid w:val="00283679"/>
    <w:rsid w:val="0028368F"/>
    <w:rsid w:val="00283D22"/>
    <w:rsid w:val="00283E02"/>
    <w:rsid w:val="00284003"/>
    <w:rsid w:val="00284095"/>
    <w:rsid w:val="00284378"/>
    <w:rsid w:val="00284754"/>
    <w:rsid w:val="00284773"/>
    <w:rsid w:val="00284A05"/>
    <w:rsid w:val="0028503D"/>
    <w:rsid w:val="00285071"/>
    <w:rsid w:val="002855B3"/>
    <w:rsid w:val="00285941"/>
    <w:rsid w:val="00285E78"/>
    <w:rsid w:val="0028626E"/>
    <w:rsid w:val="002865E5"/>
    <w:rsid w:val="002869E3"/>
    <w:rsid w:val="00286A6F"/>
    <w:rsid w:val="002874D0"/>
    <w:rsid w:val="00287517"/>
    <w:rsid w:val="0028753D"/>
    <w:rsid w:val="00287597"/>
    <w:rsid w:val="002875BA"/>
    <w:rsid w:val="0028786A"/>
    <w:rsid w:val="00287B80"/>
    <w:rsid w:val="00287CF3"/>
    <w:rsid w:val="00287EDF"/>
    <w:rsid w:val="0029004A"/>
    <w:rsid w:val="00290077"/>
    <w:rsid w:val="00290459"/>
    <w:rsid w:val="0029098C"/>
    <w:rsid w:val="00290BC0"/>
    <w:rsid w:val="00290E54"/>
    <w:rsid w:val="002913B5"/>
    <w:rsid w:val="002915D5"/>
    <w:rsid w:val="002916B5"/>
    <w:rsid w:val="00291BD2"/>
    <w:rsid w:val="00291BE5"/>
    <w:rsid w:val="00291C31"/>
    <w:rsid w:val="00291C8F"/>
    <w:rsid w:val="00291E49"/>
    <w:rsid w:val="00292040"/>
    <w:rsid w:val="0029204D"/>
    <w:rsid w:val="00292136"/>
    <w:rsid w:val="00292393"/>
    <w:rsid w:val="0029255F"/>
    <w:rsid w:val="00292666"/>
    <w:rsid w:val="00292868"/>
    <w:rsid w:val="0029319E"/>
    <w:rsid w:val="00293328"/>
    <w:rsid w:val="00293686"/>
    <w:rsid w:val="0029392E"/>
    <w:rsid w:val="00293D05"/>
    <w:rsid w:val="00293D24"/>
    <w:rsid w:val="00293DEE"/>
    <w:rsid w:val="002942E4"/>
    <w:rsid w:val="0029460A"/>
    <w:rsid w:val="00294B7C"/>
    <w:rsid w:val="00294E3D"/>
    <w:rsid w:val="00294FCD"/>
    <w:rsid w:val="0029515E"/>
    <w:rsid w:val="002951D7"/>
    <w:rsid w:val="002959F9"/>
    <w:rsid w:val="002959FD"/>
    <w:rsid w:val="00295AC8"/>
    <w:rsid w:val="00295DF6"/>
    <w:rsid w:val="00295E92"/>
    <w:rsid w:val="00295E97"/>
    <w:rsid w:val="00296374"/>
    <w:rsid w:val="00296547"/>
    <w:rsid w:val="002968F8"/>
    <w:rsid w:val="00296BD5"/>
    <w:rsid w:val="00296D52"/>
    <w:rsid w:val="00297015"/>
    <w:rsid w:val="002970D5"/>
    <w:rsid w:val="0029724D"/>
    <w:rsid w:val="00297707"/>
    <w:rsid w:val="002978CB"/>
    <w:rsid w:val="00297CD9"/>
    <w:rsid w:val="00297E4F"/>
    <w:rsid w:val="00297EF2"/>
    <w:rsid w:val="002A0040"/>
    <w:rsid w:val="002A02E8"/>
    <w:rsid w:val="002A0591"/>
    <w:rsid w:val="002A0772"/>
    <w:rsid w:val="002A07B9"/>
    <w:rsid w:val="002A0A4D"/>
    <w:rsid w:val="002A1556"/>
    <w:rsid w:val="002A16EF"/>
    <w:rsid w:val="002A179F"/>
    <w:rsid w:val="002A180C"/>
    <w:rsid w:val="002A1AAF"/>
    <w:rsid w:val="002A1FAC"/>
    <w:rsid w:val="002A2660"/>
    <w:rsid w:val="002A2749"/>
    <w:rsid w:val="002A2C25"/>
    <w:rsid w:val="002A2C5F"/>
    <w:rsid w:val="002A2F2B"/>
    <w:rsid w:val="002A3183"/>
    <w:rsid w:val="002A34B5"/>
    <w:rsid w:val="002A3523"/>
    <w:rsid w:val="002A3713"/>
    <w:rsid w:val="002A3F56"/>
    <w:rsid w:val="002A4061"/>
    <w:rsid w:val="002A41FB"/>
    <w:rsid w:val="002A4618"/>
    <w:rsid w:val="002A4661"/>
    <w:rsid w:val="002A469C"/>
    <w:rsid w:val="002A477E"/>
    <w:rsid w:val="002A49E8"/>
    <w:rsid w:val="002A4C9D"/>
    <w:rsid w:val="002A4DE9"/>
    <w:rsid w:val="002A5430"/>
    <w:rsid w:val="002A5497"/>
    <w:rsid w:val="002A5570"/>
    <w:rsid w:val="002A5B6A"/>
    <w:rsid w:val="002A5CED"/>
    <w:rsid w:val="002A5DC7"/>
    <w:rsid w:val="002A5E9D"/>
    <w:rsid w:val="002A5EA5"/>
    <w:rsid w:val="002A5EBD"/>
    <w:rsid w:val="002A6287"/>
    <w:rsid w:val="002A62E9"/>
    <w:rsid w:val="002A6309"/>
    <w:rsid w:val="002A65E0"/>
    <w:rsid w:val="002A660A"/>
    <w:rsid w:val="002A6712"/>
    <w:rsid w:val="002A6803"/>
    <w:rsid w:val="002A690A"/>
    <w:rsid w:val="002A6AB0"/>
    <w:rsid w:val="002A6DCE"/>
    <w:rsid w:val="002A6EF8"/>
    <w:rsid w:val="002A6FCB"/>
    <w:rsid w:val="002A7281"/>
    <w:rsid w:val="002A72A3"/>
    <w:rsid w:val="002A72D8"/>
    <w:rsid w:val="002A7334"/>
    <w:rsid w:val="002A7804"/>
    <w:rsid w:val="002A7C83"/>
    <w:rsid w:val="002A7ED7"/>
    <w:rsid w:val="002A7FBF"/>
    <w:rsid w:val="002B0420"/>
    <w:rsid w:val="002B0461"/>
    <w:rsid w:val="002B05EA"/>
    <w:rsid w:val="002B0915"/>
    <w:rsid w:val="002B09FE"/>
    <w:rsid w:val="002B0EDC"/>
    <w:rsid w:val="002B1284"/>
    <w:rsid w:val="002B15FB"/>
    <w:rsid w:val="002B1707"/>
    <w:rsid w:val="002B1938"/>
    <w:rsid w:val="002B1966"/>
    <w:rsid w:val="002B1967"/>
    <w:rsid w:val="002B1E7A"/>
    <w:rsid w:val="002B1F92"/>
    <w:rsid w:val="002B20EA"/>
    <w:rsid w:val="002B2236"/>
    <w:rsid w:val="002B2441"/>
    <w:rsid w:val="002B2445"/>
    <w:rsid w:val="002B2E12"/>
    <w:rsid w:val="002B2F85"/>
    <w:rsid w:val="002B2F88"/>
    <w:rsid w:val="002B31DF"/>
    <w:rsid w:val="002B3221"/>
    <w:rsid w:val="002B327C"/>
    <w:rsid w:val="002B3758"/>
    <w:rsid w:val="002B3B44"/>
    <w:rsid w:val="002B3D17"/>
    <w:rsid w:val="002B3D9B"/>
    <w:rsid w:val="002B422E"/>
    <w:rsid w:val="002B42BE"/>
    <w:rsid w:val="002B4591"/>
    <w:rsid w:val="002B4A4F"/>
    <w:rsid w:val="002B4AA2"/>
    <w:rsid w:val="002B4CCA"/>
    <w:rsid w:val="002B4D51"/>
    <w:rsid w:val="002B4EE8"/>
    <w:rsid w:val="002B537D"/>
    <w:rsid w:val="002B53A8"/>
    <w:rsid w:val="002B548B"/>
    <w:rsid w:val="002B5696"/>
    <w:rsid w:val="002B5C56"/>
    <w:rsid w:val="002B5D28"/>
    <w:rsid w:val="002B5D90"/>
    <w:rsid w:val="002B601F"/>
    <w:rsid w:val="002B6396"/>
    <w:rsid w:val="002B6410"/>
    <w:rsid w:val="002B660F"/>
    <w:rsid w:val="002B6672"/>
    <w:rsid w:val="002B6C13"/>
    <w:rsid w:val="002B6C21"/>
    <w:rsid w:val="002B781C"/>
    <w:rsid w:val="002B7894"/>
    <w:rsid w:val="002B78A3"/>
    <w:rsid w:val="002C031E"/>
    <w:rsid w:val="002C0420"/>
    <w:rsid w:val="002C07BE"/>
    <w:rsid w:val="002C08FD"/>
    <w:rsid w:val="002C0953"/>
    <w:rsid w:val="002C0AA5"/>
    <w:rsid w:val="002C0B57"/>
    <w:rsid w:val="002C171F"/>
    <w:rsid w:val="002C1774"/>
    <w:rsid w:val="002C1821"/>
    <w:rsid w:val="002C18E8"/>
    <w:rsid w:val="002C1BAE"/>
    <w:rsid w:val="002C1C27"/>
    <w:rsid w:val="002C206F"/>
    <w:rsid w:val="002C21ED"/>
    <w:rsid w:val="002C2557"/>
    <w:rsid w:val="002C2589"/>
    <w:rsid w:val="002C2643"/>
    <w:rsid w:val="002C275E"/>
    <w:rsid w:val="002C2CE4"/>
    <w:rsid w:val="002C2D1D"/>
    <w:rsid w:val="002C2D5A"/>
    <w:rsid w:val="002C3323"/>
    <w:rsid w:val="002C349E"/>
    <w:rsid w:val="002C3C9D"/>
    <w:rsid w:val="002C3CF7"/>
    <w:rsid w:val="002C3E11"/>
    <w:rsid w:val="002C3F10"/>
    <w:rsid w:val="002C4133"/>
    <w:rsid w:val="002C4228"/>
    <w:rsid w:val="002C43CF"/>
    <w:rsid w:val="002C44BC"/>
    <w:rsid w:val="002C45F6"/>
    <w:rsid w:val="002C4627"/>
    <w:rsid w:val="002C467F"/>
    <w:rsid w:val="002C47D6"/>
    <w:rsid w:val="002C4CBF"/>
    <w:rsid w:val="002C51F8"/>
    <w:rsid w:val="002C56B6"/>
    <w:rsid w:val="002C5801"/>
    <w:rsid w:val="002C6006"/>
    <w:rsid w:val="002C6884"/>
    <w:rsid w:val="002C7462"/>
    <w:rsid w:val="002C747F"/>
    <w:rsid w:val="002C771D"/>
    <w:rsid w:val="002C790C"/>
    <w:rsid w:val="002C79FF"/>
    <w:rsid w:val="002C7D3F"/>
    <w:rsid w:val="002D05A5"/>
    <w:rsid w:val="002D060E"/>
    <w:rsid w:val="002D0663"/>
    <w:rsid w:val="002D08DC"/>
    <w:rsid w:val="002D11B5"/>
    <w:rsid w:val="002D174A"/>
    <w:rsid w:val="002D19FE"/>
    <w:rsid w:val="002D1D38"/>
    <w:rsid w:val="002D2239"/>
    <w:rsid w:val="002D2A30"/>
    <w:rsid w:val="002D2A46"/>
    <w:rsid w:val="002D2B26"/>
    <w:rsid w:val="002D2E08"/>
    <w:rsid w:val="002D2E86"/>
    <w:rsid w:val="002D2F3D"/>
    <w:rsid w:val="002D2F3E"/>
    <w:rsid w:val="002D3009"/>
    <w:rsid w:val="002D30F9"/>
    <w:rsid w:val="002D3212"/>
    <w:rsid w:val="002D3595"/>
    <w:rsid w:val="002D3858"/>
    <w:rsid w:val="002D39EC"/>
    <w:rsid w:val="002D3C02"/>
    <w:rsid w:val="002D3F90"/>
    <w:rsid w:val="002D3FC5"/>
    <w:rsid w:val="002D42CB"/>
    <w:rsid w:val="002D4446"/>
    <w:rsid w:val="002D4B97"/>
    <w:rsid w:val="002D4F33"/>
    <w:rsid w:val="002D4F47"/>
    <w:rsid w:val="002D5329"/>
    <w:rsid w:val="002D54BF"/>
    <w:rsid w:val="002D5B01"/>
    <w:rsid w:val="002D5B19"/>
    <w:rsid w:val="002D5B62"/>
    <w:rsid w:val="002D5E2C"/>
    <w:rsid w:val="002D5EC3"/>
    <w:rsid w:val="002D5F2F"/>
    <w:rsid w:val="002D5F51"/>
    <w:rsid w:val="002D5FFC"/>
    <w:rsid w:val="002D615C"/>
    <w:rsid w:val="002D6421"/>
    <w:rsid w:val="002D652D"/>
    <w:rsid w:val="002D691F"/>
    <w:rsid w:val="002D6E46"/>
    <w:rsid w:val="002D6E97"/>
    <w:rsid w:val="002D71EB"/>
    <w:rsid w:val="002D72DA"/>
    <w:rsid w:val="002D741C"/>
    <w:rsid w:val="002D769B"/>
    <w:rsid w:val="002D7F35"/>
    <w:rsid w:val="002E0251"/>
    <w:rsid w:val="002E0417"/>
    <w:rsid w:val="002E05D6"/>
    <w:rsid w:val="002E07E4"/>
    <w:rsid w:val="002E088F"/>
    <w:rsid w:val="002E0FA1"/>
    <w:rsid w:val="002E10F3"/>
    <w:rsid w:val="002E150A"/>
    <w:rsid w:val="002E158C"/>
    <w:rsid w:val="002E1645"/>
    <w:rsid w:val="002E1702"/>
    <w:rsid w:val="002E188C"/>
    <w:rsid w:val="002E1BB7"/>
    <w:rsid w:val="002E1D88"/>
    <w:rsid w:val="002E1F81"/>
    <w:rsid w:val="002E2005"/>
    <w:rsid w:val="002E22F1"/>
    <w:rsid w:val="002E2797"/>
    <w:rsid w:val="002E2C56"/>
    <w:rsid w:val="002E33B2"/>
    <w:rsid w:val="002E3A14"/>
    <w:rsid w:val="002E3BEE"/>
    <w:rsid w:val="002E42EB"/>
    <w:rsid w:val="002E4B26"/>
    <w:rsid w:val="002E4E25"/>
    <w:rsid w:val="002E4E72"/>
    <w:rsid w:val="002E4EFD"/>
    <w:rsid w:val="002E52D3"/>
    <w:rsid w:val="002E538A"/>
    <w:rsid w:val="002E57D6"/>
    <w:rsid w:val="002E58FC"/>
    <w:rsid w:val="002E59AC"/>
    <w:rsid w:val="002E5A38"/>
    <w:rsid w:val="002E5AD3"/>
    <w:rsid w:val="002E5C1C"/>
    <w:rsid w:val="002E626B"/>
    <w:rsid w:val="002E6611"/>
    <w:rsid w:val="002E67A9"/>
    <w:rsid w:val="002E69B3"/>
    <w:rsid w:val="002E72AC"/>
    <w:rsid w:val="002E73C6"/>
    <w:rsid w:val="002E7672"/>
    <w:rsid w:val="002E7F3D"/>
    <w:rsid w:val="002F006C"/>
    <w:rsid w:val="002F067F"/>
    <w:rsid w:val="002F0718"/>
    <w:rsid w:val="002F0B4F"/>
    <w:rsid w:val="002F0DC3"/>
    <w:rsid w:val="002F0FD5"/>
    <w:rsid w:val="002F1007"/>
    <w:rsid w:val="002F109F"/>
    <w:rsid w:val="002F10B9"/>
    <w:rsid w:val="002F150D"/>
    <w:rsid w:val="002F1DC2"/>
    <w:rsid w:val="002F23F0"/>
    <w:rsid w:val="002F25DF"/>
    <w:rsid w:val="002F287F"/>
    <w:rsid w:val="002F2ADF"/>
    <w:rsid w:val="002F2B76"/>
    <w:rsid w:val="002F2CE7"/>
    <w:rsid w:val="002F3121"/>
    <w:rsid w:val="002F3250"/>
    <w:rsid w:val="002F3319"/>
    <w:rsid w:val="002F333F"/>
    <w:rsid w:val="002F36B7"/>
    <w:rsid w:val="002F3782"/>
    <w:rsid w:val="002F3C79"/>
    <w:rsid w:val="002F43B6"/>
    <w:rsid w:val="002F4483"/>
    <w:rsid w:val="002F464C"/>
    <w:rsid w:val="002F47EC"/>
    <w:rsid w:val="002F4E7F"/>
    <w:rsid w:val="002F4FAE"/>
    <w:rsid w:val="002F57D3"/>
    <w:rsid w:val="002F5BBB"/>
    <w:rsid w:val="002F5FB5"/>
    <w:rsid w:val="002F5FF5"/>
    <w:rsid w:val="002F648F"/>
    <w:rsid w:val="002F65DE"/>
    <w:rsid w:val="002F68A2"/>
    <w:rsid w:val="002F7C3A"/>
    <w:rsid w:val="002F7E0A"/>
    <w:rsid w:val="002F7EC2"/>
    <w:rsid w:val="002F7FCE"/>
    <w:rsid w:val="0030013E"/>
    <w:rsid w:val="00300295"/>
    <w:rsid w:val="00300723"/>
    <w:rsid w:val="00300C6D"/>
    <w:rsid w:val="00301162"/>
    <w:rsid w:val="00301223"/>
    <w:rsid w:val="0030142E"/>
    <w:rsid w:val="003014B7"/>
    <w:rsid w:val="00301884"/>
    <w:rsid w:val="00301AA0"/>
    <w:rsid w:val="00301D07"/>
    <w:rsid w:val="00301DF6"/>
    <w:rsid w:val="00301F17"/>
    <w:rsid w:val="00302058"/>
    <w:rsid w:val="00302366"/>
    <w:rsid w:val="00302411"/>
    <w:rsid w:val="00302791"/>
    <w:rsid w:val="00302CB0"/>
    <w:rsid w:val="00302D3F"/>
    <w:rsid w:val="00302E45"/>
    <w:rsid w:val="003031C3"/>
    <w:rsid w:val="00303448"/>
    <w:rsid w:val="003035A6"/>
    <w:rsid w:val="00303998"/>
    <w:rsid w:val="00303A99"/>
    <w:rsid w:val="00303AD7"/>
    <w:rsid w:val="00303C1A"/>
    <w:rsid w:val="0030411B"/>
    <w:rsid w:val="0030459E"/>
    <w:rsid w:val="00304DD7"/>
    <w:rsid w:val="0030533C"/>
    <w:rsid w:val="00305370"/>
    <w:rsid w:val="0030544C"/>
    <w:rsid w:val="003054EC"/>
    <w:rsid w:val="00305618"/>
    <w:rsid w:val="0030565F"/>
    <w:rsid w:val="0030569E"/>
    <w:rsid w:val="00305761"/>
    <w:rsid w:val="00305CE6"/>
    <w:rsid w:val="00305D25"/>
    <w:rsid w:val="00305D35"/>
    <w:rsid w:val="00305DD6"/>
    <w:rsid w:val="00306543"/>
    <w:rsid w:val="00306626"/>
    <w:rsid w:val="00306657"/>
    <w:rsid w:val="00306A95"/>
    <w:rsid w:val="00306FF9"/>
    <w:rsid w:val="00307477"/>
    <w:rsid w:val="00307A69"/>
    <w:rsid w:val="00307CAA"/>
    <w:rsid w:val="00307FB8"/>
    <w:rsid w:val="00307FE4"/>
    <w:rsid w:val="0031016D"/>
    <w:rsid w:val="0031017E"/>
    <w:rsid w:val="003101CC"/>
    <w:rsid w:val="00310282"/>
    <w:rsid w:val="003105A3"/>
    <w:rsid w:val="003105AF"/>
    <w:rsid w:val="00310609"/>
    <w:rsid w:val="0031085F"/>
    <w:rsid w:val="00310C6E"/>
    <w:rsid w:val="00310F85"/>
    <w:rsid w:val="00310FCA"/>
    <w:rsid w:val="00311297"/>
    <w:rsid w:val="00311842"/>
    <w:rsid w:val="00312181"/>
    <w:rsid w:val="003124A3"/>
    <w:rsid w:val="003124AF"/>
    <w:rsid w:val="003124C9"/>
    <w:rsid w:val="003125BD"/>
    <w:rsid w:val="0031286A"/>
    <w:rsid w:val="00312A4A"/>
    <w:rsid w:val="00312F76"/>
    <w:rsid w:val="0031316C"/>
    <w:rsid w:val="003133DA"/>
    <w:rsid w:val="0031370E"/>
    <w:rsid w:val="00313894"/>
    <w:rsid w:val="00313A70"/>
    <w:rsid w:val="00313C12"/>
    <w:rsid w:val="003142C0"/>
    <w:rsid w:val="003142C6"/>
    <w:rsid w:val="0031446F"/>
    <w:rsid w:val="00314F70"/>
    <w:rsid w:val="00315370"/>
    <w:rsid w:val="003154E3"/>
    <w:rsid w:val="00315511"/>
    <w:rsid w:val="003157A1"/>
    <w:rsid w:val="0031594C"/>
    <w:rsid w:val="00315E66"/>
    <w:rsid w:val="00315EC9"/>
    <w:rsid w:val="003160B9"/>
    <w:rsid w:val="003160F4"/>
    <w:rsid w:val="0031616D"/>
    <w:rsid w:val="003164F3"/>
    <w:rsid w:val="0031658E"/>
    <w:rsid w:val="0031685C"/>
    <w:rsid w:val="003168EB"/>
    <w:rsid w:val="00316F79"/>
    <w:rsid w:val="00317328"/>
    <w:rsid w:val="0031761C"/>
    <w:rsid w:val="003176E8"/>
    <w:rsid w:val="0031783E"/>
    <w:rsid w:val="003179CE"/>
    <w:rsid w:val="00317DC3"/>
    <w:rsid w:val="00320887"/>
    <w:rsid w:val="003208B9"/>
    <w:rsid w:val="003212AE"/>
    <w:rsid w:val="003212F9"/>
    <w:rsid w:val="0032169E"/>
    <w:rsid w:val="00321BE1"/>
    <w:rsid w:val="00321CBF"/>
    <w:rsid w:val="00321E44"/>
    <w:rsid w:val="00321FB0"/>
    <w:rsid w:val="00321FF5"/>
    <w:rsid w:val="003225E0"/>
    <w:rsid w:val="00322CF5"/>
    <w:rsid w:val="003230A7"/>
    <w:rsid w:val="00323193"/>
    <w:rsid w:val="0032332A"/>
    <w:rsid w:val="003233EC"/>
    <w:rsid w:val="003234E9"/>
    <w:rsid w:val="0032383C"/>
    <w:rsid w:val="003239B9"/>
    <w:rsid w:val="00323B1A"/>
    <w:rsid w:val="00323BF6"/>
    <w:rsid w:val="00323C23"/>
    <w:rsid w:val="00323CB8"/>
    <w:rsid w:val="003240E9"/>
    <w:rsid w:val="00324830"/>
    <w:rsid w:val="0032491F"/>
    <w:rsid w:val="00324F1E"/>
    <w:rsid w:val="00324FD9"/>
    <w:rsid w:val="0032510B"/>
    <w:rsid w:val="003251CE"/>
    <w:rsid w:val="003255C1"/>
    <w:rsid w:val="003255D5"/>
    <w:rsid w:val="0032569E"/>
    <w:rsid w:val="003258AC"/>
    <w:rsid w:val="0032593D"/>
    <w:rsid w:val="003259E2"/>
    <w:rsid w:val="00325A74"/>
    <w:rsid w:val="00325E70"/>
    <w:rsid w:val="003266A5"/>
    <w:rsid w:val="00326783"/>
    <w:rsid w:val="00326ABB"/>
    <w:rsid w:val="00327284"/>
    <w:rsid w:val="00327286"/>
    <w:rsid w:val="003273A5"/>
    <w:rsid w:val="003279B4"/>
    <w:rsid w:val="003279E6"/>
    <w:rsid w:val="0033043B"/>
    <w:rsid w:val="00330DE4"/>
    <w:rsid w:val="00330E0B"/>
    <w:rsid w:val="003310CB"/>
    <w:rsid w:val="00331340"/>
    <w:rsid w:val="003313D1"/>
    <w:rsid w:val="003313D5"/>
    <w:rsid w:val="003314A0"/>
    <w:rsid w:val="00331693"/>
    <w:rsid w:val="00331A2E"/>
    <w:rsid w:val="00331AE4"/>
    <w:rsid w:val="00332B22"/>
    <w:rsid w:val="00332ED7"/>
    <w:rsid w:val="00332FD4"/>
    <w:rsid w:val="00333698"/>
    <w:rsid w:val="00333A04"/>
    <w:rsid w:val="00333AF4"/>
    <w:rsid w:val="00333B66"/>
    <w:rsid w:val="00333BF3"/>
    <w:rsid w:val="00333CE8"/>
    <w:rsid w:val="00334395"/>
    <w:rsid w:val="0033474B"/>
    <w:rsid w:val="00334C88"/>
    <w:rsid w:val="00334F12"/>
    <w:rsid w:val="00335303"/>
    <w:rsid w:val="0033530F"/>
    <w:rsid w:val="00335BB7"/>
    <w:rsid w:val="00335D83"/>
    <w:rsid w:val="00335FE0"/>
    <w:rsid w:val="003360B4"/>
    <w:rsid w:val="00336252"/>
    <w:rsid w:val="0033662F"/>
    <w:rsid w:val="0033685E"/>
    <w:rsid w:val="00336904"/>
    <w:rsid w:val="00336CBB"/>
    <w:rsid w:val="00336D69"/>
    <w:rsid w:val="00336EC2"/>
    <w:rsid w:val="00336FB3"/>
    <w:rsid w:val="00337139"/>
    <w:rsid w:val="003374E1"/>
    <w:rsid w:val="0033752E"/>
    <w:rsid w:val="003375B8"/>
    <w:rsid w:val="00337642"/>
    <w:rsid w:val="00337784"/>
    <w:rsid w:val="00337C0A"/>
    <w:rsid w:val="00337FC8"/>
    <w:rsid w:val="003400DC"/>
    <w:rsid w:val="003402B7"/>
    <w:rsid w:val="0034065E"/>
    <w:rsid w:val="003409A3"/>
    <w:rsid w:val="00340BCD"/>
    <w:rsid w:val="00340F70"/>
    <w:rsid w:val="00340F76"/>
    <w:rsid w:val="00340FCE"/>
    <w:rsid w:val="00341526"/>
    <w:rsid w:val="0034193F"/>
    <w:rsid w:val="0034198F"/>
    <w:rsid w:val="00341B2A"/>
    <w:rsid w:val="003421CF"/>
    <w:rsid w:val="003422B1"/>
    <w:rsid w:val="003422B8"/>
    <w:rsid w:val="00342B01"/>
    <w:rsid w:val="003432BD"/>
    <w:rsid w:val="0034353F"/>
    <w:rsid w:val="00343945"/>
    <w:rsid w:val="0034397A"/>
    <w:rsid w:val="00343A50"/>
    <w:rsid w:val="00343DC4"/>
    <w:rsid w:val="00343F76"/>
    <w:rsid w:val="003440DC"/>
    <w:rsid w:val="0034421E"/>
    <w:rsid w:val="0034476E"/>
    <w:rsid w:val="0034479A"/>
    <w:rsid w:val="003448AB"/>
    <w:rsid w:val="00344BAE"/>
    <w:rsid w:val="00344CE4"/>
    <w:rsid w:val="003450BF"/>
    <w:rsid w:val="003454BC"/>
    <w:rsid w:val="00345A89"/>
    <w:rsid w:val="00345DBB"/>
    <w:rsid w:val="00345DE7"/>
    <w:rsid w:val="00345EF0"/>
    <w:rsid w:val="00346071"/>
    <w:rsid w:val="00346904"/>
    <w:rsid w:val="00346D02"/>
    <w:rsid w:val="003475DF"/>
    <w:rsid w:val="003478FA"/>
    <w:rsid w:val="00347A71"/>
    <w:rsid w:val="00347B43"/>
    <w:rsid w:val="00347B59"/>
    <w:rsid w:val="00347EE5"/>
    <w:rsid w:val="00347FFE"/>
    <w:rsid w:val="003501E3"/>
    <w:rsid w:val="0035036D"/>
    <w:rsid w:val="00350564"/>
    <w:rsid w:val="0035086C"/>
    <w:rsid w:val="0035093B"/>
    <w:rsid w:val="0035099C"/>
    <w:rsid w:val="00350B2F"/>
    <w:rsid w:val="00350CEC"/>
    <w:rsid w:val="00351429"/>
    <w:rsid w:val="00351BC0"/>
    <w:rsid w:val="00352197"/>
    <w:rsid w:val="00352567"/>
    <w:rsid w:val="0035297C"/>
    <w:rsid w:val="00352B89"/>
    <w:rsid w:val="00352EC9"/>
    <w:rsid w:val="003531F2"/>
    <w:rsid w:val="00353220"/>
    <w:rsid w:val="003535E1"/>
    <w:rsid w:val="00353DE8"/>
    <w:rsid w:val="00354310"/>
    <w:rsid w:val="003544AC"/>
    <w:rsid w:val="003546BC"/>
    <w:rsid w:val="00354BCC"/>
    <w:rsid w:val="003550F0"/>
    <w:rsid w:val="00355125"/>
    <w:rsid w:val="003558D0"/>
    <w:rsid w:val="00355A70"/>
    <w:rsid w:val="00356645"/>
    <w:rsid w:val="003566C6"/>
    <w:rsid w:val="00356B5B"/>
    <w:rsid w:val="00356DC1"/>
    <w:rsid w:val="00356FC4"/>
    <w:rsid w:val="00357025"/>
    <w:rsid w:val="00357164"/>
    <w:rsid w:val="003573EE"/>
    <w:rsid w:val="00357431"/>
    <w:rsid w:val="0035767B"/>
    <w:rsid w:val="0035780C"/>
    <w:rsid w:val="00357B86"/>
    <w:rsid w:val="00357F01"/>
    <w:rsid w:val="0036035B"/>
    <w:rsid w:val="003605CF"/>
    <w:rsid w:val="003606BC"/>
    <w:rsid w:val="00361184"/>
    <w:rsid w:val="0036125D"/>
    <w:rsid w:val="00361503"/>
    <w:rsid w:val="00361734"/>
    <w:rsid w:val="00361AA0"/>
    <w:rsid w:val="00361CFB"/>
    <w:rsid w:val="00361D6C"/>
    <w:rsid w:val="00361F9E"/>
    <w:rsid w:val="0036228B"/>
    <w:rsid w:val="0036235D"/>
    <w:rsid w:val="00362570"/>
    <w:rsid w:val="003626FF"/>
    <w:rsid w:val="003627F5"/>
    <w:rsid w:val="003629CC"/>
    <w:rsid w:val="00362A31"/>
    <w:rsid w:val="00362AF8"/>
    <w:rsid w:val="00362B68"/>
    <w:rsid w:val="00362C1B"/>
    <w:rsid w:val="00362C86"/>
    <w:rsid w:val="003633A2"/>
    <w:rsid w:val="00363559"/>
    <w:rsid w:val="003635A7"/>
    <w:rsid w:val="00363608"/>
    <w:rsid w:val="0036383F"/>
    <w:rsid w:val="00363A96"/>
    <w:rsid w:val="00363D09"/>
    <w:rsid w:val="00363DA8"/>
    <w:rsid w:val="00364339"/>
    <w:rsid w:val="00364475"/>
    <w:rsid w:val="00364A4A"/>
    <w:rsid w:val="00364AE5"/>
    <w:rsid w:val="00364E0F"/>
    <w:rsid w:val="00365469"/>
    <w:rsid w:val="003658AE"/>
    <w:rsid w:val="00365C2D"/>
    <w:rsid w:val="0036616A"/>
    <w:rsid w:val="003665C5"/>
    <w:rsid w:val="00366E26"/>
    <w:rsid w:val="0036725A"/>
    <w:rsid w:val="003672A9"/>
    <w:rsid w:val="00367ED7"/>
    <w:rsid w:val="00367EF0"/>
    <w:rsid w:val="00370239"/>
    <w:rsid w:val="003705AE"/>
    <w:rsid w:val="00370810"/>
    <w:rsid w:val="0037129C"/>
    <w:rsid w:val="00371427"/>
    <w:rsid w:val="00371649"/>
    <w:rsid w:val="00371906"/>
    <w:rsid w:val="00371C89"/>
    <w:rsid w:val="00371F47"/>
    <w:rsid w:val="0037202E"/>
    <w:rsid w:val="00372239"/>
    <w:rsid w:val="00372767"/>
    <w:rsid w:val="00372C09"/>
    <w:rsid w:val="00372C64"/>
    <w:rsid w:val="00372D89"/>
    <w:rsid w:val="00372E4B"/>
    <w:rsid w:val="00372F9D"/>
    <w:rsid w:val="003734ED"/>
    <w:rsid w:val="0037374C"/>
    <w:rsid w:val="0037377E"/>
    <w:rsid w:val="00373A50"/>
    <w:rsid w:val="00373B23"/>
    <w:rsid w:val="00373C62"/>
    <w:rsid w:val="00373CAB"/>
    <w:rsid w:val="00373D6C"/>
    <w:rsid w:val="00373E7B"/>
    <w:rsid w:val="003741C2"/>
    <w:rsid w:val="003742BD"/>
    <w:rsid w:val="003744EE"/>
    <w:rsid w:val="0037481A"/>
    <w:rsid w:val="003752A6"/>
    <w:rsid w:val="00375307"/>
    <w:rsid w:val="003754E0"/>
    <w:rsid w:val="003755A7"/>
    <w:rsid w:val="00375694"/>
    <w:rsid w:val="00375936"/>
    <w:rsid w:val="00375AF0"/>
    <w:rsid w:val="00375E88"/>
    <w:rsid w:val="0037619B"/>
    <w:rsid w:val="0037620B"/>
    <w:rsid w:val="003763EE"/>
    <w:rsid w:val="0037647D"/>
    <w:rsid w:val="00376551"/>
    <w:rsid w:val="00376638"/>
    <w:rsid w:val="00376A2E"/>
    <w:rsid w:val="00376AE5"/>
    <w:rsid w:val="00376DDA"/>
    <w:rsid w:val="00376F2B"/>
    <w:rsid w:val="003770C9"/>
    <w:rsid w:val="0037756B"/>
    <w:rsid w:val="00377659"/>
    <w:rsid w:val="00377702"/>
    <w:rsid w:val="003779F3"/>
    <w:rsid w:val="00380017"/>
    <w:rsid w:val="00380087"/>
    <w:rsid w:val="003801DC"/>
    <w:rsid w:val="00380690"/>
    <w:rsid w:val="003809C8"/>
    <w:rsid w:val="00380A38"/>
    <w:rsid w:val="00380C00"/>
    <w:rsid w:val="00380D34"/>
    <w:rsid w:val="00380DAA"/>
    <w:rsid w:val="00380DD8"/>
    <w:rsid w:val="00380E4C"/>
    <w:rsid w:val="00380EAC"/>
    <w:rsid w:val="003810E2"/>
    <w:rsid w:val="0038193D"/>
    <w:rsid w:val="00381AAD"/>
    <w:rsid w:val="00381B88"/>
    <w:rsid w:val="00381BB8"/>
    <w:rsid w:val="00381C6A"/>
    <w:rsid w:val="00381F23"/>
    <w:rsid w:val="00382267"/>
    <w:rsid w:val="003823C0"/>
    <w:rsid w:val="0038274F"/>
    <w:rsid w:val="003829C0"/>
    <w:rsid w:val="00382A2D"/>
    <w:rsid w:val="00382B11"/>
    <w:rsid w:val="00382BB8"/>
    <w:rsid w:val="00382BE3"/>
    <w:rsid w:val="00382FCA"/>
    <w:rsid w:val="00382FD9"/>
    <w:rsid w:val="0038377C"/>
    <w:rsid w:val="00383B8A"/>
    <w:rsid w:val="00383F62"/>
    <w:rsid w:val="00383F6F"/>
    <w:rsid w:val="0038433C"/>
    <w:rsid w:val="003844B6"/>
    <w:rsid w:val="0038482F"/>
    <w:rsid w:val="00384AD5"/>
    <w:rsid w:val="00384C56"/>
    <w:rsid w:val="00384CF5"/>
    <w:rsid w:val="00384DBC"/>
    <w:rsid w:val="0038511A"/>
    <w:rsid w:val="003851ED"/>
    <w:rsid w:val="0038528B"/>
    <w:rsid w:val="00385634"/>
    <w:rsid w:val="00385735"/>
    <w:rsid w:val="00385766"/>
    <w:rsid w:val="003857D6"/>
    <w:rsid w:val="00385928"/>
    <w:rsid w:val="003865CD"/>
    <w:rsid w:val="003867DE"/>
    <w:rsid w:val="00386817"/>
    <w:rsid w:val="00386C2F"/>
    <w:rsid w:val="00386DC4"/>
    <w:rsid w:val="00386EE6"/>
    <w:rsid w:val="00386F0A"/>
    <w:rsid w:val="00386F43"/>
    <w:rsid w:val="003872BE"/>
    <w:rsid w:val="00387491"/>
    <w:rsid w:val="0038799D"/>
    <w:rsid w:val="00387F84"/>
    <w:rsid w:val="00390035"/>
    <w:rsid w:val="003900DA"/>
    <w:rsid w:val="003904D7"/>
    <w:rsid w:val="0039099A"/>
    <w:rsid w:val="00390B0D"/>
    <w:rsid w:val="00390C2C"/>
    <w:rsid w:val="00390C95"/>
    <w:rsid w:val="00390EED"/>
    <w:rsid w:val="00391210"/>
    <w:rsid w:val="003913CF"/>
    <w:rsid w:val="00391445"/>
    <w:rsid w:val="0039169A"/>
    <w:rsid w:val="00391741"/>
    <w:rsid w:val="00391BAA"/>
    <w:rsid w:val="00391EBB"/>
    <w:rsid w:val="003921C3"/>
    <w:rsid w:val="0039265C"/>
    <w:rsid w:val="00392682"/>
    <w:rsid w:val="00392C45"/>
    <w:rsid w:val="00392F19"/>
    <w:rsid w:val="00392FBA"/>
    <w:rsid w:val="00393385"/>
    <w:rsid w:val="003936A8"/>
    <w:rsid w:val="00393856"/>
    <w:rsid w:val="00393B17"/>
    <w:rsid w:val="00394135"/>
    <w:rsid w:val="003941C8"/>
    <w:rsid w:val="0039430C"/>
    <w:rsid w:val="00394816"/>
    <w:rsid w:val="00394B4D"/>
    <w:rsid w:val="003952D1"/>
    <w:rsid w:val="003956B6"/>
    <w:rsid w:val="003957B1"/>
    <w:rsid w:val="00395895"/>
    <w:rsid w:val="00395922"/>
    <w:rsid w:val="003959EC"/>
    <w:rsid w:val="00395B39"/>
    <w:rsid w:val="00396077"/>
    <w:rsid w:val="0039631C"/>
    <w:rsid w:val="003966BC"/>
    <w:rsid w:val="0039694D"/>
    <w:rsid w:val="00396A01"/>
    <w:rsid w:val="00396A04"/>
    <w:rsid w:val="00396A4B"/>
    <w:rsid w:val="00396BC1"/>
    <w:rsid w:val="00396E59"/>
    <w:rsid w:val="00397065"/>
    <w:rsid w:val="00397331"/>
    <w:rsid w:val="0039765E"/>
    <w:rsid w:val="003976B5"/>
    <w:rsid w:val="00397978"/>
    <w:rsid w:val="0039797C"/>
    <w:rsid w:val="003A0095"/>
    <w:rsid w:val="003A01E4"/>
    <w:rsid w:val="003A0200"/>
    <w:rsid w:val="003A07A7"/>
    <w:rsid w:val="003A0896"/>
    <w:rsid w:val="003A08D2"/>
    <w:rsid w:val="003A091A"/>
    <w:rsid w:val="003A0CEF"/>
    <w:rsid w:val="003A10E7"/>
    <w:rsid w:val="003A1A12"/>
    <w:rsid w:val="003A1AC0"/>
    <w:rsid w:val="003A2029"/>
    <w:rsid w:val="003A23E2"/>
    <w:rsid w:val="003A2509"/>
    <w:rsid w:val="003A3118"/>
    <w:rsid w:val="003A31C1"/>
    <w:rsid w:val="003A373E"/>
    <w:rsid w:val="003A3993"/>
    <w:rsid w:val="003A39EF"/>
    <w:rsid w:val="003A3C1A"/>
    <w:rsid w:val="003A3EEB"/>
    <w:rsid w:val="003A4152"/>
    <w:rsid w:val="003A41C9"/>
    <w:rsid w:val="003A43B9"/>
    <w:rsid w:val="003A454F"/>
    <w:rsid w:val="003A48DE"/>
    <w:rsid w:val="003A4A91"/>
    <w:rsid w:val="003A4A97"/>
    <w:rsid w:val="003A4BE9"/>
    <w:rsid w:val="003A4FA1"/>
    <w:rsid w:val="003A561B"/>
    <w:rsid w:val="003A58C5"/>
    <w:rsid w:val="003A59F9"/>
    <w:rsid w:val="003A5E5E"/>
    <w:rsid w:val="003A5EA9"/>
    <w:rsid w:val="003A6249"/>
    <w:rsid w:val="003A67BC"/>
    <w:rsid w:val="003A686B"/>
    <w:rsid w:val="003A68E5"/>
    <w:rsid w:val="003A6B1C"/>
    <w:rsid w:val="003A6E91"/>
    <w:rsid w:val="003A78B8"/>
    <w:rsid w:val="003A7A96"/>
    <w:rsid w:val="003A7B14"/>
    <w:rsid w:val="003A7B58"/>
    <w:rsid w:val="003A7BF0"/>
    <w:rsid w:val="003A7F57"/>
    <w:rsid w:val="003A7FFC"/>
    <w:rsid w:val="003B0041"/>
    <w:rsid w:val="003B0856"/>
    <w:rsid w:val="003B089D"/>
    <w:rsid w:val="003B0E0F"/>
    <w:rsid w:val="003B1123"/>
    <w:rsid w:val="003B1229"/>
    <w:rsid w:val="003B12F0"/>
    <w:rsid w:val="003B1420"/>
    <w:rsid w:val="003B1D1F"/>
    <w:rsid w:val="003B20DD"/>
    <w:rsid w:val="003B2253"/>
    <w:rsid w:val="003B2326"/>
    <w:rsid w:val="003B26E3"/>
    <w:rsid w:val="003B2781"/>
    <w:rsid w:val="003B2C50"/>
    <w:rsid w:val="003B2D0E"/>
    <w:rsid w:val="003B2F5C"/>
    <w:rsid w:val="003B30DD"/>
    <w:rsid w:val="003B409A"/>
    <w:rsid w:val="003B4237"/>
    <w:rsid w:val="003B44B4"/>
    <w:rsid w:val="003B45A8"/>
    <w:rsid w:val="003B47BD"/>
    <w:rsid w:val="003B48EE"/>
    <w:rsid w:val="003B4B2A"/>
    <w:rsid w:val="003B512E"/>
    <w:rsid w:val="003B51F9"/>
    <w:rsid w:val="003B5CB2"/>
    <w:rsid w:val="003B5D58"/>
    <w:rsid w:val="003B5ED3"/>
    <w:rsid w:val="003B5FAF"/>
    <w:rsid w:val="003B604E"/>
    <w:rsid w:val="003B61EE"/>
    <w:rsid w:val="003B6249"/>
    <w:rsid w:val="003B6720"/>
    <w:rsid w:val="003B67F0"/>
    <w:rsid w:val="003B69F2"/>
    <w:rsid w:val="003B6AA8"/>
    <w:rsid w:val="003B7011"/>
    <w:rsid w:val="003B70AB"/>
    <w:rsid w:val="003B71EC"/>
    <w:rsid w:val="003B7857"/>
    <w:rsid w:val="003B7D0E"/>
    <w:rsid w:val="003C01DE"/>
    <w:rsid w:val="003C057F"/>
    <w:rsid w:val="003C0903"/>
    <w:rsid w:val="003C0F76"/>
    <w:rsid w:val="003C101E"/>
    <w:rsid w:val="003C1570"/>
    <w:rsid w:val="003C16A3"/>
    <w:rsid w:val="003C1C89"/>
    <w:rsid w:val="003C1D9C"/>
    <w:rsid w:val="003C1F1C"/>
    <w:rsid w:val="003C2924"/>
    <w:rsid w:val="003C2AA5"/>
    <w:rsid w:val="003C2B67"/>
    <w:rsid w:val="003C2BD7"/>
    <w:rsid w:val="003C2C15"/>
    <w:rsid w:val="003C3082"/>
    <w:rsid w:val="003C30C2"/>
    <w:rsid w:val="003C317B"/>
    <w:rsid w:val="003C34DA"/>
    <w:rsid w:val="003C350A"/>
    <w:rsid w:val="003C360C"/>
    <w:rsid w:val="003C38F0"/>
    <w:rsid w:val="003C3FCD"/>
    <w:rsid w:val="003C416F"/>
    <w:rsid w:val="003C4262"/>
    <w:rsid w:val="003C4936"/>
    <w:rsid w:val="003C4BF3"/>
    <w:rsid w:val="003C4C0C"/>
    <w:rsid w:val="003C4E07"/>
    <w:rsid w:val="003C4E71"/>
    <w:rsid w:val="003C4ECE"/>
    <w:rsid w:val="003C53AD"/>
    <w:rsid w:val="003C599B"/>
    <w:rsid w:val="003C5A64"/>
    <w:rsid w:val="003C5E22"/>
    <w:rsid w:val="003C60CE"/>
    <w:rsid w:val="003C6330"/>
    <w:rsid w:val="003C6523"/>
    <w:rsid w:val="003C6E00"/>
    <w:rsid w:val="003C6F2C"/>
    <w:rsid w:val="003C75A4"/>
    <w:rsid w:val="003C762B"/>
    <w:rsid w:val="003C7736"/>
    <w:rsid w:val="003C7BDA"/>
    <w:rsid w:val="003C7C4F"/>
    <w:rsid w:val="003C7E2B"/>
    <w:rsid w:val="003C7EE9"/>
    <w:rsid w:val="003D0257"/>
    <w:rsid w:val="003D02EE"/>
    <w:rsid w:val="003D0316"/>
    <w:rsid w:val="003D04AC"/>
    <w:rsid w:val="003D08C5"/>
    <w:rsid w:val="003D0B7D"/>
    <w:rsid w:val="003D0DA6"/>
    <w:rsid w:val="003D0F48"/>
    <w:rsid w:val="003D1141"/>
    <w:rsid w:val="003D134C"/>
    <w:rsid w:val="003D13D2"/>
    <w:rsid w:val="003D17DF"/>
    <w:rsid w:val="003D18CE"/>
    <w:rsid w:val="003D18E9"/>
    <w:rsid w:val="003D1A57"/>
    <w:rsid w:val="003D1D9C"/>
    <w:rsid w:val="003D1F0B"/>
    <w:rsid w:val="003D1F0F"/>
    <w:rsid w:val="003D1F54"/>
    <w:rsid w:val="003D223F"/>
    <w:rsid w:val="003D2433"/>
    <w:rsid w:val="003D25D8"/>
    <w:rsid w:val="003D272C"/>
    <w:rsid w:val="003D2735"/>
    <w:rsid w:val="003D2813"/>
    <w:rsid w:val="003D2846"/>
    <w:rsid w:val="003D29EC"/>
    <w:rsid w:val="003D2D9E"/>
    <w:rsid w:val="003D2FBF"/>
    <w:rsid w:val="003D2FC4"/>
    <w:rsid w:val="003D3065"/>
    <w:rsid w:val="003D3393"/>
    <w:rsid w:val="003D33B7"/>
    <w:rsid w:val="003D345E"/>
    <w:rsid w:val="003D36EF"/>
    <w:rsid w:val="003D3A56"/>
    <w:rsid w:val="003D3F12"/>
    <w:rsid w:val="003D419F"/>
    <w:rsid w:val="003D434E"/>
    <w:rsid w:val="003D45CC"/>
    <w:rsid w:val="003D46CA"/>
    <w:rsid w:val="003D4992"/>
    <w:rsid w:val="003D4BD9"/>
    <w:rsid w:val="003D504B"/>
    <w:rsid w:val="003D508E"/>
    <w:rsid w:val="003D5202"/>
    <w:rsid w:val="003D576E"/>
    <w:rsid w:val="003D595F"/>
    <w:rsid w:val="003D5BA5"/>
    <w:rsid w:val="003D5D9F"/>
    <w:rsid w:val="003D610D"/>
    <w:rsid w:val="003D64ED"/>
    <w:rsid w:val="003D6CB2"/>
    <w:rsid w:val="003D6E0D"/>
    <w:rsid w:val="003D6FDD"/>
    <w:rsid w:val="003D72F4"/>
    <w:rsid w:val="003D7347"/>
    <w:rsid w:val="003D74A3"/>
    <w:rsid w:val="003D79FD"/>
    <w:rsid w:val="003D7B82"/>
    <w:rsid w:val="003D7BDF"/>
    <w:rsid w:val="003D7F4C"/>
    <w:rsid w:val="003E046E"/>
    <w:rsid w:val="003E0694"/>
    <w:rsid w:val="003E0CE6"/>
    <w:rsid w:val="003E1018"/>
    <w:rsid w:val="003E1123"/>
    <w:rsid w:val="003E12DF"/>
    <w:rsid w:val="003E1320"/>
    <w:rsid w:val="003E1530"/>
    <w:rsid w:val="003E162A"/>
    <w:rsid w:val="003E173B"/>
    <w:rsid w:val="003E1811"/>
    <w:rsid w:val="003E19B2"/>
    <w:rsid w:val="003E1AB7"/>
    <w:rsid w:val="003E1D7C"/>
    <w:rsid w:val="003E229A"/>
    <w:rsid w:val="003E237A"/>
    <w:rsid w:val="003E272F"/>
    <w:rsid w:val="003E27B2"/>
    <w:rsid w:val="003E2833"/>
    <w:rsid w:val="003E292A"/>
    <w:rsid w:val="003E3496"/>
    <w:rsid w:val="003E3790"/>
    <w:rsid w:val="003E43AE"/>
    <w:rsid w:val="003E4759"/>
    <w:rsid w:val="003E490D"/>
    <w:rsid w:val="003E4918"/>
    <w:rsid w:val="003E54A9"/>
    <w:rsid w:val="003E5B1E"/>
    <w:rsid w:val="003E5C1C"/>
    <w:rsid w:val="003E5DB8"/>
    <w:rsid w:val="003E613B"/>
    <w:rsid w:val="003E61E7"/>
    <w:rsid w:val="003E6337"/>
    <w:rsid w:val="003E6402"/>
    <w:rsid w:val="003E6542"/>
    <w:rsid w:val="003E693C"/>
    <w:rsid w:val="003E6A42"/>
    <w:rsid w:val="003E6BDC"/>
    <w:rsid w:val="003E6BF3"/>
    <w:rsid w:val="003E6D5D"/>
    <w:rsid w:val="003E6DCC"/>
    <w:rsid w:val="003E6F84"/>
    <w:rsid w:val="003E6FD4"/>
    <w:rsid w:val="003E765A"/>
    <w:rsid w:val="003E79DB"/>
    <w:rsid w:val="003E7BA1"/>
    <w:rsid w:val="003E7BDD"/>
    <w:rsid w:val="003F0322"/>
    <w:rsid w:val="003F0992"/>
    <w:rsid w:val="003F0F6E"/>
    <w:rsid w:val="003F0FCA"/>
    <w:rsid w:val="003F1166"/>
    <w:rsid w:val="003F11F7"/>
    <w:rsid w:val="003F1676"/>
    <w:rsid w:val="003F16F5"/>
    <w:rsid w:val="003F172F"/>
    <w:rsid w:val="003F175F"/>
    <w:rsid w:val="003F1C33"/>
    <w:rsid w:val="003F1CE1"/>
    <w:rsid w:val="003F219B"/>
    <w:rsid w:val="003F23A2"/>
    <w:rsid w:val="003F2D24"/>
    <w:rsid w:val="003F304B"/>
    <w:rsid w:val="003F3066"/>
    <w:rsid w:val="003F30BF"/>
    <w:rsid w:val="003F326F"/>
    <w:rsid w:val="003F3888"/>
    <w:rsid w:val="003F3C0C"/>
    <w:rsid w:val="003F3C23"/>
    <w:rsid w:val="003F3C74"/>
    <w:rsid w:val="003F3CB7"/>
    <w:rsid w:val="003F3FB4"/>
    <w:rsid w:val="003F41A1"/>
    <w:rsid w:val="003F4208"/>
    <w:rsid w:val="003F4478"/>
    <w:rsid w:val="003F44F6"/>
    <w:rsid w:val="003F4C0B"/>
    <w:rsid w:val="003F4D7A"/>
    <w:rsid w:val="003F52F4"/>
    <w:rsid w:val="003F5854"/>
    <w:rsid w:val="003F5B8B"/>
    <w:rsid w:val="003F5C11"/>
    <w:rsid w:val="003F5CBE"/>
    <w:rsid w:val="003F6038"/>
    <w:rsid w:val="003F61B5"/>
    <w:rsid w:val="003F667D"/>
    <w:rsid w:val="003F6926"/>
    <w:rsid w:val="003F6D58"/>
    <w:rsid w:val="003F7DE0"/>
    <w:rsid w:val="004002AB"/>
    <w:rsid w:val="004002D1"/>
    <w:rsid w:val="00400714"/>
    <w:rsid w:val="004008C4"/>
    <w:rsid w:val="00401116"/>
    <w:rsid w:val="004014A3"/>
    <w:rsid w:val="004014E5"/>
    <w:rsid w:val="0040192E"/>
    <w:rsid w:val="00401BC9"/>
    <w:rsid w:val="00401D4D"/>
    <w:rsid w:val="00401FC9"/>
    <w:rsid w:val="0040248E"/>
    <w:rsid w:val="004028C8"/>
    <w:rsid w:val="00402A32"/>
    <w:rsid w:val="00402CED"/>
    <w:rsid w:val="004031E5"/>
    <w:rsid w:val="0040342E"/>
    <w:rsid w:val="0040368A"/>
    <w:rsid w:val="00403937"/>
    <w:rsid w:val="00403DBC"/>
    <w:rsid w:val="00404072"/>
    <w:rsid w:val="0040449E"/>
    <w:rsid w:val="00404788"/>
    <w:rsid w:val="004049A9"/>
    <w:rsid w:val="00405463"/>
    <w:rsid w:val="00405522"/>
    <w:rsid w:val="004057BC"/>
    <w:rsid w:val="0040600D"/>
    <w:rsid w:val="004062C6"/>
    <w:rsid w:val="004067D7"/>
    <w:rsid w:val="00406AC6"/>
    <w:rsid w:val="00406EE5"/>
    <w:rsid w:val="00407063"/>
    <w:rsid w:val="0040733C"/>
    <w:rsid w:val="004075E8"/>
    <w:rsid w:val="00407962"/>
    <w:rsid w:val="00407B50"/>
    <w:rsid w:val="00410AD3"/>
    <w:rsid w:val="00410D3A"/>
    <w:rsid w:val="004112B8"/>
    <w:rsid w:val="00411474"/>
    <w:rsid w:val="004114E4"/>
    <w:rsid w:val="0041194D"/>
    <w:rsid w:val="00411957"/>
    <w:rsid w:val="00412045"/>
    <w:rsid w:val="00412063"/>
    <w:rsid w:val="00412508"/>
    <w:rsid w:val="0041266F"/>
    <w:rsid w:val="0041285C"/>
    <w:rsid w:val="00412A2C"/>
    <w:rsid w:val="00412DB6"/>
    <w:rsid w:val="00413119"/>
    <w:rsid w:val="004137BE"/>
    <w:rsid w:val="00413BA3"/>
    <w:rsid w:val="00413CD2"/>
    <w:rsid w:val="00413E74"/>
    <w:rsid w:val="004146C1"/>
    <w:rsid w:val="00414F45"/>
    <w:rsid w:val="004153E9"/>
    <w:rsid w:val="0041556F"/>
    <w:rsid w:val="00415627"/>
    <w:rsid w:val="00415AB8"/>
    <w:rsid w:val="00415CA8"/>
    <w:rsid w:val="00415CB8"/>
    <w:rsid w:val="00415D1A"/>
    <w:rsid w:val="00415F11"/>
    <w:rsid w:val="0041658D"/>
    <w:rsid w:val="004166F6"/>
    <w:rsid w:val="00416D30"/>
    <w:rsid w:val="00416E41"/>
    <w:rsid w:val="00416F15"/>
    <w:rsid w:val="004171EC"/>
    <w:rsid w:val="00417389"/>
    <w:rsid w:val="004177A3"/>
    <w:rsid w:val="00417A28"/>
    <w:rsid w:val="00417A7E"/>
    <w:rsid w:val="00417C21"/>
    <w:rsid w:val="00417C88"/>
    <w:rsid w:val="00420085"/>
    <w:rsid w:val="004201B3"/>
    <w:rsid w:val="0042022C"/>
    <w:rsid w:val="004203B7"/>
    <w:rsid w:val="00420714"/>
    <w:rsid w:val="00420824"/>
    <w:rsid w:val="00420975"/>
    <w:rsid w:val="00420AF2"/>
    <w:rsid w:val="004211E4"/>
    <w:rsid w:val="0042121C"/>
    <w:rsid w:val="004214F8"/>
    <w:rsid w:val="00421890"/>
    <w:rsid w:val="004220F3"/>
    <w:rsid w:val="004221DC"/>
    <w:rsid w:val="004226D3"/>
    <w:rsid w:val="004226E9"/>
    <w:rsid w:val="00422725"/>
    <w:rsid w:val="004227F6"/>
    <w:rsid w:val="004228E7"/>
    <w:rsid w:val="00422AB5"/>
    <w:rsid w:val="00422BBC"/>
    <w:rsid w:val="00423985"/>
    <w:rsid w:val="0042398B"/>
    <w:rsid w:val="00424212"/>
    <w:rsid w:val="004243D7"/>
    <w:rsid w:val="004247E6"/>
    <w:rsid w:val="00424981"/>
    <w:rsid w:val="004249E6"/>
    <w:rsid w:val="00425270"/>
    <w:rsid w:val="004252B5"/>
    <w:rsid w:val="004257BF"/>
    <w:rsid w:val="00425D4C"/>
    <w:rsid w:val="00425D8E"/>
    <w:rsid w:val="00425DE1"/>
    <w:rsid w:val="00426185"/>
    <w:rsid w:val="0042622D"/>
    <w:rsid w:val="00426681"/>
    <w:rsid w:val="00426AFD"/>
    <w:rsid w:val="00426BEA"/>
    <w:rsid w:val="00426CA4"/>
    <w:rsid w:val="00426F2E"/>
    <w:rsid w:val="00427187"/>
    <w:rsid w:val="00427432"/>
    <w:rsid w:val="00427B27"/>
    <w:rsid w:val="00427C30"/>
    <w:rsid w:val="0043034D"/>
    <w:rsid w:val="0043061B"/>
    <w:rsid w:val="004306AB"/>
    <w:rsid w:val="00430765"/>
    <w:rsid w:val="00430D39"/>
    <w:rsid w:val="00430E8A"/>
    <w:rsid w:val="00431086"/>
    <w:rsid w:val="00431089"/>
    <w:rsid w:val="00431312"/>
    <w:rsid w:val="004313DA"/>
    <w:rsid w:val="00431658"/>
    <w:rsid w:val="00431803"/>
    <w:rsid w:val="00431B3D"/>
    <w:rsid w:val="00431C37"/>
    <w:rsid w:val="00431D13"/>
    <w:rsid w:val="0043221B"/>
    <w:rsid w:val="0043232B"/>
    <w:rsid w:val="004323E0"/>
    <w:rsid w:val="00432764"/>
    <w:rsid w:val="00432BB2"/>
    <w:rsid w:val="00432BE2"/>
    <w:rsid w:val="00432E31"/>
    <w:rsid w:val="00432ECC"/>
    <w:rsid w:val="00432F06"/>
    <w:rsid w:val="00432FB7"/>
    <w:rsid w:val="00433409"/>
    <w:rsid w:val="0043388E"/>
    <w:rsid w:val="004341F9"/>
    <w:rsid w:val="00434A0D"/>
    <w:rsid w:val="00434DE0"/>
    <w:rsid w:val="00434E69"/>
    <w:rsid w:val="0043519C"/>
    <w:rsid w:val="00435299"/>
    <w:rsid w:val="004352D2"/>
    <w:rsid w:val="00435B1D"/>
    <w:rsid w:val="00435BD1"/>
    <w:rsid w:val="00435F1A"/>
    <w:rsid w:val="00436026"/>
    <w:rsid w:val="00436476"/>
    <w:rsid w:val="004364EB"/>
    <w:rsid w:val="00436553"/>
    <w:rsid w:val="00436DE2"/>
    <w:rsid w:val="00436DFA"/>
    <w:rsid w:val="00436E1B"/>
    <w:rsid w:val="00436E86"/>
    <w:rsid w:val="004371C5"/>
    <w:rsid w:val="004376AB"/>
    <w:rsid w:val="00437955"/>
    <w:rsid w:val="00437BCC"/>
    <w:rsid w:val="00440103"/>
    <w:rsid w:val="00440322"/>
    <w:rsid w:val="004403B5"/>
    <w:rsid w:val="0044040F"/>
    <w:rsid w:val="004405C6"/>
    <w:rsid w:val="00440896"/>
    <w:rsid w:val="004409A3"/>
    <w:rsid w:val="00440B3B"/>
    <w:rsid w:val="00440C04"/>
    <w:rsid w:val="00440D23"/>
    <w:rsid w:val="004414D4"/>
    <w:rsid w:val="004414F1"/>
    <w:rsid w:val="00441644"/>
    <w:rsid w:val="0044197F"/>
    <w:rsid w:val="00441B20"/>
    <w:rsid w:val="00441CD1"/>
    <w:rsid w:val="00441EA4"/>
    <w:rsid w:val="004423F6"/>
    <w:rsid w:val="00442446"/>
    <w:rsid w:val="004426E0"/>
    <w:rsid w:val="00442E6F"/>
    <w:rsid w:val="00442EB1"/>
    <w:rsid w:val="0044311B"/>
    <w:rsid w:val="0044313D"/>
    <w:rsid w:val="00443380"/>
    <w:rsid w:val="0044347B"/>
    <w:rsid w:val="00443482"/>
    <w:rsid w:val="004437EC"/>
    <w:rsid w:val="0044387A"/>
    <w:rsid w:val="004440DF"/>
    <w:rsid w:val="004442D7"/>
    <w:rsid w:val="004444C1"/>
    <w:rsid w:val="004446FA"/>
    <w:rsid w:val="00444A72"/>
    <w:rsid w:val="00444CCB"/>
    <w:rsid w:val="00444D83"/>
    <w:rsid w:val="00444E82"/>
    <w:rsid w:val="004451BC"/>
    <w:rsid w:val="00445752"/>
    <w:rsid w:val="00445BFC"/>
    <w:rsid w:val="004461DA"/>
    <w:rsid w:val="004462F0"/>
    <w:rsid w:val="004465B5"/>
    <w:rsid w:val="004468EF"/>
    <w:rsid w:val="00446B5D"/>
    <w:rsid w:val="00446FC2"/>
    <w:rsid w:val="00447058"/>
    <w:rsid w:val="004472AC"/>
    <w:rsid w:val="00447320"/>
    <w:rsid w:val="00447682"/>
    <w:rsid w:val="004479BB"/>
    <w:rsid w:val="00447AF9"/>
    <w:rsid w:val="00447BC6"/>
    <w:rsid w:val="00447C5E"/>
    <w:rsid w:val="00447EF8"/>
    <w:rsid w:val="004500AA"/>
    <w:rsid w:val="004501A6"/>
    <w:rsid w:val="004503EF"/>
    <w:rsid w:val="004504FB"/>
    <w:rsid w:val="00450861"/>
    <w:rsid w:val="004509F7"/>
    <w:rsid w:val="00450E22"/>
    <w:rsid w:val="004511A0"/>
    <w:rsid w:val="00451E83"/>
    <w:rsid w:val="00451E9D"/>
    <w:rsid w:val="00452100"/>
    <w:rsid w:val="004523C8"/>
    <w:rsid w:val="0045250A"/>
    <w:rsid w:val="0045276F"/>
    <w:rsid w:val="00452BF0"/>
    <w:rsid w:val="004535FD"/>
    <w:rsid w:val="004537F4"/>
    <w:rsid w:val="00453B65"/>
    <w:rsid w:val="00453C1E"/>
    <w:rsid w:val="00453D30"/>
    <w:rsid w:val="00453E56"/>
    <w:rsid w:val="00453E9D"/>
    <w:rsid w:val="00454191"/>
    <w:rsid w:val="004546DD"/>
    <w:rsid w:val="004549B7"/>
    <w:rsid w:val="00454AC1"/>
    <w:rsid w:val="00454B67"/>
    <w:rsid w:val="00454C89"/>
    <w:rsid w:val="00455078"/>
    <w:rsid w:val="00455705"/>
    <w:rsid w:val="004560D9"/>
    <w:rsid w:val="00456137"/>
    <w:rsid w:val="0045618C"/>
    <w:rsid w:val="004563CA"/>
    <w:rsid w:val="004565F8"/>
    <w:rsid w:val="00456B11"/>
    <w:rsid w:val="00457111"/>
    <w:rsid w:val="004572A9"/>
    <w:rsid w:val="00457958"/>
    <w:rsid w:val="00457AD1"/>
    <w:rsid w:val="00457C99"/>
    <w:rsid w:val="00457D37"/>
    <w:rsid w:val="00457E60"/>
    <w:rsid w:val="00457F6C"/>
    <w:rsid w:val="004605D2"/>
    <w:rsid w:val="00460614"/>
    <w:rsid w:val="0046071B"/>
    <w:rsid w:val="0046090B"/>
    <w:rsid w:val="00460934"/>
    <w:rsid w:val="00460B5F"/>
    <w:rsid w:val="00460D94"/>
    <w:rsid w:val="00461191"/>
    <w:rsid w:val="004611D8"/>
    <w:rsid w:val="004615B8"/>
    <w:rsid w:val="0046187D"/>
    <w:rsid w:val="00461A2B"/>
    <w:rsid w:val="004622E0"/>
    <w:rsid w:val="00462374"/>
    <w:rsid w:val="0046251D"/>
    <w:rsid w:val="00462829"/>
    <w:rsid w:val="00462DE6"/>
    <w:rsid w:val="00462FF9"/>
    <w:rsid w:val="0046311F"/>
    <w:rsid w:val="00463402"/>
    <w:rsid w:val="00463571"/>
    <w:rsid w:val="0046392F"/>
    <w:rsid w:val="00463A0F"/>
    <w:rsid w:val="00463AF8"/>
    <w:rsid w:val="00463D03"/>
    <w:rsid w:val="00463DDD"/>
    <w:rsid w:val="00463EB3"/>
    <w:rsid w:val="00463EE8"/>
    <w:rsid w:val="00463FD1"/>
    <w:rsid w:val="00464043"/>
    <w:rsid w:val="004641D3"/>
    <w:rsid w:val="00464415"/>
    <w:rsid w:val="0046489A"/>
    <w:rsid w:val="00464971"/>
    <w:rsid w:val="00464AA9"/>
    <w:rsid w:val="00464ACC"/>
    <w:rsid w:val="004653A6"/>
    <w:rsid w:val="00465403"/>
    <w:rsid w:val="0046550F"/>
    <w:rsid w:val="004657C8"/>
    <w:rsid w:val="00465D88"/>
    <w:rsid w:val="00465E6A"/>
    <w:rsid w:val="004661BC"/>
    <w:rsid w:val="0046647F"/>
    <w:rsid w:val="00466481"/>
    <w:rsid w:val="00466604"/>
    <w:rsid w:val="00466730"/>
    <w:rsid w:val="00466DA3"/>
    <w:rsid w:val="00466EDE"/>
    <w:rsid w:val="004671F3"/>
    <w:rsid w:val="004676AE"/>
    <w:rsid w:val="0046799A"/>
    <w:rsid w:val="00467C68"/>
    <w:rsid w:val="00467C6D"/>
    <w:rsid w:val="00467D69"/>
    <w:rsid w:val="00467F38"/>
    <w:rsid w:val="004700AF"/>
    <w:rsid w:val="0047024A"/>
    <w:rsid w:val="00470410"/>
    <w:rsid w:val="004705FA"/>
    <w:rsid w:val="00470920"/>
    <w:rsid w:val="00470EE2"/>
    <w:rsid w:val="004714D1"/>
    <w:rsid w:val="00471725"/>
    <w:rsid w:val="00471ABD"/>
    <w:rsid w:val="00471AFB"/>
    <w:rsid w:val="00471F11"/>
    <w:rsid w:val="00471F8E"/>
    <w:rsid w:val="00471FA0"/>
    <w:rsid w:val="004721A4"/>
    <w:rsid w:val="004722E5"/>
    <w:rsid w:val="004722F3"/>
    <w:rsid w:val="0047281E"/>
    <w:rsid w:val="00472C84"/>
    <w:rsid w:val="00472E59"/>
    <w:rsid w:val="004731B1"/>
    <w:rsid w:val="0047354E"/>
    <w:rsid w:val="00473764"/>
    <w:rsid w:val="0047377A"/>
    <w:rsid w:val="004737B6"/>
    <w:rsid w:val="004738EC"/>
    <w:rsid w:val="0047392D"/>
    <w:rsid w:val="004740EE"/>
    <w:rsid w:val="0047419A"/>
    <w:rsid w:val="00474C26"/>
    <w:rsid w:val="00474C8E"/>
    <w:rsid w:val="00475166"/>
    <w:rsid w:val="0047520F"/>
    <w:rsid w:val="004755FA"/>
    <w:rsid w:val="00475A5C"/>
    <w:rsid w:val="00475B5E"/>
    <w:rsid w:val="00475C2E"/>
    <w:rsid w:val="00475D34"/>
    <w:rsid w:val="00475E1D"/>
    <w:rsid w:val="004760C2"/>
    <w:rsid w:val="004760E8"/>
    <w:rsid w:val="004761F3"/>
    <w:rsid w:val="00476200"/>
    <w:rsid w:val="0047648B"/>
    <w:rsid w:val="00476864"/>
    <w:rsid w:val="004768CD"/>
    <w:rsid w:val="00476A60"/>
    <w:rsid w:val="00476BE2"/>
    <w:rsid w:val="00476F05"/>
    <w:rsid w:val="00477574"/>
    <w:rsid w:val="00477EF9"/>
    <w:rsid w:val="00477F57"/>
    <w:rsid w:val="004800D2"/>
    <w:rsid w:val="004801E1"/>
    <w:rsid w:val="00480636"/>
    <w:rsid w:val="0048067E"/>
    <w:rsid w:val="00480A53"/>
    <w:rsid w:val="00480AB2"/>
    <w:rsid w:val="00480AFA"/>
    <w:rsid w:val="0048113D"/>
    <w:rsid w:val="004811A0"/>
    <w:rsid w:val="004816E8"/>
    <w:rsid w:val="00481B35"/>
    <w:rsid w:val="0048235E"/>
    <w:rsid w:val="00482386"/>
    <w:rsid w:val="00482492"/>
    <w:rsid w:val="00482B88"/>
    <w:rsid w:val="00482C31"/>
    <w:rsid w:val="00482CBA"/>
    <w:rsid w:val="00482E9E"/>
    <w:rsid w:val="00482FA9"/>
    <w:rsid w:val="0048356D"/>
    <w:rsid w:val="00483886"/>
    <w:rsid w:val="00483E0D"/>
    <w:rsid w:val="00483E92"/>
    <w:rsid w:val="00484163"/>
    <w:rsid w:val="004841BD"/>
    <w:rsid w:val="0048428B"/>
    <w:rsid w:val="0048469B"/>
    <w:rsid w:val="00484760"/>
    <w:rsid w:val="004848EC"/>
    <w:rsid w:val="004849A7"/>
    <w:rsid w:val="00484A13"/>
    <w:rsid w:val="00484D5B"/>
    <w:rsid w:val="00485363"/>
    <w:rsid w:val="00485576"/>
    <w:rsid w:val="00485598"/>
    <w:rsid w:val="004855CE"/>
    <w:rsid w:val="004855EA"/>
    <w:rsid w:val="004856E9"/>
    <w:rsid w:val="00486182"/>
    <w:rsid w:val="004861FE"/>
    <w:rsid w:val="0048636D"/>
    <w:rsid w:val="00486A95"/>
    <w:rsid w:val="00486C5C"/>
    <w:rsid w:val="004871C1"/>
    <w:rsid w:val="00487260"/>
    <w:rsid w:val="004872A0"/>
    <w:rsid w:val="00487AB6"/>
    <w:rsid w:val="00487D7C"/>
    <w:rsid w:val="00487FDD"/>
    <w:rsid w:val="0049029E"/>
    <w:rsid w:val="0049032F"/>
    <w:rsid w:val="004904B6"/>
    <w:rsid w:val="0049120D"/>
    <w:rsid w:val="00491385"/>
    <w:rsid w:val="0049179C"/>
    <w:rsid w:val="00491845"/>
    <w:rsid w:val="004918DE"/>
    <w:rsid w:val="00491E67"/>
    <w:rsid w:val="00491EBF"/>
    <w:rsid w:val="00491FA2"/>
    <w:rsid w:val="00491FFD"/>
    <w:rsid w:val="004922C9"/>
    <w:rsid w:val="004923A6"/>
    <w:rsid w:val="004924B9"/>
    <w:rsid w:val="0049251B"/>
    <w:rsid w:val="0049254D"/>
    <w:rsid w:val="0049296A"/>
    <w:rsid w:val="00492A44"/>
    <w:rsid w:val="00492AF2"/>
    <w:rsid w:val="00492B10"/>
    <w:rsid w:val="00492CDE"/>
    <w:rsid w:val="0049302C"/>
    <w:rsid w:val="0049339C"/>
    <w:rsid w:val="004933F2"/>
    <w:rsid w:val="0049352E"/>
    <w:rsid w:val="00493C71"/>
    <w:rsid w:val="004941CD"/>
    <w:rsid w:val="0049435C"/>
    <w:rsid w:val="00494BC1"/>
    <w:rsid w:val="00494EF0"/>
    <w:rsid w:val="004951AA"/>
    <w:rsid w:val="004952D1"/>
    <w:rsid w:val="004954E7"/>
    <w:rsid w:val="00495A02"/>
    <w:rsid w:val="00495C8D"/>
    <w:rsid w:val="00495FB1"/>
    <w:rsid w:val="00496757"/>
    <w:rsid w:val="00496767"/>
    <w:rsid w:val="004969D7"/>
    <w:rsid w:val="00496AF2"/>
    <w:rsid w:val="00496E35"/>
    <w:rsid w:val="004970D3"/>
    <w:rsid w:val="004971F5"/>
    <w:rsid w:val="00497312"/>
    <w:rsid w:val="004973AD"/>
    <w:rsid w:val="00497559"/>
    <w:rsid w:val="00497820"/>
    <w:rsid w:val="004979C8"/>
    <w:rsid w:val="00497A44"/>
    <w:rsid w:val="004A04A3"/>
    <w:rsid w:val="004A07F8"/>
    <w:rsid w:val="004A0ECD"/>
    <w:rsid w:val="004A0ED8"/>
    <w:rsid w:val="004A11B2"/>
    <w:rsid w:val="004A11CA"/>
    <w:rsid w:val="004A12E0"/>
    <w:rsid w:val="004A13C6"/>
    <w:rsid w:val="004A194D"/>
    <w:rsid w:val="004A1962"/>
    <w:rsid w:val="004A1D38"/>
    <w:rsid w:val="004A2063"/>
    <w:rsid w:val="004A23A0"/>
    <w:rsid w:val="004A2619"/>
    <w:rsid w:val="004A30AC"/>
    <w:rsid w:val="004A34FD"/>
    <w:rsid w:val="004A3900"/>
    <w:rsid w:val="004A3E37"/>
    <w:rsid w:val="004A44D4"/>
    <w:rsid w:val="004A4792"/>
    <w:rsid w:val="004A4893"/>
    <w:rsid w:val="004A4C40"/>
    <w:rsid w:val="004A4E14"/>
    <w:rsid w:val="004A549A"/>
    <w:rsid w:val="004A561B"/>
    <w:rsid w:val="004A578A"/>
    <w:rsid w:val="004A5809"/>
    <w:rsid w:val="004A5A87"/>
    <w:rsid w:val="004A5F0B"/>
    <w:rsid w:val="004A6359"/>
    <w:rsid w:val="004A647F"/>
    <w:rsid w:val="004A686B"/>
    <w:rsid w:val="004A69FE"/>
    <w:rsid w:val="004A6BEB"/>
    <w:rsid w:val="004A6F51"/>
    <w:rsid w:val="004A7120"/>
    <w:rsid w:val="004A721D"/>
    <w:rsid w:val="004A764E"/>
    <w:rsid w:val="004A7805"/>
    <w:rsid w:val="004A79FE"/>
    <w:rsid w:val="004A7D9F"/>
    <w:rsid w:val="004B00CA"/>
    <w:rsid w:val="004B01A2"/>
    <w:rsid w:val="004B0232"/>
    <w:rsid w:val="004B0585"/>
    <w:rsid w:val="004B0725"/>
    <w:rsid w:val="004B0C6D"/>
    <w:rsid w:val="004B0DE6"/>
    <w:rsid w:val="004B0EAF"/>
    <w:rsid w:val="004B1061"/>
    <w:rsid w:val="004B1976"/>
    <w:rsid w:val="004B1B68"/>
    <w:rsid w:val="004B1CDC"/>
    <w:rsid w:val="004B20BF"/>
    <w:rsid w:val="004B210E"/>
    <w:rsid w:val="004B21BA"/>
    <w:rsid w:val="004B21FD"/>
    <w:rsid w:val="004B235A"/>
    <w:rsid w:val="004B250A"/>
    <w:rsid w:val="004B25C9"/>
    <w:rsid w:val="004B2647"/>
    <w:rsid w:val="004B2689"/>
    <w:rsid w:val="004B2766"/>
    <w:rsid w:val="004B29B0"/>
    <w:rsid w:val="004B2B1C"/>
    <w:rsid w:val="004B2F78"/>
    <w:rsid w:val="004B35E2"/>
    <w:rsid w:val="004B378C"/>
    <w:rsid w:val="004B39A3"/>
    <w:rsid w:val="004B3D86"/>
    <w:rsid w:val="004B4158"/>
    <w:rsid w:val="004B42D5"/>
    <w:rsid w:val="004B44A6"/>
    <w:rsid w:val="004B4567"/>
    <w:rsid w:val="004B45CD"/>
    <w:rsid w:val="004B460D"/>
    <w:rsid w:val="004B4622"/>
    <w:rsid w:val="004B4938"/>
    <w:rsid w:val="004B4B38"/>
    <w:rsid w:val="004B500A"/>
    <w:rsid w:val="004B5188"/>
    <w:rsid w:val="004B5327"/>
    <w:rsid w:val="004B5539"/>
    <w:rsid w:val="004B5548"/>
    <w:rsid w:val="004B5860"/>
    <w:rsid w:val="004B5B2E"/>
    <w:rsid w:val="004B5CD6"/>
    <w:rsid w:val="004B5D4B"/>
    <w:rsid w:val="004B60DC"/>
    <w:rsid w:val="004B6745"/>
    <w:rsid w:val="004B6A69"/>
    <w:rsid w:val="004B6AFF"/>
    <w:rsid w:val="004B6E31"/>
    <w:rsid w:val="004B708F"/>
    <w:rsid w:val="004B7142"/>
    <w:rsid w:val="004B7555"/>
    <w:rsid w:val="004B77BD"/>
    <w:rsid w:val="004B77D6"/>
    <w:rsid w:val="004B789D"/>
    <w:rsid w:val="004B7B17"/>
    <w:rsid w:val="004B7CFB"/>
    <w:rsid w:val="004B7D9C"/>
    <w:rsid w:val="004B7EA8"/>
    <w:rsid w:val="004C0001"/>
    <w:rsid w:val="004C0145"/>
    <w:rsid w:val="004C0348"/>
    <w:rsid w:val="004C03BD"/>
    <w:rsid w:val="004C0402"/>
    <w:rsid w:val="004C0A44"/>
    <w:rsid w:val="004C0E38"/>
    <w:rsid w:val="004C0F62"/>
    <w:rsid w:val="004C106C"/>
    <w:rsid w:val="004C137A"/>
    <w:rsid w:val="004C17D7"/>
    <w:rsid w:val="004C1979"/>
    <w:rsid w:val="004C1B11"/>
    <w:rsid w:val="004C1B65"/>
    <w:rsid w:val="004C1CF0"/>
    <w:rsid w:val="004C1D8C"/>
    <w:rsid w:val="004C2236"/>
    <w:rsid w:val="004C23A8"/>
    <w:rsid w:val="004C252C"/>
    <w:rsid w:val="004C28A7"/>
    <w:rsid w:val="004C2AC4"/>
    <w:rsid w:val="004C2DEE"/>
    <w:rsid w:val="004C3078"/>
    <w:rsid w:val="004C30DF"/>
    <w:rsid w:val="004C31DB"/>
    <w:rsid w:val="004C35FF"/>
    <w:rsid w:val="004C3665"/>
    <w:rsid w:val="004C3ADD"/>
    <w:rsid w:val="004C40D4"/>
    <w:rsid w:val="004C4107"/>
    <w:rsid w:val="004C4448"/>
    <w:rsid w:val="004C48FE"/>
    <w:rsid w:val="004C4AFA"/>
    <w:rsid w:val="004C4BA8"/>
    <w:rsid w:val="004C4BDD"/>
    <w:rsid w:val="004C4BEF"/>
    <w:rsid w:val="004C4E50"/>
    <w:rsid w:val="004C5681"/>
    <w:rsid w:val="004C5765"/>
    <w:rsid w:val="004C5958"/>
    <w:rsid w:val="004C5D00"/>
    <w:rsid w:val="004C5EAE"/>
    <w:rsid w:val="004C60DB"/>
    <w:rsid w:val="004C63DD"/>
    <w:rsid w:val="004C691B"/>
    <w:rsid w:val="004C6E35"/>
    <w:rsid w:val="004C6F16"/>
    <w:rsid w:val="004C71B4"/>
    <w:rsid w:val="004C71DB"/>
    <w:rsid w:val="004C726B"/>
    <w:rsid w:val="004C72C3"/>
    <w:rsid w:val="004C72E6"/>
    <w:rsid w:val="004C75C8"/>
    <w:rsid w:val="004C782E"/>
    <w:rsid w:val="004C79D7"/>
    <w:rsid w:val="004C7DD6"/>
    <w:rsid w:val="004C7DF2"/>
    <w:rsid w:val="004C7F50"/>
    <w:rsid w:val="004D007C"/>
    <w:rsid w:val="004D02BF"/>
    <w:rsid w:val="004D067C"/>
    <w:rsid w:val="004D079F"/>
    <w:rsid w:val="004D0BAA"/>
    <w:rsid w:val="004D0FCC"/>
    <w:rsid w:val="004D0FF7"/>
    <w:rsid w:val="004D14AB"/>
    <w:rsid w:val="004D182E"/>
    <w:rsid w:val="004D1CAD"/>
    <w:rsid w:val="004D1ECF"/>
    <w:rsid w:val="004D1EE9"/>
    <w:rsid w:val="004D2048"/>
    <w:rsid w:val="004D20D4"/>
    <w:rsid w:val="004D2134"/>
    <w:rsid w:val="004D2183"/>
    <w:rsid w:val="004D21D1"/>
    <w:rsid w:val="004D2247"/>
    <w:rsid w:val="004D239D"/>
    <w:rsid w:val="004D25D8"/>
    <w:rsid w:val="004D27E8"/>
    <w:rsid w:val="004D2C99"/>
    <w:rsid w:val="004D2ED0"/>
    <w:rsid w:val="004D3150"/>
    <w:rsid w:val="004D3722"/>
    <w:rsid w:val="004D3AEE"/>
    <w:rsid w:val="004D3CC3"/>
    <w:rsid w:val="004D3DFA"/>
    <w:rsid w:val="004D3E34"/>
    <w:rsid w:val="004D3E6C"/>
    <w:rsid w:val="004D406D"/>
    <w:rsid w:val="004D44D2"/>
    <w:rsid w:val="004D4611"/>
    <w:rsid w:val="004D464D"/>
    <w:rsid w:val="004D4877"/>
    <w:rsid w:val="004D4BD3"/>
    <w:rsid w:val="004D4E37"/>
    <w:rsid w:val="004D56CC"/>
    <w:rsid w:val="004D5AA5"/>
    <w:rsid w:val="004D5AF6"/>
    <w:rsid w:val="004D5D01"/>
    <w:rsid w:val="004D5EE7"/>
    <w:rsid w:val="004D6103"/>
    <w:rsid w:val="004D6383"/>
    <w:rsid w:val="004D692F"/>
    <w:rsid w:val="004D69E2"/>
    <w:rsid w:val="004D6C6D"/>
    <w:rsid w:val="004D74F1"/>
    <w:rsid w:val="004D7553"/>
    <w:rsid w:val="004D7833"/>
    <w:rsid w:val="004D791F"/>
    <w:rsid w:val="004D7ADD"/>
    <w:rsid w:val="004E0076"/>
    <w:rsid w:val="004E0240"/>
    <w:rsid w:val="004E02F9"/>
    <w:rsid w:val="004E048D"/>
    <w:rsid w:val="004E0654"/>
    <w:rsid w:val="004E08D2"/>
    <w:rsid w:val="004E09C4"/>
    <w:rsid w:val="004E0EEE"/>
    <w:rsid w:val="004E170D"/>
    <w:rsid w:val="004E1812"/>
    <w:rsid w:val="004E1B52"/>
    <w:rsid w:val="004E1CD5"/>
    <w:rsid w:val="004E1D5D"/>
    <w:rsid w:val="004E255A"/>
    <w:rsid w:val="004E27CB"/>
    <w:rsid w:val="004E2A6C"/>
    <w:rsid w:val="004E2C51"/>
    <w:rsid w:val="004E2FA8"/>
    <w:rsid w:val="004E3117"/>
    <w:rsid w:val="004E3474"/>
    <w:rsid w:val="004E35D1"/>
    <w:rsid w:val="004E3C00"/>
    <w:rsid w:val="004E3CD9"/>
    <w:rsid w:val="004E4072"/>
    <w:rsid w:val="004E4591"/>
    <w:rsid w:val="004E4A88"/>
    <w:rsid w:val="004E4DA6"/>
    <w:rsid w:val="004E4EFC"/>
    <w:rsid w:val="004E4F01"/>
    <w:rsid w:val="004E4FF9"/>
    <w:rsid w:val="004E55B3"/>
    <w:rsid w:val="004E594D"/>
    <w:rsid w:val="004E5CA1"/>
    <w:rsid w:val="004E5EB4"/>
    <w:rsid w:val="004E6089"/>
    <w:rsid w:val="004E61F7"/>
    <w:rsid w:val="004E650F"/>
    <w:rsid w:val="004E65C7"/>
    <w:rsid w:val="004E66AC"/>
    <w:rsid w:val="004E6D47"/>
    <w:rsid w:val="004E6E3C"/>
    <w:rsid w:val="004E7034"/>
    <w:rsid w:val="004E7230"/>
    <w:rsid w:val="004E7401"/>
    <w:rsid w:val="004E772B"/>
    <w:rsid w:val="004E77F3"/>
    <w:rsid w:val="004E78BB"/>
    <w:rsid w:val="004E7EBE"/>
    <w:rsid w:val="004E7FF1"/>
    <w:rsid w:val="004F0227"/>
    <w:rsid w:val="004F031A"/>
    <w:rsid w:val="004F0388"/>
    <w:rsid w:val="004F0B4A"/>
    <w:rsid w:val="004F0EA4"/>
    <w:rsid w:val="004F14AA"/>
    <w:rsid w:val="004F1844"/>
    <w:rsid w:val="004F18F9"/>
    <w:rsid w:val="004F190A"/>
    <w:rsid w:val="004F1DBA"/>
    <w:rsid w:val="004F1ED5"/>
    <w:rsid w:val="004F2643"/>
    <w:rsid w:val="004F2677"/>
    <w:rsid w:val="004F2D7E"/>
    <w:rsid w:val="004F34E9"/>
    <w:rsid w:val="004F3555"/>
    <w:rsid w:val="004F36ED"/>
    <w:rsid w:val="004F46EC"/>
    <w:rsid w:val="004F4795"/>
    <w:rsid w:val="004F493E"/>
    <w:rsid w:val="004F4A5F"/>
    <w:rsid w:val="004F4EC4"/>
    <w:rsid w:val="004F5197"/>
    <w:rsid w:val="004F5602"/>
    <w:rsid w:val="004F5621"/>
    <w:rsid w:val="004F5B74"/>
    <w:rsid w:val="004F5BFE"/>
    <w:rsid w:val="004F5CB7"/>
    <w:rsid w:val="004F5FB0"/>
    <w:rsid w:val="004F607A"/>
    <w:rsid w:val="004F64B8"/>
    <w:rsid w:val="004F660B"/>
    <w:rsid w:val="004F67D4"/>
    <w:rsid w:val="004F6835"/>
    <w:rsid w:val="004F699B"/>
    <w:rsid w:val="004F6B6F"/>
    <w:rsid w:val="004F7049"/>
    <w:rsid w:val="004F7569"/>
    <w:rsid w:val="004F780A"/>
    <w:rsid w:val="004F7B8A"/>
    <w:rsid w:val="004F7BCD"/>
    <w:rsid w:val="004F7C7B"/>
    <w:rsid w:val="004F7E06"/>
    <w:rsid w:val="004F7E77"/>
    <w:rsid w:val="005000EC"/>
    <w:rsid w:val="0050024D"/>
    <w:rsid w:val="00500811"/>
    <w:rsid w:val="00500A2F"/>
    <w:rsid w:val="00500F11"/>
    <w:rsid w:val="00500F1B"/>
    <w:rsid w:val="005011EC"/>
    <w:rsid w:val="00501387"/>
    <w:rsid w:val="005013D4"/>
    <w:rsid w:val="005014C7"/>
    <w:rsid w:val="005015B5"/>
    <w:rsid w:val="00501616"/>
    <w:rsid w:val="005018DF"/>
    <w:rsid w:val="005018E1"/>
    <w:rsid w:val="00501926"/>
    <w:rsid w:val="00501AD0"/>
    <w:rsid w:val="00501BBE"/>
    <w:rsid w:val="00501CDB"/>
    <w:rsid w:val="0050229E"/>
    <w:rsid w:val="00502549"/>
    <w:rsid w:val="005025E1"/>
    <w:rsid w:val="00502708"/>
    <w:rsid w:val="00502B44"/>
    <w:rsid w:val="00502C54"/>
    <w:rsid w:val="00502CEB"/>
    <w:rsid w:val="00503338"/>
    <w:rsid w:val="005036AB"/>
    <w:rsid w:val="00503AB1"/>
    <w:rsid w:val="00503AD8"/>
    <w:rsid w:val="00503D46"/>
    <w:rsid w:val="00504259"/>
    <w:rsid w:val="005044F0"/>
    <w:rsid w:val="00504593"/>
    <w:rsid w:val="005046B1"/>
    <w:rsid w:val="00504A99"/>
    <w:rsid w:val="00504C78"/>
    <w:rsid w:val="005050FD"/>
    <w:rsid w:val="00505164"/>
    <w:rsid w:val="0050562D"/>
    <w:rsid w:val="005056E4"/>
    <w:rsid w:val="00505970"/>
    <w:rsid w:val="005060C5"/>
    <w:rsid w:val="00506177"/>
    <w:rsid w:val="005063E0"/>
    <w:rsid w:val="005068E5"/>
    <w:rsid w:val="00506A60"/>
    <w:rsid w:val="00506B25"/>
    <w:rsid w:val="00506E84"/>
    <w:rsid w:val="005071AE"/>
    <w:rsid w:val="0050732A"/>
    <w:rsid w:val="00507BB0"/>
    <w:rsid w:val="00507EFB"/>
    <w:rsid w:val="00510125"/>
    <w:rsid w:val="00510E7F"/>
    <w:rsid w:val="00511138"/>
    <w:rsid w:val="00511240"/>
    <w:rsid w:val="00511891"/>
    <w:rsid w:val="00511904"/>
    <w:rsid w:val="0051192F"/>
    <w:rsid w:val="00511B39"/>
    <w:rsid w:val="00511C6C"/>
    <w:rsid w:val="00511D3F"/>
    <w:rsid w:val="00512128"/>
    <w:rsid w:val="005121A3"/>
    <w:rsid w:val="0051221B"/>
    <w:rsid w:val="00512442"/>
    <w:rsid w:val="00512967"/>
    <w:rsid w:val="00512C50"/>
    <w:rsid w:val="00512CF7"/>
    <w:rsid w:val="00512E11"/>
    <w:rsid w:val="0051303A"/>
    <w:rsid w:val="00513111"/>
    <w:rsid w:val="005133F3"/>
    <w:rsid w:val="00513630"/>
    <w:rsid w:val="00513795"/>
    <w:rsid w:val="005137AD"/>
    <w:rsid w:val="005137ED"/>
    <w:rsid w:val="005138EB"/>
    <w:rsid w:val="00513908"/>
    <w:rsid w:val="00513A56"/>
    <w:rsid w:val="00513A9E"/>
    <w:rsid w:val="00513B3C"/>
    <w:rsid w:val="00513D35"/>
    <w:rsid w:val="00513E8B"/>
    <w:rsid w:val="00514082"/>
    <w:rsid w:val="0051421B"/>
    <w:rsid w:val="0051466F"/>
    <w:rsid w:val="00514FC0"/>
    <w:rsid w:val="0051507C"/>
    <w:rsid w:val="0051519F"/>
    <w:rsid w:val="00515370"/>
    <w:rsid w:val="0051568F"/>
    <w:rsid w:val="0051598F"/>
    <w:rsid w:val="0051646A"/>
    <w:rsid w:val="00516622"/>
    <w:rsid w:val="0051675F"/>
    <w:rsid w:val="00516964"/>
    <w:rsid w:val="00516E28"/>
    <w:rsid w:val="00516E94"/>
    <w:rsid w:val="00517614"/>
    <w:rsid w:val="00517770"/>
    <w:rsid w:val="00517A83"/>
    <w:rsid w:val="00517C9D"/>
    <w:rsid w:val="00517E55"/>
    <w:rsid w:val="00520FBE"/>
    <w:rsid w:val="00520FED"/>
    <w:rsid w:val="005213BE"/>
    <w:rsid w:val="005214F1"/>
    <w:rsid w:val="0052152D"/>
    <w:rsid w:val="0052164F"/>
    <w:rsid w:val="005216E6"/>
    <w:rsid w:val="005218B7"/>
    <w:rsid w:val="005219F0"/>
    <w:rsid w:val="00521BDC"/>
    <w:rsid w:val="005225B7"/>
    <w:rsid w:val="00522786"/>
    <w:rsid w:val="00522DFE"/>
    <w:rsid w:val="00523B00"/>
    <w:rsid w:val="00523B32"/>
    <w:rsid w:val="00523F7D"/>
    <w:rsid w:val="00523F96"/>
    <w:rsid w:val="005246C8"/>
    <w:rsid w:val="00524991"/>
    <w:rsid w:val="005249DD"/>
    <w:rsid w:val="00524B22"/>
    <w:rsid w:val="00524BC5"/>
    <w:rsid w:val="00524E75"/>
    <w:rsid w:val="00524EAC"/>
    <w:rsid w:val="0052505D"/>
    <w:rsid w:val="0052519C"/>
    <w:rsid w:val="0052529B"/>
    <w:rsid w:val="00525423"/>
    <w:rsid w:val="0052566C"/>
    <w:rsid w:val="0052572F"/>
    <w:rsid w:val="00525932"/>
    <w:rsid w:val="00525BCB"/>
    <w:rsid w:val="00525C4A"/>
    <w:rsid w:val="00525D55"/>
    <w:rsid w:val="00526154"/>
    <w:rsid w:val="005261D3"/>
    <w:rsid w:val="00526388"/>
    <w:rsid w:val="005264EB"/>
    <w:rsid w:val="00526ADC"/>
    <w:rsid w:val="00527264"/>
    <w:rsid w:val="005272C6"/>
    <w:rsid w:val="0052744D"/>
    <w:rsid w:val="00527534"/>
    <w:rsid w:val="00527779"/>
    <w:rsid w:val="00527AE5"/>
    <w:rsid w:val="00527FDF"/>
    <w:rsid w:val="0053000E"/>
    <w:rsid w:val="00530656"/>
    <w:rsid w:val="0053079A"/>
    <w:rsid w:val="00530969"/>
    <w:rsid w:val="00530D3B"/>
    <w:rsid w:val="005311C5"/>
    <w:rsid w:val="0053134E"/>
    <w:rsid w:val="00531B91"/>
    <w:rsid w:val="00531F5D"/>
    <w:rsid w:val="00531F86"/>
    <w:rsid w:val="0053220B"/>
    <w:rsid w:val="00532515"/>
    <w:rsid w:val="005327DD"/>
    <w:rsid w:val="00532862"/>
    <w:rsid w:val="005328B3"/>
    <w:rsid w:val="0053292F"/>
    <w:rsid w:val="00532A35"/>
    <w:rsid w:val="00532CD2"/>
    <w:rsid w:val="00533100"/>
    <w:rsid w:val="005336BB"/>
    <w:rsid w:val="0053370B"/>
    <w:rsid w:val="00533D45"/>
    <w:rsid w:val="00533E01"/>
    <w:rsid w:val="00533F90"/>
    <w:rsid w:val="00534147"/>
    <w:rsid w:val="00534A5E"/>
    <w:rsid w:val="00534EA4"/>
    <w:rsid w:val="00535021"/>
    <w:rsid w:val="00535050"/>
    <w:rsid w:val="005351D2"/>
    <w:rsid w:val="0053544A"/>
    <w:rsid w:val="005354D9"/>
    <w:rsid w:val="00535A94"/>
    <w:rsid w:val="00535BCD"/>
    <w:rsid w:val="00536025"/>
    <w:rsid w:val="00536267"/>
    <w:rsid w:val="00536597"/>
    <w:rsid w:val="005366A4"/>
    <w:rsid w:val="005367A4"/>
    <w:rsid w:val="0053680A"/>
    <w:rsid w:val="00536A31"/>
    <w:rsid w:val="00536BD5"/>
    <w:rsid w:val="00537347"/>
    <w:rsid w:val="00537594"/>
    <w:rsid w:val="00537899"/>
    <w:rsid w:val="0053791C"/>
    <w:rsid w:val="00537A6D"/>
    <w:rsid w:val="00537AF8"/>
    <w:rsid w:val="00537ED6"/>
    <w:rsid w:val="0054020C"/>
    <w:rsid w:val="0054045B"/>
    <w:rsid w:val="005409E7"/>
    <w:rsid w:val="00540F1E"/>
    <w:rsid w:val="00541216"/>
    <w:rsid w:val="005413BE"/>
    <w:rsid w:val="005417D0"/>
    <w:rsid w:val="00541A0D"/>
    <w:rsid w:val="00542419"/>
    <w:rsid w:val="00542515"/>
    <w:rsid w:val="00542A74"/>
    <w:rsid w:val="0054314E"/>
    <w:rsid w:val="00543213"/>
    <w:rsid w:val="0054334B"/>
    <w:rsid w:val="005433FB"/>
    <w:rsid w:val="005434A9"/>
    <w:rsid w:val="00543B7A"/>
    <w:rsid w:val="0054408C"/>
    <w:rsid w:val="005440CF"/>
    <w:rsid w:val="005442D8"/>
    <w:rsid w:val="005444F8"/>
    <w:rsid w:val="00544749"/>
    <w:rsid w:val="00544C27"/>
    <w:rsid w:val="00544C52"/>
    <w:rsid w:val="00544CFB"/>
    <w:rsid w:val="00544DB6"/>
    <w:rsid w:val="00544F78"/>
    <w:rsid w:val="005452BD"/>
    <w:rsid w:val="00545563"/>
    <w:rsid w:val="005459D4"/>
    <w:rsid w:val="00545DA3"/>
    <w:rsid w:val="00546192"/>
    <w:rsid w:val="005464E6"/>
    <w:rsid w:val="0054662F"/>
    <w:rsid w:val="0054686E"/>
    <w:rsid w:val="00546E66"/>
    <w:rsid w:val="00546FD2"/>
    <w:rsid w:val="005472FF"/>
    <w:rsid w:val="0054755F"/>
    <w:rsid w:val="00547BC7"/>
    <w:rsid w:val="00547D5F"/>
    <w:rsid w:val="00547DAC"/>
    <w:rsid w:val="005506D8"/>
    <w:rsid w:val="005507A7"/>
    <w:rsid w:val="00550974"/>
    <w:rsid w:val="00550A70"/>
    <w:rsid w:val="00550C98"/>
    <w:rsid w:val="005512A8"/>
    <w:rsid w:val="00551393"/>
    <w:rsid w:val="005514AA"/>
    <w:rsid w:val="005516CD"/>
    <w:rsid w:val="00551D2C"/>
    <w:rsid w:val="00551EFE"/>
    <w:rsid w:val="00551F0E"/>
    <w:rsid w:val="005521C3"/>
    <w:rsid w:val="0055227A"/>
    <w:rsid w:val="0055235F"/>
    <w:rsid w:val="005525EF"/>
    <w:rsid w:val="0055272A"/>
    <w:rsid w:val="00552B9E"/>
    <w:rsid w:val="00552E8A"/>
    <w:rsid w:val="00553022"/>
    <w:rsid w:val="005531BB"/>
    <w:rsid w:val="005531BC"/>
    <w:rsid w:val="00553641"/>
    <w:rsid w:val="00553931"/>
    <w:rsid w:val="00553A4F"/>
    <w:rsid w:val="00553B96"/>
    <w:rsid w:val="00553BE0"/>
    <w:rsid w:val="00553C2A"/>
    <w:rsid w:val="00553F0C"/>
    <w:rsid w:val="00553FB3"/>
    <w:rsid w:val="00553FCF"/>
    <w:rsid w:val="00554042"/>
    <w:rsid w:val="00554315"/>
    <w:rsid w:val="00554737"/>
    <w:rsid w:val="00554C5F"/>
    <w:rsid w:val="00554FC2"/>
    <w:rsid w:val="00555ABB"/>
    <w:rsid w:val="005565DD"/>
    <w:rsid w:val="005566B6"/>
    <w:rsid w:val="0055676D"/>
    <w:rsid w:val="00556880"/>
    <w:rsid w:val="00556C4A"/>
    <w:rsid w:val="00557BD0"/>
    <w:rsid w:val="00557C36"/>
    <w:rsid w:val="00557CEE"/>
    <w:rsid w:val="00557D10"/>
    <w:rsid w:val="00557D4B"/>
    <w:rsid w:val="00557D7F"/>
    <w:rsid w:val="00560328"/>
    <w:rsid w:val="00560799"/>
    <w:rsid w:val="005609E8"/>
    <w:rsid w:val="00560B18"/>
    <w:rsid w:val="00560BCA"/>
    <w:rsid w:val="00560EA2"/>
    <w:rsid w:val="00561539"/>
    <w:rsid w:val="00561872"/>
    <w:rsid w:val="00561E16"/>
    <w:rsid w:val="00561F4E"/>
    <w:rsid w:val="00561F78"/>
    <w:rsid w:val="00561F95"/>
    <w:rsid w:val="00562060"/>
    <w:rsid w:val="005621B7"/>
    <w:rsid w:val="005622F5"/>
    <w:rsid w:val="005623C2"/>
    <w:rsid w:val="00562510"/>
    <w:rsid w:val="0056253A"/>
    <w:rsid w:val="00562AC8"/>
    <w:rsid w:val="00562B86"/>
    <w:rsid w:val="00562DB3"/>
    <w:rsid w:val="00562E25"/>
    <w:rsid w:val="00562F67"/>
    <w:rsid w:val="00562F9C"/>
    <w:rsid w:val="005634D3"/>
    <w:rsid w:val="005634D8"/>
    <w:rsid w:val="00563C85"/>
    <w:rsid w:val="00563F74"/>
    <w:rsid w:val="00564148"/>
    <w:rsid w:val="00564212"/>
    <w:rsid w:val="00564B49"/>
    <w:rsid w:val="00564EEB"/>
    <w:rsid w:val="00564F7F"/>
    <w:rsid w:val="00565100"/>
    <w:rsid w:val="00565180"/>
    <w:rsid w:val="00565890"/>
    <w:rsid w:val="005658CE"/>
    <w:rsid w:val="00565B4D"/>
    <w:rsid w:val="00566413"/>
    <w:rsid w:val="00566869"/>
    <w:rsid w:val="00566A73"/>
    <w:rsid w:val="00567096"/>
    <w:rsid w:val="0056737F"/>
    <w:rsid w:val="0056765F"/>
    <w:rsid w:val="00567B3D"/>
    <w:rsid w:val="00567C19"/>
    <w:rsid w:val="00567F7F"/>
    <w:rsid w:val="005701C9"/>
    <w:rsid w:val="0057031D"/>
    <w:rsid w:val="00570327"/>
    <w:rsid w:val="00570561"/>
    <w:rsid w:val="00570906"/>
    <w:rsid w:val="00570B58"/>
    <w:rsid w:val="00570B7C"/>
    <w:rsid w:val="00571097"/>
    <w:rsid w:val="005713AD"/>
    <w:rsid w:val="005714D1"/>
    <w:rsid w:val="00571928"/>
    <w:rsid w:val="00571C04"/>
    <w:rsid w:val="00572132"/>
    <w:rsid w:val="005721F5"/>
    <w:rsid w:val="005726B6"/>
    <w:rsid w:val="0057273F"/>
    <w:rsid w:val="00572780"/>
    <w:rsid w:val="00573062"/>
    <w:rsid w:val="00573393"/>
    <w:rsid w:val="005736D2"/>
    <w:rsid w:val="005736F0"/>
    <w:rsid w:val="00573D32"/>
    <w:rsid w:val="005742C4"/>
    <w:rsid w:val="005743C3"/>
    <w:rsid w:val="0057464F"/>
    <w:rsid w:val="00574961"/>
    <w:rsid w:val="00574A6E"/>
    <w:rsid w:val="00574C86"/>
    <w:rsid w:val="00574CE7"/>
    <w:rsid w:val="0057501D"/>
    <w:rsid w:val="005750B1"/>
    <w:rsid w:val="00575747"/>
    <w:rsid w:val="00575A24"/>
    <w:rsid w:val="00575AFB"/>
    <w:rsid w:val="00575D58"/>
    <w:rsid w:val="00575F56"/>
    <w:rsid w:val="0057612F"/>
    <w:rsid w:val="005761E1"/>
    <w:rsid w:val="0057648C"/>
    <w:rsid w:val="00576539"/>
    <w:rsid w:val="00576B21"/>
    <w:rsid w:val="00576E10"/>
    <w:rsid w:val="00577647"/>
    <w:rsid w:val="00577846"/>
    <w:rsid w:val="00577C39"/>
    <w:rsid w:val="0058012C"/>
    <w:rsid w:val="005804C0"/>
    <w:rsid w:val="005809A9"/>
    <w:rsid w:val="00580A59"/>
    <w:rsid w:val="00580AEB"/>
    <w:rsid w:val="00580D1A"/>
    <w:rsid w:val="00580D84"/>
    <w:rsid w:val="00580F08"/>
    <w:rsid w:val="00580F5D"/>
    <w:rsid w:val="00581193"/>
    <w:rsid w:val="005811CF"/>
    <w:rsid w:val="0058145A"/>
    <w:rsid w:val="0058172B"/>
    <w:rsid w:val="005817B6"/>
    <w:rsid w:val="005817CC"/>
    <w:rsid w:val="00581800"/>
    <w:rsid w:val="00581B35"/>
    <w:rsid w:val="00581ED2"/>
    <w:rsid w:val="00582157"/>
    <w:rsid w:val="005825C7"/>
    <w:rsid w:val="00582940"/>
    <w:rsid w:val="00582C26"/>
    <w:rsid w:val="00582C88"/>
    <w:rsid w:val="00582D31"/>
    <w:rsid w:val="00582E5F"/>
    <w:rsid w:val="00582FFE"/>
    <w:rsid w:val="00583460"/>
    <w:rsid w:val="00583851"/>
    <w:rsid w:val="00583A51"/>
    <w:rsid w:val="00583C4A"/>
    <w:rsid w:val="00583DCA"/>
    <w:rsid w:val="00583EB0"/>
    <w:rsid w:val="00583F5C"/>
    <w:rsid w:val="0058412D"/>
    <w:rsid w:val="0058435A"/>
    <w:rsid w:val="00584475"/>
    <w:rsid w:val="00584545"/>
    <w:rsid w:val="005849B8"/>
    <w:rsid w:val="0058511D"/>
    <w:rsid w:val="005852F9"/>
    <w:rsid w:val="00585482"/>
    <w:rsid w:val="00585549"/>
    <w:rsid w:val="00585743"/>
    <w:rsid w:val="005857A7"/>
    <w:rsid w:val="00585B8B"/>
    <w:rsid w:val="00585BAA"/>
    <w:rsid w:val="005865F1"/>
    <w:rsid w:val="005866D4"/>
    <w:rsid w:val="005869FC"/>
    <w:rsid w:val="00586A0E"/>
    <w:rsid w:val="00586DFC"/>
    <w:rsid w:val="00586E26"/>
    <w:rsid w:val="00586F86"/>
    <w:rsid w:val="00587037"/>
    <w:rsid w:val="005871CB"/>
    <w:rsid w:val="005874E2"/>
    <w:rsid w:val="00587A47"/>
    <w:rsid w:val="00587A9D"/>
    <w:rsid w:val="00587D77"/>
    <w:rsid w:val="00587E2B"/>
    <w:rsid w:val="00587F1E"/>
    <w:rsid w:val="005900FC"/>
    <w:rsid w:val="0059010A"/>
    <w:rsid w:val="00590406"/>
    <w:rsid w:val="0059052E"/>
    <w:rsid w:val="0059092E"/>
    <w:rsid w:val="005913E0"/>
    <w:rsid w:val="005916CB"/>
    <w:rsid w:val="00591C3A"/>
    <w:rsid w:val="00591D02"/>
    <w:rsid w:val="00591E06"/>
    <w:rsid w:val="00591FDA"/>
    <w:rsid w:val="005926C8"/>
    <w:rsid w:val="00592707"/>
    <w:rsid w:val="00592B65"/>
    <w:rsid w:val="00592B80"/>
    <w:rsid w:val="00592F25"/>
    <w:rsid w:val="00593203"/>
    <w:rsid w:val="005934D7"/>
    <w:rsid w:val="005937A2"/>
    <w:rsid w:val="005937E5"/>
    <w:rsid w:val="00593D96"/>
    <w:rsid w:val="00593FE4"/>
    <w:rsid w:val="0059433D"/>
    <w:rsid w:val="00594461"/>
    <w:rsid w:val="0059446A"/>
    <w:rsid w:val="0059489F"/>
    <w:rsid w:val="005948CD"/>
    <w:rsid w:val="005948F2"/>
    <w:rsid w:val="00594925"/>
    <w:rsid w:val="00594AEF"/>
    <w:rsid w:val="005957E1"/>
    <w:rsid w:val="0059583F"/>
    <w:rsid w:val="005958B7"/>
    <w:rsid w:val="0059591F"/>
    <w:rsid w:val="0059593E"/>
    <w:rsid w:val="00595B49"/>
    <w:rsid w:val="00595C12"/>
    <w:rsid w:val="00595C90"/>
    <w:rsid w:val="00595FC9"/>
    <w:rsid w:val="00595FCF"/>
    <w:rsid w:val="0059637B"/>
    <w:rsid w:val="00596C14"/>
    <w:rsid w:val="00596E3D"/>
    <w:rsid w:val="00597414"/>
    <w:rsid w:val="005977B5"/>
    <w:rsid w:val="0059783F"/>
    <w:rsid w:val="00597B20"/>
    <w:rsid w:val="005A0031"/>
    <w:rsid w:val="005A0486"/>
    <w:rsid w:val="005A07DB"/>
    <w:rsid w:val="005A0D12"/>
    <w:rsid w:val="005A1309"/>
    <w:rsid w:val="005A136D"/>
    <w:rsid w:val="005A1AA6"/>
    <w:rsid w:val="005A1D48"/>
    <w:rsid w:val="005A1EC0"/>
    <w:rsid w:val="005A1ED6"/>
    <w:rsid w:val="005A2B47"/>
    <w:rsid w:val="005A2C86"/>
    <w:rsid w:val="005A2E73"/>
    <w:rsid w:val="005A2FCD"/>
    <w:rsid w:val="005A30AB"/>
    <w:rsid w:val="005A3112"/>
    <w:rsid w:val="005A3184"/>
    <w:rsid w:val="005A31AB"/>
    <w:rsid w:val="005A3208"/>
    <w:rsid w:val="005A321F"/>
    <w:rsid w:val="005A3953"/>
    <w:rsid w:val="005A3BDE"/>
    <w:rsid w:val="005A4841"/>
    <w:rsid w:val="005A4F7C"/>
    <w:rsid w:val="005A5437"/>
    <w:rsid w:val="005A57EA"/>
    <w:rsid w:val="005A597D"/>
    <w:rsid w:val="005A59CF"/>
    <w:rsid w:val="005A5AB3"/>
    <w:rsid w:val="005A5B77"/>
    <w:rsid w:val="005A5FAC"/>
    <w:rsid w:val="005A6998"/>
    <w:rsid w:val="005A6AC0"/>
    <w:rsid w:val="005A6AED"/>
    <w:rsid w:val="005A6AF1"/>
    <w:rsid w:val="005A6DDE"/>
    <w:rsid w:val="005A6EEA"/>
    <w:rsid w:val="005A6FDD"/>
    <w:rsid w:val="005A7035"/>
    <w:rsid w:val="005A77D5"/>
    <w:rsid w:val="005A783C"/>
    <w:rsid w:val="005A79B2"/>
    <w:rsid w:val="005A7C53"/>
    <w:rsid w:val="005A7D70"/>
    <w:rsid w:val="005A7DC1"/>
    <w:rsid w:val="005B006F"/>
    <w:rsid w:val="005B0291"/>
    <w:rsid w:val="005B0474"/>
    <w:rsid w:val="005B04BC"/>
    <w:rsid w:val="005B0BC9"/>
    <w:rsid w:val="005B0E30"/>
    <w:rsid w:val="005B1066"/>
    <w:rsid w:val="005B1435"/>
    <w:rsid w:val="005B1684"/>
    <w:rsid w:val="005B1EFB"/>
    <w:rsid w:val="005B23AA"/>
    <w:rsid w:val="005B23FB"/>
    <w:rsid w:val="005B2453"/>
    <w:rsid w:val="005B2DE4"/>
    <w:rsid w:val="005B3076"/>
    <w:rsid w:val="005B3160"/>
    <w:rsid w:val="005B364B"/>
    <w:rsid w:val="005B3720"/>
    <w:rsid w:val="005B37B7"/>
    <w:rsid w:val="005B37C2"/>
    <w:rsid w:val="005B3A35"/>
    <w:rsid w:val="005B3B08"/>
    <w:rsid w:val="005B42BA"/>
    <w:rsid w:val="005B4AD8"/>
    <w:rsid w:val="005B4B6A"/>
    <w:rsid w:val="005B50CF"/>
    <w:rsid w:val="005B510B"/>
    <w:rsid w:val="005B5428"/>
    <w:rsid w:val="005B54DD"/>
    <w:rsid w:val="005B5585"/>
    <w:rsid w:val="005B5858"/>
    <w:rsid w:val="005B5BA9"/>
    <w:rsid w:val="005B5C8D"/>
    <w:rsid w:val="005B6148"/>
    <w:rsid w:val="005B6310"/>
    <w:rsid w:val="005B65BB"/>
    <w:rsid w:val="005B6773"/>
    <w:rsid w:val="005B6D6F"/>
    <w:rsid w:val="005B6DA0"/>
    <w:rsid w:val="005B6EDC"/>
    <w:rsid w:val="005B6F19"/>
    <w:rsid w:val="005B717A"/>
    <w:rsid w:val="005B721A"/>
    <w:rsid w:val="005B73B6"/>
    <w:rsid w:val="005B7577"/>
    <w:rsid w:val="005B757F"/>
    <w:rsid w:val="005B7EB1"/>
    <w:rsid w:val="005C0016"/>
    <w:rsid w:val="005C058B"/>
    <w:rsid w:val="005C05EA"/>
    <w:rsid w:val="005C0634"/>
    <w:rsid w:val="005C0867"/>
    <w:rsid w:val="005C0D74"/>
    <w:rsid w:val="005C0D8E"/>
    <w:rsid w:val="005C16B8"/>
    <w:rsid w:val="005C178E"/>
    <w:rsid w:val="005C1846"/>
    <w:rsid w:val="005C1DB7"/>
    <w:rsid w:val="005C1F4A"/>
    <w:rsid w:val="005C1FC7"/>
    <w:rsid w:val="005C26A3"/>
    <w:rsid w:val="005C26C7"/>
    <w:rsid w:val="005C2874"/>
    <w:rsid w:val="005C2B10"/>
    <w:rsid w:val="005C32BC"/>
    <w:rsid w:val="005C3385"/>
    <w:rsid w:val="005C3652"/>
    <w:rsid w:val="005C3839"/>
    <w:rsid w:val="005C39F1"/>
    <w:rsid w:val="005C3A29"/>
    <w:rsid w:val="005C44A0"/>
    <w:rsid w:val="005C44ED"/>
    <w:rsid w:val="005C48C6"/>
    <w:rsid w:val="005C4A21"/>
    <w:rsid w:val="005C4BC7"/>
    <w:rsid w:val="005C4E06"/>
    <w:rsid w:val="005C4F76"/>
    <w:rsid w:val="005C5209"/>
    <w:rsid w:val="005C535C"/>
    <w:rsid w:val="005C56CE"/>
    <w:rsid w:val="005C5968"/>
    <w:rsid w:val="005C5C61"/>
    <w:rsid w:val="005C5D1A"/>
    <w:rsid w:val="005C63F0"/>
    <w:rsid w:val="005C677F"/>
    <w:rsid w:val="005C69F6"/>
    <w:rsid w:val="005C6AD8"/>
    <w:rsid w:val="005C6AEF"/>
    <w:rsid w:val="005C725A"/>
    <w:rsid w:val="005C73AA"/>
    <w:rsid w:val="005C73AD"/>
    <w:rsid w:val="005C751A"/>
    <w:rsid w:val="005C7779"/>
    <w:rsid w:val="005C7823"/>
    <w:rsid w:val="005C7CC5"/>
    <w:rsid w:val="005D012C"/>
    <w:rsid w:val="005D02CE"/>
    <w:rsid w:val="005D03B3"/>
    <w:rsid w:val="005D0790"/>
    <w:rsid w:val="005D0B59"/>
    <w:rsid w:val="005D0DDB"/>
    <w:rsid w:val="005D136B"/>
    <w:rsid w:val="005D14A1"/>
    <w:rsid w:val="005D176D"/>
    <w:rsid w:val="005D198D"/>
    <w:rsid w:val="005D1C50"/>
    <w:rsid w:val="005D23D0"/>
    <w:rsid w:val="005D23F8"/>
    <w:rsid w:val="005D2434"/>
    <w:rsid w:val="005D25FB"/>
    <w:rsid w:val="005D260C"/>
    <w:rsid w:val="005D275E"/>
    <w:rsid w:val="005D27E8"/>
    <w:rsid w:val="005D283F"/>
    <w:rsid w:val="005D2B44"/>
    <w:rsid w:val="005D2F32"/>
    <w:rsid w:val="005D32C8"/>
    <w:rsid w:val="005D3793"/>
    <w:rsid w:val="005D38B5"/>
    <w:rsid w:val="005D3A1C"/>
    <w:rsid w:val="005D3A2F"/>
    <w:rsid w:val="005D3CD1"/>
    <w:rsid w:val="005D3FA6"/>
    <w:rsid w:val="005D3FDB"/>
    <w:rsid w:val="005D4116"/>
    <w:rsid w:val="005D42B3"/>
    <w:rsid w:val="005D4425"/>
    <w:rsid w:val="005D460B"/>
    <w:rsid w:val="005D464D"/>
    <w:rsid w:val="005D488D"/>
    <w:rsid w:val="005D4B90"/>
    <w:rsid w:val="005D4D11"/>
    <w:rsid w:val="005D4E21"/>
    <w:rsid w:val="005D55DE"/>
    <w:rsid w:val="005D5A1F"/>
    <w:rsid w:val="005D616D"/>
    <w:rsid w:val="005D619A"/>
    <w:rsid w:val="005D6932"/>
    <w:rsid w:val="005D710B"/>
    <w:rsid w:val="005D7130"/>
    <w:rsid w:val="005D750B"/>
    <w:rsid w:val="005D7BAB"/>
    <w:rsid w:val="005E00E4"/>
    <w:rsid w:val="005E0217"/>
    <w:rsid w:val="005E028E"/>
    <w:rsid w:val="005E0306"/>
    <w:rsid w:val="005E0397"/>
    <w:rsid w:val="005E04B7"/>
    <w:rsid w:val="005E0804"/>
    <w:rsid w:val="005E0866"/>
    <w:rsid w:val="005E0ACF"/>
    <w:rsid w:val="005E0DBF"/>
    <w:rsid w:val="005E1BCC"/>
    <w:rsid w:val="005E1F4E"/>
    <w:rsid w:val="005E2834"/>
    <w:rsid w:val="005E2CEA"/>
    <w:rsid w:val="005E3284"/>
    <w:rsid w:val="005E364E"/>
    <w:rsid w:val="005E366F"/>
    <w:rsid w:val="005E3728"/>
    <w:rsid w:val="005E38A5"/>
    <w:rsid w:val="005E4017"/>
    <w:rsid w:val="005E4078"/>
    <w:rsid w:val="005E4093"/>
    <w:rsid w:val="005E45F5"/>
    <w:rsid w:val="005E4B17"/>
    <w:rsid w:val="005E4D02"/>
    <w:rsid w:val="005E4D5A"/>
    <w:rsid w:val="005E5280"/>
    <w:rsid w:val="005E53FD"/>
    <w:rsid w:val="005E54F7"/>
    <w:rsid w:val="005E5793"/>
    <w:rsid w:val="005E57E7"/>
    <w:rsid w:val="005E5ABB"/>
    <w:rsid w:val="005E5C66"/>
    <w:rsid w:val="005E5D2E"/>
    <w:rsid w:val="005E60F2"/>
    <w:rsid w:val="005E6217"/>
    <w:rsid w:val="005E6F56"/>
    <w:rsid w:val="005E7226"/>
    <w:rsid w:val="005E73BE"/>
    <w:rsid w:val="005E74EA"/>
    <w:rsid w:val="005E7C0A"/>
    <w:rsid w:val="005E7CEA"/>
    <w:rsid w:val="005E7DC5"/>
    <w:rsid w:val="005E7F6E"/>
    <w:rsid w:val="005F03AE"/>
    <w:rsid w:val="005F046B"/>
    <w:rsid w:val="005F0B56"/>
    <w:rsid w:val="005F0C2D"/>
    <w:rsid w:val="005F1149"/>
    <w:rsid w:val="005F165E"/>
    <w:rsid w:val="005F1726"/>
    <w:rsid w:val="005F1996"/>
    <w:rsid w:val="005F1D55"/>
    <w:rsid w:val="005F20BA"/>
    <w:rsid w:val="005F24C1"/>
    <w:rsid w:val="005F266C"/>
    <w:rsid w:val="005F2D86"/>
    <w:rsid w:val="005F3628"/>
    <w:rsid w:val="005F366F"/>
    <w:rsid w:val="005F3908"/>
    <w:rsid w:val="005F3983"/>
    <w:rsid w:val="005F3EB0"/>
    <w:rsid w:val="005F3EC4"/>
    <w:rsid w:val="005F4006"/>
    <w:rsid w:val="005F4083"/>
    <w:rsid w:val="005F421C"/>
    <w:rsid w:val="005F42E1"/>
    <w:rsid w:val="005F4333"/>
    <w:rsid w:val="005F45D1"/>
    <w:rsid w:val="005F4714"/>
    <w:rsid w:val="005F490A"/>
    <w:rsid w:val="005F4BC1"/>
    <w:rsid w:val="005F54FA"/>
    <w:rsid w:val="005F5554"/>
    <w:rsid w:val="005F59C9"/>
    <w:rsid w:val="005F5C36"/>
    <w:rsid w:val="005F659D"/>
    <w:rsid w:val="005F6702"/>
    <w:rsid w:val="005F670A"/>
    <w:rsid w:val="005F6738"/>
    <w:rsid w:val="005F686A"/>
    <w:rsid w:val="005F6A2C"/>
    <w:rsid w:val="005F6B97"/>
    <w:rsid w:val="005F6FBD"/>
    <w:rsid w:val="005F7277"/>
    <w:rsid w:val="005F73E1"/>
    <w:rsid w:val="005F74DD"/>
    <w:rsid w:val="005F7677"/>
    <w:rsid w:val="005F77A6"/>
    <w:rsid w:val="005F799E"/>
    <w:rsid w:val="005F7A97"/>
    <w:rsid w:val="005F7E62"/>
    <w:rsid w:val="0060022E"/>
    <w:rsid w:val="00600763"/>
    <w:rsid w:val="00600838"/>
    <w:rsid w:val="00600D4B"/>
    <w:rsid w:val="00601029"/>
    <w:rsid w:val="006014C4"/>
    <w:rsid w:val="00601558"/>
    <w:rsid w:val="0060164A"/>
    <w:rsid w:val="0060172F"/>
    <w:rsid w:val="00601970"/>
    <w:rsid w:val="006021E0"/>
    <w:rsid w:val="00602296"/>
    <w:rsid w:val="00602313"/>
    <w:rsid w:val="00602381"/>
    <w:rsid w:val="00602536"/>
    <w:rsid w:val="006025D0"/>
    <w:rsid w:val="006029AD"/>
    <w:rsid w:val="00602D11"/>
    <w:rsid w:val="00602F98"/>
    <w:rsid w:val="006034D7"/>
    <w:rsid w:val="0060373A"/>
    <w:rsid w:val="006037A7"/>
    <w:rsid w:val="00603A61"/>
    <w:rsid w:val="00604157"/>
    <w:rsid w:val="006043B9"/>
    <w:rsid w:val="00604640"/>
    <w:rsid w:val="00604A45"/>
    <w:rsid w:val="00604B86"/>
    <w:rsid w:val="00604BE3"/>
    <w:rsid w:val="006050F1"/>
    <w:rsid w:val="0060537D"/>
    <w:rsid w:val="00605790"/>
    <w:rsid w:val="006057E9"/>
    <w:rsid w:val="006059A6"/>
    <w:rsid w:val="00605EF4"/>
    <w:rsid w:val="00606082"/>
    <w:rsid w:val="006061FE"/>
    <w:rsid w:val="006063F9"/>
    <w:rsid w:val="00606EC6"/>
    <w:rsid w:val="00607290"/>
    <w:rsid w:val="006074FA"/>
    <w:rsid w:val="006077B3"/>
    <w:rsid w:val="006104AD"/>
    <w:rsid w:val="0061083F"/>
    <w:rsid w:val="00610B5A"/>
    <w:rsid w:val="0061102A"/>
    <w:rsid w:val="006110AA"/>
    <w:rsid w:val="00611416"/>
    <w:rsid w:val="006115D8"/>
    <w:rsid w:val="00611698"/>
    <w:rsid w:val="00611D95"/>
    <w:rsid w:val="00612160"/>
    <w:rsid w:val="00612274"/>
    <w:rsid w:val="00612346"/>
    <w:rsid w:val="00612457"/>
    <w:rsid w:val="00612D0E"/>
    <w:rsid w:val="00612F7D"/>
    <w:rsid w:val="00612F86"/>
    <w:rsid w:val="0061313D"/>
    <w:rsid w:val="00613A2A"/>
    <w:rsid w:val="00613B87"/>
    <w:rsid w:val="00613BFB"/>
    <w:rsid w:val="00613C16"/>
    <w:rsid w:val="00613DDE"/>
    <w:rsid w:val="006148F2"/>
    <w:rsid w:val="00614AC1"/>
    <w:rsid w:val="00614C2A"/>
    <w:rsid w:val="00614DC8"/>
    <w:rsid w:val="0061522C"/>
    <w:rsid w:val="006154DA"/>
    <w:rsid w:val="006157CB"/>
    <w:rsid w:val="00615AF2"/>
    <w:rsid w:val="00615B96"/>
    <w:rsid w:val="00615E29"/>
    <w:rsid w:val="00615F3D"/>
    <w:rsid w:val="00616127"/>
    <w:rsid w:val="0061612E"/>
    <w:rsid w:val="00616B1E"/>
    <w:rsid w:val="00617096"/>
    <w:rsid w:val="00617234"/>
    <w:rsid w:val="0061757B"/>
    <w:rsid w:val="006177EA"/>
    <w:rsid w:val="00617867"/>
    <w:rsid w:val="006179A5"/>
    <w:rsid w:val="006179C6"/>
    <w:rsid w:val="00617E23"/>
    <w:rsid w:val="0062007A"/>
    <w:rsid w:val="006203C0"/>
    <w:rsid w:val="006206F3"/>
    <w:rsid w:val="006208F9"/>
    <w:rsid w:val="00620B69"/>
    <w:rsid w:val="00620C62"/>
    <w:rsid w:val="00620F13"/>
    <w:rsid w:val="00621644"/>
    <w:rsid w:val="006218D2"/>
    <w:rsid w:val="006219FD"/>
    <w:rsid w:val="006220E9"/>
    <w:rsid w:val="0062214A"/>
    <w:rsid w:val="006224CE"/>
    <w:rsid w:val="0062255F"/>
    <w:rsid w:val="006228AB"/>
    <w:rsid w:val="00622DCC"/>
    <w:rsid w:val="0062335F"/>
    <w:rsid w:val="00623B69"/>
    <w:rsid w:val="00623E24"/>
    <w:rsid w:val="00624130"/>
    <w:rsid w:val="006242D3"/>
    <w:rsid w:val="006244C3"/>
    <w:rsid w:val="00624674"/>
    <w:rsid w:val="00624D4E"/>
    <w:rsid w:val="006250DD"/>
    <w:rsid w:val="00625125"/>
    <w:rsid w:val="0062536B"/>
    <w:rsid w:val="006253E6"/>
    <w:rsid w:val="006257EF"/>
    <w:rsid w:val="00625CFA"/>
    <w:rsid w:val="00625D06"/>
    <w:rsid w:val="00625D08"/>
    <w:rsid w:val="00626226"/>
    <w:rsid w:val="0062688C"/>
    <w:rsid w:val="0062699A"/>
    <w:rsid w:val="006269C5"/>
    <w:rsid w:val="00626A10"/>
    <w:rsid w:val="00626BA1"/>
    <w:rsid w:val="00627242"/>
    <w:rsid w:val="0062778F"/>
    <w:rsid w:val="00627889"/>
    <w:rsid w:val="00627CB3"/>
    <w:rsid w:val="0063038C"/>
    <w:rsid w:val="00630527"/>
    <w:rsid w:val="00630EBD"/>
    <w:rsid w:val="00631089"/>
    <w:rsid w:val="006311A0"/>
    <w:rsid w:val="0063144D"/>
    <w:rsid w:val="0063146C"/>
    <w:rsid w:val="00631908"/>
    <w:rsid w:val="006319E5"/>
    <w:rsid w:val="00632436"/>
    <w:rsid w:val="00632787"/>
    <w:rsid w:val="006328A5"/>
    <w:rsid w:val="00632909"/>
    <w:rsid w:val="00632A5B"/>
    <w:rsid w:val="00632C07"/>
    <w:rsid w:val="00632CF9"/>
    <w:rsid w:val="00632F36"/>
    <w:rsid w:val="00632F8F"/>
    <w:rsid w:val="006331FB"/>
    <w:rsid w:val="00633242"/>
    <w:rsid w:val="00633406"/>
    <w:rsid w:val="0063383B"/>
    <w:rsid w:val="006343E3"/>
    <w:rsid w:val="006346B8"/>
    <w:rsid w:val="00634762"/>
    <w:rsid w:val="006348B8"/>
    <w:rsid w:val="00634A9D"/>
    <w:rsid w:val="00634AE6"/>
    <w:rsid w:val="00634F08"/>
    <w:rsid w:val="006350AA"/>
    <w:rsid w:val="00635206"/>
    <w:rsid w:val="006352AB"/>
    <w:rsid w:val="006356B5"/>
    <w:rsid w:val="0063593C"/>
    <w:rsid w:val="00636054"/>
    <w:rsid w:val="00636516"/>
    <w:rsid w:val="00636532"/>
    <w:rsid w:val="00636546"/>
    <w:rsid w:val="00636973"/>
    <w:rsid w:val="00636B75"/>
    <w:rsid w:val="00636C04"/>
    <w:rsid w:val="00636DAB"/>
    <w:rsid w:val="00636F4A"/>
    <w:rsid w:val="0063701E"/>
    <w:rsid w:val="00637223"/>
    <w:rsid w:val="0063737B"/>
    <w:rsid w:val="00637651"/>
    <w:rsid w:val="00637B49"/>
    <w:rsid w:val="00637C65"/>
    <w:rsid w:val="00637F09"/>
    <w:rsid w:val="00637F98"/>
    <w:rsid w:val="00640194"/>
    <w:rsid w:val="006406CB"/>
    <w:rsid w:val="0064079E"/>
    <w:rsid w:val="00640911"/>
    <w:rsid w:val="0064093B"/>
    <w:rsid w:val="00640B19"/>
    <w:rsid w:val="00640D29"/>
    <w:rsid w:val="00640D87"/>
    <w:rsid w:val="00641122"/>
    <w:rsid w:val="00641133"/>
    <w:rsid w:val="00641413"/>
    <w:rsid w:val="00641B3E"/>
    <w:rsid w:val="00641C15"/>
    <w:rsid w:val="00641CE5"/>
    <w:rsid w:val="006421B4"/>
    <w:rsid w:val="0064249F"/>
    <w:rsid w:val="00643310"/>
    <w:rsid w:val="0064331F"/>
    <w:rsid w:val="00643B38"/>
    <w:rsid w:val="00643FD7"/>
    <w:rsid w:val="00644287"/>
    <w:rsid w:val="00644402"/>
    <w:rsid w:val="0064467A"/>
    <w:rsid w:val="006447D0"/>
    <w:rsid w:val="00644B5B"/>
    <w:rsid w:val="006451DB"/>
    <w:rsid w:val="006451E5"/>
    <w:rsid w:val="0064563A"/>
    <w:rsid w:val="00645A70"/>
    <w:rsid w:val="00645BFA"/>
    <w:rsid w:val="00646028"/>
    <w:rsid w:val="0064623C"/>
    <w:rsid w:val="006462B9"/>
    <w:rsid w:val="0064648C"/>
    <w:rsid w:val="006464D9"/>
    <w:rsid w:val="0064658B"/>
    <w:rsid w:val="006467ED"/>
    <w:rsid w:val="0064693F"/>
    <w:rsid w:val="0064696E"/>
    <w:rsid w:val="00646A3A"/>
    <w:rsid w:val="00646AA1"/>
    <w:rsid w:val="00646E03"/>
    <w:rsid w:val="00646E19"/>
    <w:rsid w:val="00646FA9"/>
    <w:rsid w:val="006473DC"/>
    <w:rsid w:val="0064745A"/>
    <w:rsid w:val="0064765C"/>
    <w:rsid w:val="006476E8"/>
    <w:rsid w:val="00647979"/>
    <w:rsid w:val="00647B1F"/>
    <w:rsid w:val="00647B28"/>
    <w:rsid w:val="00647C26"/>
    <w:rsid w:val="00647CA7"/>
    <w:rsid w:val="0065011E"/>
    <w:rsid w:val="00650208"/>
    <w:rsid w:val="006503E3"/>
    <w:rsid w:val="006505E4"/>
    <w:rsid w:val="0065089C"/>
    <w:rsid w:val="00650B56"/>
    <w:rsid w:val="00650E7C"/>
    <w:rsid w:val="0065139F"/>
    <w:rsid w:val="006513C0"/>
    <w:rsid w:val="00651BBB"/>
    <w:rsid w:val="00652026"/>
    <w:rsid w:val="0065232D"/>
    <w:rsid w:val="00652470"/>
    <w:rsid w:val="00652A1C"/>
    <w:rsid w:val="00653949"/>
    <w:rsid w:val="00653BD0"/>
    <w:rsid w:val="00653F64"/>
    <w:rsid w:val="00654008"/>
    <w:rsid w:val="006542C3"/>
    <w:rsid w:val="006543D7"/>
    <w:rsid w:val="006547F7"/>
    <w:rsid w:val="00654960"/>
    <w:rsid w:val="00654DEF"/>
    <w:rsid w:val="006558E1"/>
    <w:rsid w:val="0065595F"/>
    <w:rsid w:val="006563F5"/>
    <w:rsid w:val="0065665C"/>
    <w:rsid w:val="00656A5D"/>
    <w:rsid w:val="00656AAD"/>
    <w:rsid w:val="00656E5D"/>
    <w:rsid w:val="00657589"/>
    <w:rsid w:val="006575DD"/>
    <w:rsid w:val="006576A7"/>
    <w:rsid w:val="00657B18"/>
    <w:rsid w:val="00657D3C"/>
    <w:rsid w:val="00657E16"/>
    <w:rsid w:val="00657E25"/>
    <w:rsid w:val="0066035D"/>
    <w:rsid w:val="0066096A"/>
    <w:rsid w:val="00660B73"/>
    <w:rsid w:val="00660E0B"/>
    <w:rsid w:val="00660FFE"/>
    <w:rsid w:val="00661314"/>
    <w:rsid w:val="00661456"/>
    <w:rsid w:val="00661FA8"/>
    <w:rsid w:val="006625F1"/>
    <w:rsid w:val="0066287D"/>
    <w:rsid w:val="00662886"/>
    <w:rsid w:val="00662CC5"/>
    <w:rsid w:val="00662CF7"/>
    <w:rsid w:val="00662D33"/>
    <w:rsid w:val="00662DCB"/>
    <w:rsid w:val="006631D5"/>
    <w:rsid w:val="00663201"/>
    <w:rsid w:val="006633FA"/>
    <w:rsid w:val="006635D5"/>
    <w:rsid w:val="0066371A"/>
    <w:rsid w:val="0066383E"/>
    <w:rsid w:val="00663C4A"/>
    <w:rsid w:val="00664506"/>
    <w:rsid w:val="00664798"/>
    <w:rsid w:val="006648DC"/>
    <w:rsid w:val="00664B39"/>
    <w:rsid w:val="00664BB6"/>
    <w:rsid w:val="00664BF0"/>
    <w:rsid w:val="00664DC3"/>
    <w:rsid w:val="00664FFD"/>
    <w:rsid w:val="006650BF"/>
    <w:rsid w:val="0066526E"/>
    <w:rsid w:val="006652E0"/>
    <w:rsid w:val="006653BE"/>
    <w:rsid w:val="00665482"/>
    <w:rsid w:val="00665D84"/>
    <w:rsid w:val="00666203"/>
    <w:rsid w:val="0066699D"/>
    <w:rsid w:val="00666DE0"/>
    <w:rsid w:val="00666ECE"/>
    <w:rsid w:val="006672EC"/>
    <w:rsid w:val="0066730F"/>
    <w:rsid w:val="00667AC6"/>
    <w:rsid w:val="00667E71"/>
    <w:rsid w:val="00667EC3"/>
    <w:rsid w:val="00670378"/>
    <w:rsid w:val="0067058D"/>
    <w:rsid w:val="00670705"/>
    <w:rsid w:val="0067082B"/>
    <w:rsid w:val="00670A55"/>
    <w:rsid w:val="00670B5B"/>
    <w:rsid w:val="00670BAC"/>
    <w:rsid w:val="00670BD1"/>
    <w:rsid w:val="00670EC6"/>
    <w:rsid w:val="00671493"/>
    <w:rsid w:val="006715EF"/>
    <w:rsid w:val="00671A13"/>
    <w:rsid w:val="00671B01"/>
    <w:rsid w:val="00671B89"/>
    <w:rsid w:val="00671CA2"/>
    <w:rsid w:val="00671F7A"/>
    <w:rsid w:val="0067267C"/>
    <w:rsid w:val="00672B21"/>
    <w:rsid w:val="00672E3D"/>
    <w:rsid w:val="00672F66"/>
    <w:rsid w:val="00673103"/>
    <w:rsid w:val="0067345B"/>
    <w:rsid w:val="006738EB"/>
    <w:rsid w:val="00673A32"/>
    <w:rsid w:val="00673AFC"/>
    <w:rsid w:val="006745D3"/>
    <w:rsid w:val="00674884"/>
    <w:rsid w:val="00674F52"/>
    <w:rsid w:val="006750BB"/>
    <w:rsid w:val="006750E4"/>
    <w:rsid w:val="006754E2"/>
    <w:rsid w:val="00675635"/>
    <w:rsid w:val="006756FC"/>
    <w:rsid w:val="0067581E"/>
    <w:rsid w:val="00675EA8"/>
    <w:rsid w:val="00675F97"/>
    <w:rsid w:val="006761EA"/>
    <w:rsid w:val="00676363"/>
    <w:rsid w:val="006763B6"/>
    <w:rsid w:val="006766A8"/>
    <w:rsid w:val="00676DA1"/>
    <w:rsid w:val="00676FEB"/>
    <w:rsid w:val="006771D6"/>
    <w:rsid w:val="0067735D"/>
    <w:rsid w:val="0067752F"/>
    <w:rsid w:val="00677E47"/>
    <w:rsid w:val="00677E73"/>
    <w:rsid w:val="00677E7F"/>
    <w:rsid w:val="00680034"/>
    <w:rsid w:val="0068010B"/>
    <w:rsid w:val="00680246"/>
    <w:rsid w:val="0068039D"/>
    <w:rsid w:val="006803DC"/>
    <w:rsid w:val="006805D4"/>
    <w:rsid w:val="00680A9A"/>
    <w:rsid w:val="00680B8B"/>
    <w:rsid w:val="00680D42"/>
    <w:rsid w:val="0068115B"/>
    <w:rsid w:val="00681352"/>
    <w:rsid w:val="006815D7"/>
    <w:rsid w:val="0068181B"/>
    <w:rsid w:val="006818D0"/>
    <w:rsid w:val="00681EC2"/>
    <w:rsid w:val="00682212"/>
    <w:rsid w:val="00682507"/>
    <w:rsid w:val="00682689"/>
    <w:rsid w:val="006828CD"/>
    <w:rsid w:val="00682924"/>
    <w:rsid w:val="006829DF"/>
    <w:rsid w:val="00682F88"/>
    <w:rsid w:val="006830F3"/>
    <w:rsid w:val="00683169"/>
    <w:rsid w:val="006832D2"/>
    <w:rsid w:val="006833AC"/>
    <w:rsid w:val="00683A00"/>
    <w:rsid w:val="00683B44"/>
    <w:rsid w:val="00683B65"/>
    <w:rsid w:val="00683DFD"/>
    <w:rsid w:val="00683F3D"/>
    <w:rsid w:val="00684240"/>
    <w:rsid w:val="006843DB"/>
    <w:rsid w:val="00684514"/>
    <w:rsid w:val="00684B0A"/>
    <w:rsid w:val="00684B3E"/>
    <w:rsid w:val="006850E4"/>
    <w:rsid w:val="006854E3"/>
    <w:rsid w:val="006859B7"/>
    <w:rsid w:val="00685C3A"/>
    <w:rsid w:val="006860CC"/>
    <w:rsid w:val="00686301"/>
    <w:rsid w:val="0068632E"/>
    <w:rsid w:val="006863AE"/>
    <w:rsid w:val="006865ED"/>
    <w:rsid w:val="006865FB"/>
    <w:rsid w:val="00686620"/>
    <w:rsid w:val="0068675F"/>
    <w:rsid w:val="0068688B"/>
    <w:rsid w:val="006869DE"/>
    <w:rsid w:val="00686BC7"/>
    <w:rsid w:val="00686C9A"/>
    <w:rsid w:val="00686D00"/>
    <w:rsid w:val="00686D6A"/>
    <w:rsid w:val="006874B6"/>
    <w:rsid w:val="006874FA"/>
    <w:rsid w:val="006875C7"/>
    <w:rsid w:val="00687B87"/>
    <w:rsid w:val="00687C0E"/>
    <w:rsid w:val="0069008B"/>
    <w:rsid w:val="0069010A"/>
    <w:rsid w:val="0069013D"/>
    <w:rsid w:val="00690801"/>
    <w:rsid w:val="0069082C"/>
    <w:rsid w:val="00690D7D"/>
    <w:rsid w:val="00690E1E"/>
    <w:rsid w:val="0069104F"/>
    <w:rsid w:val="006913E2"/>
    <w:rsid w:val="0069159A"/>
    <w:rsid w:val="0069192E"/>
    <w:rsid w:val="00691977"/>
    <w:rsid w:val="006920FF"/>
    <w:rsid w:val="00692202"/>
    <w:rsid w:val="006922BA"/>
    <w:rsid w:val="00692DA1"/>
    <w:rsid w:val="00692E44"/>
    <w:rsid w:val="00692F5A"/>
    <w:rsid w:val="00692F5D"/>
    <w:rsid w:val="00693224"/>
    <w:rsid w:val="00693649"/>
    <w:rsid w:val="006939F3"/>
    <w:rsid w:val="00693A86"/>
    <w:rsid w:val="00693AC2"/>
    <w:rsid w:val="00693B17"/>
    <w:rsid w:val="00693E1E"/>
    <w:rsid w:val="00693E3A"/>
    <w:rsid w:val="00694050"/>
    <w:rsid w:val="006941A0"/>
    <w:rsid w:val="00694207"/>
    <w:rsid w:val="00694231"/>
    <w:rsid w:val="0069423E"/>
    <w:rsid w:val="006943DB"/>
    <w:rsid w:val="006943FB"/>
    <w:rsid w:val="00694557"/>
    <w:rsid w:val="006945EA"/>
    <w:rsid w:val="006947B6"/>
    <w:rsid w:val="00694A1B"/>
    <w:rsid w:val="00694D29"/>
    <w:rsid w:val="00694F24"/>
    <w:rsid w:val="006955D0"/>
    <w:rsid w:val="00695B8D"/>
    <w:rsid w:val="00695C1E"/>
    <w:rsid w:val="00696099"/>
    <w:rsid w:val="0069611E"/>
    <w:rsid w:val="006962C0"/>
    <w:rsid w:val="006962C7"/>
    <w:rsid w:val="00696350"/>
    <w:rsid w:val="0069638E"/>
    <w:rsid w:val="00696423"/>
    <w:rsid w:val="00696517"/>
    <w:rsid w:val="00696C04"/>
    <w:rsid w:val="00696D90"/>
    <w:rsid w:val="006973AE"/>
    <w:rsid w:val="00697A81"/>
    <w:rsid w:val="006A0017"/>
    <w:rsid w:val="006A01E0"/>
    <w:rsid w:val="006A025C"/>
    <w:rsid w:val="006A0279"/>
    <w:rsid w:val="006A05BC"/>
    <w:rsid w:val="006A0C05"/>
    <w:rsid w:val="006A0E52"/>
    <w:rsid w:val="006A0F97"/>
    <w:rsid w:val="006A0FBB"/>
    <w:rsid w:val="006A0FCC"/>
    <w:rsid w:val="006A11B1"/>
    <w:rsid w:val="006A1210"/>
    <w:rsid w:val="006A188E"/>
    <w:rsid w:val="006A1A4F"/>
    <w:rsid w:val="006A1A57"/>
    <w:rsid w:val="006A1AA0"/>
    <w:rsid w:val="006A1C22"/>
    <w:rsid w:val="006A1D88"/>
    <w:rsid w:val="006A1F04"/>
    <w:rsid w:val="006A1FFB"/>
    <w:rsid w:val="006A209A"/>
    <w:rsid w:val="006A22FE"/>
    <w:rsid w:val="006A26C6"/>
    <w:rsid w:val="006A29E8"/>
    <w:rsid w:val="006A2F3F"/>
    <w:rsid w:val="006A3055"/>
    <w:rsid w:val="006A3108"/>
    <w:rsid w:val="006A3154"/>
    <w:rsid w:val="006A3DC4"/>
    <w:rsid w:val="006A4591"/>
    <w:rsid w:val="006A47EE"/>
    <w:rsid w:val="006A4AA9"/>
    <w:rsid w:val="006A5279"/>
    <w:rsid w:val="006A54F7"/>
    <w:rsid w:val="006A5665"/>
    <w:rsid w:val="006A583D"/>
    <w:rsid w:val="006A61C7"/>
    <w:rsid w:val="006A62D9"/>
    <w:rsid w:val="006A74FE"/>
    <w:rsid w:val="006B011F"/>
    <w:rsid w:val="006B0C04"/>
    <w:rsid w:val="006B0F3D"/>
    <w:rsid w:val="006B0F5A"/>
    <w:rsid w:val="006B0F69"/>
    <w:rsid w:val="006B1545"/>
    <w:rsid w:val="006B1A48"/>
    <w:rsid w:val="006B220B"/>
    <w:rsid w:val="006B22B3"/>
    <w:rsid w:val="006B28AC"/>
    <w:rsid w:val="006B2BC1"/>
    <w:rsid w:val="006B2C6E"/>
    <w:rsid w:val="006B2DA8"/>
    <w:rsid w:val="006B33F9"/>
    <w:rsid w:val="006B3424"/>
    <w:rsid w:val="006B3484"/>
    <w:rsid w:val="006B36EC"/>
    <w:rsid w:val="006B3B18"/>
    <w:rsid w:val="006B3B42"/>
    <w:rsid w:val="006B3F52"/>
    <w:rsid w:val="006B3FD3"/>
    <w:rsid w:val="006B4760"/>
    <w:rsid w:val="006B492B"/>
    <w:rsid w:val="006B4BC4"/>
    <w:rsid w:val="006B53AE"/>
    <w:rsid w:val="006B5662"/>
    <w:rsid w:val="006B56F4"/>
    <w:rsid w:val="006B5C7B"/>
    <w:rsid w:val="006B5C89"/>
    <w:rsid w:val="006B5D98"/>
    <w:rsid w:val="006B6420"/>
    <w:rsid w:val="006B65F4"/>
    <w:rsid w:val="006B6C0D"/>
    <w:rsid w:val="006B6EAB"/>
    <w:rsid w:val="006B7110"/>
    <w:rsid w:val="006B71A1"/>
    <w:rsid w:val="006B73AC"/>
    <w:rsid w:val="006B73F0"/>
    <w:rsid w:val="006B742B"/>
    <w:rsid w:val="006B7835"/>
    <w:rsid w:val="006B7C6A"/>
    <w:rsid w:val="006B7FC9"/>
    <w:rsid w:val="006C0214"/>
    <w:rsid w:val="006C040A"/>
    <w:rsid w:val="006C043E"/>
    <w:rsid w:val="006C097E"/>
    <w:rsid w:val="006C0B1E"/>
    <w:rsid w:val="006C0C21"/>
    <w:rsid w:val="006C10FC"/>
    <w:rsid w:val="006C1199"/>
    <w:rsid w:val="006C1339"/>
    <w:rsid w:val="006C156A"/>
    <w:rsid w:val="006C1835"/>
    <w:rsid w:val="006C1C8E"/>
    <w:rsid w:val="006C1F9F"/>
    <w:rsid w:val="006C1FFF"/>
    <w:rsid w:val="006C2009"/>
    <w:rsid w:val="006C247B"/>
    <w:rsid w:val="006C25B7"/>
    <w:rsid w:val="006C2694"/>
    <w:rsid w:val="006C2756"/>
    <w:rsid w:val="006C2879"/>
    <w:rsid w:val="006C2BEC"/>
    <w:rsid w:val="006C2C07"/>
    <w:rsid w:val="006C2CF9"/>
    <w:rsid w:val="006C3195"/>
    <w:rsid w:val="006C348D"/>
    <w:rsid w:val="006C34FF"/>
    <w:rsid w:val="006C35E5"/>
    <w:rsid w:val="006C36C4"/>
    <w:rsid w:val="006C39DE"/>
    <w:rsid w:val="006C4241"/>
    <w:rsid w:val="006C43D2"/>
    <w:rsid w:val="006C47E3"/>
    <w:rsid w:val="006C499B"/>
    <w:rsid w:val="006C4EED"/>
    <w:rsid w:val="006C54D8"/>
    <w:rsid w:val="006C5634"/>
    <w:rsid w:val="006C5959"/>
    <w:rsid w:val="006C5E56"/>
    <w:rsid w:val="006C5E83"/>
    <w:rsid w:val="006C5E8C"/>
    <w:rsid w:val="006C621A"/>
    <w:rsid w:val="006C624F"/>
    <w:rsid w:val="006C6597"/>
    <w:rsid w:val="006C67A6"/>
    <w:rsid w:val="006C6912"/>
    <w:rsid w:val="006C6DD8"/>
    <w:rsid w:val="006C6E1E"/>
    <w:rsid w:val="006C6F3D"/>
    <w:rsid w:val="006C76CF"/>
    <w:rsid w:val="006C7BAD"/>
    <w:rsid w:val="006C7C82"/>
    <w:rsid w:val="006C7DE5"/>
    <w:rsid w:val="006D011C"/>
    <w:rsid w:val="006D01DC"/>
    <w:rsid w:val="006D0336"/>
    <w:rsid w:val="006D0528"/>
    <w:rsid w:val="006D055D"/>
    <w:rsid w:val="006D079D"/>
    <w:rsid w:val="006D07A5"/>
    <w:rsid w:val="006D09A8"/>
    <w:rsid w:val="006D0B97"/>
    <w:rsid w:val="006D121B"/>
    <w:rsid w:val="006D12B8"/>
    <w:rsid w:val="006D17FE"/>
    <w:rsid w:val="006D18C0"/>
    <w:rsid w:val="006D18D3"/>
    <w:rsid w:val="006D1BB4"/>
    <w:rsid w:val="006D1C2E"/>
    <w:rsid w:val="006D1D47"/>
    <w:rsid w:val="006D1EB8"/>
    <w:rsid w:val="006D2019"/>
    <w:rsid w:val="006D20AE"/>
    <w:rsid w:val="006D25B1"/>
    <w:rsid w:val="006D2BBF"/>
    <w:rsid w:val="006D2F44"/>
    <w:rsid w:val="006D382A"/>
    <w:rsid w:val="006D3857"/>
    <w:rsid w:val="006D3BC0"/>
    <w:rsid w:val="006D3D5F"/>
    <w:rsid w:val="006D3DB2"/>
    <w:rsid w:val="006D4753"/>
    <w:rsid w:val="006D525E"/>
    <w:rsid w:val="006D52F4"/>
    <w:rsid w:val="006D5ECC"/>
    <w:rsid w:val="006D5FD3"/>
    <w:rsid w:val="006D651F"/>
    <w:rsid w:val="006D6585"/>
    <w:rsid w:val="006D6788"/>
    <w:rsid w:val="006D681D"/>
    <w:rsid w:val="006D6895"/>
    <w:rsid w:val="006D69D2"/>
    <w:rsid w:val="006D6E09"/>
    <w:rsid w:val="006D6E15"/>
    <w:rsid w:val="006D7419"/>
    <w:rsid w:val="006D77BD"/>
    <w:rsid w:val="006D797A"/>
    <w:rsid w:val="006D7A76"/>
    <w:rsid w:val="006D7ACF"/>
    <w:rsid w:val="006D7AF9"/>
    <w:rsid w:val="006D7B17"/>
    <w:rsid w:val="006D7D45"/>
    <w:rsid w:val="006D7EFF"/>
    <w:rsid w:val="006D7F96"/>
    <w:rsid w:val="006E0021"/>
    <w:rsid w:val="006E002C"/>
    <w:rsid w:val="006E05EC"/>
    <w:rsid w:val="006E0C3C"/>
    <w:rsid w:val="006E0C54"/>
    <w:rsid w:val="006E0D61"/>
    <w:rsid w:val="006E165E"/>
    <w:rsid w:val="006E173B"/>
    <w:rsid w:val="006E178F"/>
    <w:rsid w:val="006E18B7"/>
    <w:rsid w:val="006E1BC4"/>
    <w:rsid w:val="006E1C48"/>
    <w:rsid w:val="006E1CA2"/>
    <w:rsid w:val="006E1D6F"/>
    <w:rsid w:val="006E1D77"/>
    <w:rsid w:val="006E1E7D"/>
    <w:rsid w:val="006E2007"/>
    <w:rsid w:val="006E2151"/>
    <w:rsid w:val="006E242C"/>
    <w:rsid w:val="006E260A"/>
    <w:rsid w:val="006E2805"/>
    <w:rsid w:val="006E2B6B"/>
    <w:rsid w:val="006E2BB8"/>
    <w:rsid w:val="006E2D8F"/>
    <w:rsid w:val="006E2E39"/>
    <w:rsid w:val="006E2F01"/>
    <w:rsid w:val="006E2F4A"/>
    <w:rsid w:val="006E2F81"/>
    <w:rsid w:val="006E3468"/>
    <w:rsid w:val="006E3469"/>
    <w:rsid w:val="006E34ED"/>
    <w:rsid w:val="006E3553"/>
    <w:rsid w:val="006E3783"/>
    <w:rsid w:val="006E3A29"/>
    <w:rsid w:val="006E3A3C"/>
    <w:rsid w:val="006E3B26"/>
    <w:rsid w:val="006E3BE5"/>
    <w:rsid w:val="006E3CA5"/>
    <w:rsid w:val="006E4236"/>
    <w:rsid w:val="006E426B"/>
    <w:rsid w:val="006E44C8"/>
    <w:rsid w:val="006E46BB"/>
    <w:rsid w:val="006E4768"/>
    <w:rsid w:val="006E476A"/>
    <w:rsid w:val="006E4CD0"/>
    <w:rsid w:val="006E536C"/>
    <w:rsid w:val="006E560E"/>
    <w:rsid w:val="006E5BF1"/>
    <w:rsid w:val="006E5C23"/>
    <w:rsid w:val="006E5E28"/>
    <w:rsid w:val="006E600C"/>
    <w:rsid w:val="006E60FE"/>
    <w:rsid w:val="006E61C6"/>
    <w:rsid w:val="006E66B4"/>
    <w:rsid w:val="006E685A"/>
    <w:rsid w:val="006E6884"/>
    <w:rsid w:val="006E68EE"/>
    <w:rsid w:val="006E6CBB"/>
    <w:rsid w:val="006E6FCC"/>
    <w:rsid w:val="006E7089"/>
    <w:rsid w:val="006E7242"/>
    <w:rsid w:val="006E7410"/>
    <w:rsid w:val="006E743E"/>
    <w:rsid w:val="006E75FE"/>
    <w:rsid w:val="006E761A"/>
    <w:rsid w:val="006E78D5"/>
    <w:rsid w:val="006E7918"/>
    <w:rsid w:val="006E7C7F"/>
    <w:rsid w:val="006E7E08"/>
    <w:rsid w:val="006E7E11"/>
    <w:rsid w:val="006F075A"/>
    <w:rsid w:val="006F08FE"/>
    <w:rsid w:val="006F0910"/>
    <w:rsid w:val="006F09C2"/>
    <w:rsid w:val="006F0D02"/>
    <w:rsid w:val="006F0D12"/>
    <w:rsid w:val="006F12DF"/>
    <w:rsid w:val="006F1497"/>
    <w:rsid w:val="006F161D"/>
    <w:rsid w:val="006F1917"/>
    <w:rsid w:val="006F1A09"/>
    <w:rsid w:val="006F1C6D"/>
    <w:rsid w:val="006F1E64"/>
    <w:rsid w:val="006F1EF6"/>
    <w:rsid w:val="006F2250"/>
    <w:rsid w:val="006F2323"/>
    <w:rsid w:val="006F249B"/>
    <w:rsid w:val="006F2712"/>
    <w:rsid w:val="006F2731"/>
    <w:rsid w:val="006F2DAE"/>
    <w:rsid w:val="006F2FD5"/>
    <w:rsid w:val="006F305E"/>
    <w:rsid w:val="006F33D1"/>
    <w:rsid w:val="006F35B8"/>
    <w:rsid w:val="006F3751"/>
    <w:rsid w:val="006F37D2"/>
    <w:rsid w:val="006F37F1"/>
    <w:rsid w:val="006F38A3"/>
    <w:rsid w:val="006F470D"/>
    <w:rsid w:val="006F4E64"/>
    <w:rsid w:val="006F556C"/>
    <w:rsid w:val="006F56F7"/>
    <w:rsid w:val="006F5945"/>
    <w:rsid w:val="006F5BB2"/>
    <w:rsid w:val="006F5E29"/>
    <w:rsid w:val="006F6287"/>
    <w:rsid w:val="006F62D5"/>
    <w:rsid w:val="006F644C"/>
    <w:rsid w:val="006F6ABE"/>
    <w:rsid w:val="006F6C9E"/>
    <w:rsid w:val="006F6E11"/>
    <w:rsid w:val="006F6ED8"/>
    <w:rsid w:val="006F770F"/>
    <w:rsid w:val="006F7B1B"/>
    <w:rsid w:val="006F7BFD"/>
    <w:rsid w:val="0070004C"/>
    <w:rsid w:val="00700410"/>
    <w:rsid w:val="0070041B"/>
    <w:rsid w:val="007006F1"/>
    <w:rsid w:val="00700849"/>
    <w:rsid w:val="00701377"/>
    <w:rsid w:val="007014AD"/>
    <w:rsid w:val="007014C8"/>
    <w:rsid w:val="007014F4"/>
    <w:rsid w:val="00701539"/>
    <w:rsid w:val="0070197B"/>
    <w:rsid w:val="00701E04"/>
    <w:rsid w:val="0070224B"/>
    <w:rsid w:val="0070266E"/>
    <w:rsid w:val="00702704"/>
    <w:rsid w:val="007027E2"/>
    <w:rsid w:val="00702996"/>
    <w:rsid w:val="00702A95"/>
    <w:rsid w:val="00702EC3"/>
    <w:rsid w:val="00703079"/>
    <w:rsid w:val="007030E0"/>
    <w:rsid w:val="007036AE"/>
    <w:rsid w:val="0070374F"/>
    <w:rsid w:val="0070387C"/>
    <w:rsid w:val="00703BC5"/>
    <w:rsid w:val="00703E9C"/>
    <w:rsid w:val="007045F1"/>
    <w:rsid w:val="00704676"/>
    <w:rsid w:val="00704C86"/>
    <w:rsid w:val="00704C94"/>
    <w:rsid w:val="00705469"/>
    <w:rsid w:val="007056A9"/>
    <w:rsid w:val="00705A13"/>
    <w:rsid w:val="00705CC3"/>
    <w:rsid w:val="00705D82"/>
    <w:rsid w:val="00705DF5"/>
    <w:rsid w:val="007061EB"/>
    <w:rsid w:val="007063CE"/>
    <w:rsid w:val="007064E4"/>
    <w:rsid w:val="0070680D"/>
    <w:rsid w:val="00706ABF"/>
    <w:rsid w:val="00706B38"/>
    <w:rsid w:val="007072EC"/>
    <w:rsid w:val="007073A6"/>
    <w:rsid w:val="007100EB"/>
    <w:rsid w:val="007101D7"/>
    <w:rsid w:val="007103B5"/>
    <w:rsid w:val="00710725"/>
    <w:rsid w:val="00710918"/>
    <w:rsid w:val="007109EF"/>
    <w:rsid w:val="00710CFE"/>
    <w:rsid w:val="00711039"/>
    <w:rsid w:val="00711216"/>
    <w:rsid w:val="00711263"/>
    <w:rsid w:val="0071174A"/>
    <w:rsid w:val="007117C6"/>
    <w:rsid w:val="007117CC"/>
    <w:rsid w:val="007118BE"/>
    <w:rsid w:val="00711C46"/>
    <w:rsid w:val="00711E4A"/>
    <w:rsid w:val="007121C0"/>
    <w:rsid w:val="00712235"/>
    <w:rsid w:val="00712420"/>
    <w:rsid w:val="00712646"/>
    <w:rsid w:val="007126E3"/>
    <w:rsid w:val="00712779"/>
    <w:rsid w:val="0071278D"/>
    <w:rsid w:val="00712DF7"/>
    <w:rsid w:val="0071307F"/>
    <w:rsid w:val="007131DA"/>
    <w:rsid w:val="007131EC"/>
    <w:rsid w:val="00713250"/>
    <w:rsid w:val="007133AB"/>
    <w:rsid w:val="0071365A"/>
    <w:rsid w:val="00713872"/>
    <w:rsid w:val="007139BB"/>
    <w:rsid w:val="00713A1C"/>
    <w:rsid w:val="00713AB8"/>
    <w:rsid w:val="00713AE9"/>
    <w:rsid w:val="00713E45"/>
    <w:rsid w:val="00713F26"/>
    <w:rsid w:val="0071423B"/>
    <w:rsid w:val="00714249"/>
    <w:rsid w:val="007144E6"/>
    <w:rsid w:val="00714523"/>
    <w:rsid w:val="00714602"/>
    <w:rsid w:val="0071542B"/>
    <w:rsid w:val="00715535"/>
    <w:rsid w:val="0071556E"/>
    <w:rsid w:val="007157C4"/>
    <w:rsid w:val="007157C8"/>
    <w:rsid w:val="007159A5"/>
    <w:rsid w:val="00715A44"/>
    <w:rsid w:val="00715C29"/>
    <w:rsid w:val="00715D20"/>
    <w:rsid w:val="00715D74"/>
    <w:rsid w:val="00715E49"/>
    <w:rsid w:val="00715F4D"/>
    <w:rsid w:val="007163BF"/>
    <w:rsid w:val="007169CD"/>
    <w:rsid w:val="00716B07"/>
    <w:rsid w:val="00716BB3"/>
    <w:rsid w:val="00716E79"/>
    <w:rsid w:val="0071706D"/>
    <w:rsid w:val="00717597"/>
    <w:rsid w:val="0071763A"/>
    <w:rsid w:val="007177FC"/>
    <w:rsid w:val="00717969"/>
    <w:rsid w:val="00717B0F"/>
    <w:rsid w:val="00717B5E"/>
    <w:rsid w:val="00720533"/>
    <w:rsid w:val="007206EE"/>
    <w:rsid w:val="00720B73"/>
    <w:rsid w:val="00720C49"/>
    <w:rsid w:val="007211CB"/>
    <w:rsid w:val="00721246"/>
    <w:rsid w:val="00721291"/>
    <w:rsid w:val="0072134C"/>
    <w:rsid w:val="00721506"/>
    <w:rsid w:val="00721639"/>
    <w:rsid w:val="00721887"/>
    <w:rsid w:val="007219FE"/>
    <w:rsid w:val="00721E1E"/>
    <w:rsid w:val="00721E86"/>
    <w:rsid w:val="00721EF9"/>
    <w:rsid w:val="007220FE"/>
    <w:rsid w:val="00722217"/>
    <w:rsid w:val="0072276E"/>
    <w:rsid w:val="007227BC"/>
    <w:rsid w:val="00723131"/>
    <w:rsid w:val="0072330C"/>
    <w:rsid w:val="00723867"/>
    <w:rsid w:val="00723C53"/>
    <w:rsid w:val="00724075"/>
    <w:rsid w:val="0072412D"/>
    <w:rsid w:val="00724313"/>
    <w:rsid w:val="0072471F"/>
    <w:rsid w:val="007248AA"/>
    <w:rsid w:val="0072497E"/>
    <w:rsid w:val="00724984"/>
    <w:rsid w:val="00724B14"/>
    <w:rsid w:val="00724B9B"/>
    <w:rsid w:val="00724C38"/>
    <w:rsid w:val="00724DA0"/>
    <w:rsid w:val="00724E0E"/>
    <w:rsid w:val="007255FE"/>
    <w:rsid w:val="007257A0"/>
    <w:rsid w:val="00725A0C"/>
    <w:rsid w:val="00725C83"/>
    <w:rsid w:val="007261CF"/>
    <w:rsid w:val="007263D9"/>
    <w:rsid w:val="007264AC"/>
    <w:rsid w:val="007265EE"/>
    <w:rsid w:val="00726898"/>
    <w:rsid w:val="00726A22"/>
    <w:rsid w:val="00726C58"/>
    <w:rsid w:val="00726C77"/>
    <w:rsid w:val="00726D8C"/>
    <w:rsid w:val="00726EAB"/>
    <w:rsid w:val="00726FED"/>
    <w:rsid w:val="0072722F"/>
    <w:rsid w:val="00727280"/>
    <w:rsid w:val="007272D6"/>
    <w:rsid w:val="007273C8"/>
    <w:rsid w:val="007276BC"/>
    <w:rsid w:val="00727737"/>
    <w:rsid w:val="00730412"/>
    <w:rsid w:val="00730425"/>
    <w:rsid w:val="0073086E"/>
    <w:rsid w:val="0073104D"/>
    <w:rsid w:val="0073183A"/>
    <w:rsid w:val="00731B74"/>
    <w:rsid w:val="00731C94"/>
    <w:rsid w:val="00731DE7"/>
    <w:rsid w:val="00731E04"/>
    <w:rsid w:val="007320D2"/>
    <w:rsid w:val="007329CE"/>
    <w:rsid w:val="00732A78"/>
    <w:rsid w:val="00732B12"/>
    <w:rsid w:val="007332CB"/>
    <w:rsid w:val="007332DA"/>
    <w:rsid w:val="00733BF3"/>
    <w:rsid w:val="00733FA4"/>
    <w:rsid w:val="007340FC"/>
    <w:rsid w:val="00734162"/>
    <w:rsid w:val="007341F3"/>
    <w:rsid w:val="0073493E"/>
    <w:rsid w:val="00734C59"/>
    <w:rsid w:val="00734C5F"/>
    <w:rsid w:val="00734D6D"/>
    <w:rsid w:val="00734DDE"/>
    <w:rsid w:val="00734E50"/>
    <w:rsid w:val="007350A0"/>
    <w:rsid w:val="007350CA"/>
    <w:rsid w:val="0073521A"/>
    <w:rsid w:val="00735470"/>
    <w:rsid w:val="00735E6E"/>
    <w:rsid w:val="00735E9D"/>
    <w:rsid w:val="00735F8D"/>
    <w:rsid w:val="00736326"/>
    <w:rsid w:val="00736332"/>
    <w:rsid w:val="00736581"/>
    <w:rsid w:val="00736BC6"/>
    <w:rsid w:val="00736DB3"/>
    <w:rsid w:val="00736EF7"/>
    <w:rsid w:val="007379C2"/>
    <w:rsid w:val="00737B69"/>
    <w:rsid w:val="00737E37"/>
    <w:rsid w:val="00737EAD"/>
    <w:rsid w:val="00737FBF"/>
    <w:rsid w:val="0074019A"/>
    <w:rsid w:val="007402FF"/>
    <w:rsid w:val="00740429"/>
    <w:rsid w:val="007406AE"/>
    <w:rsid w:val="0074097A"/>
    <w:rsid w:val="00740A59"/>
    <w:rsid w:val="00740E07"/>
    <w:rsid w:val="00740F6F"/>
    <w:rsid w:val="00741031"/>
    <w:rsid w:val="00741302"/>
    <w:rsid w:val="00741660"/>
    <w:rsid w:val="00741754"/>
    <w:rsid w:val="0074179B"/>
    <w:rsid w:val="0074192E"/>
    <w:rsid w:val="00741A68"/>
    <w:rsid w:val="00741A77"/>
    <w:rsid w:val="00741ABA"/>
    <w:rsid w:val="00741D7D"/>
    <w:rsid w:val="00742043"/>
    <w:rsid w:val="00742084"/>
    <w:rsid w:val="007421DC"/>
    <w:rsid w:val="00742D63"/>
    <w:rsid w:val="00743025"/>
    <w:rsid w:val="0074311B"/>
    <w:rsid w:val="00743499"/>
    <w:rsid w:val="007434D2"/>
    <w:rsid w:val="00743562"/>
    <w:rsid w:val="00743707"/>
    <w:rsid w:val="00743849"/>
    <w:rsid w:val="00743E99"/>
    <w:rsid w:val="00743ED3"/>
    <w:rsid w:val="00743FEB"/>
    <w:rsid w:val="007442DB"/>
    <w:rsid w:val="00744688"/>
    <w:rsid w:val="007446A7"/>
    <w:rsid w:val="0074478A"/>
    <w:rsid w:val="0074490C"/>
    <w:rsid w:val="0074491A"/>
    <w:rsid w:val="00744BE9"/>
    <w:rsid w:val="00744CDD"/>
    <w:rsid w:val="00744EC7"/>
    <w:rsid w:val="0074504C"/>
    <w:rsid w:val="00745266"/>
    <w:rsid w:val="0074527E"/>
    <w:rsid w:val="00745CD1"/>
    <w:rsid w:val="00746191"/>
    <w:rsid w:val="007465BA"/>
    <w:rsid w:val="00746751"/>
    <w:rsid w:val="00746B78"/>
    <w:rsid w:val="00746D41"/>
    <w:rsid w:val="00746F12"/>
    <w:rsid w:val="00746F91"/>
    <w:rsid w:val="007473DF"/>
    <w:rsid w:val="0074763F"/>
    <w:rsid w:val="00747A59"/>
    <w:rsid w:val="00747B64"/>
    <w:rsid w:val="00747E19"/>
    <w:rsid w:val="0075029F"/>
    <w:rsid w:val="00750395"/>
    <w:rsid w:val="00750BC1"/>
    <w:rsid w:val="00751163"/>
    <w:rsid w:val="007511DA"/>
    <w:rsid w:val="00751206"/>
    <w:rsid w:val="0075157E"/>
    <w:rsid w:val="00751609"/>
    <w:rsid w:val="007516FE"/>
    <w:rsid w:val="00751BD2"/>
    <w:rsid w:val="00751D85"/>
    <w:rsid w:val="00751EDC"/>
    <w:rsid w:val="0075227D"/>
    <w:rsid w:val="0075229F"/>
    <w:rsid w:val="00752B8A"/>
    <w:rsid w:val="007533B7"/>
    <w:rsid w:val="007534F5"/>
    <w:rsid w:val="007535DD"/>
    <w:rsid w:val="0075363A"/>
    <w:rsid w:val="007536A4"/>
    <w:rsid w:val="00753A56"/>
    <w:rsid w:val="00753B5F"/>
    <w:rsid w:val="00753BFD"/>
    <w:rsid w:val="00754077"/>
    <w:rsid w:val="007543F7"/>
    <w:rsid w:val="0075442A"/>
    <w:rsid w:val="0075450E"/>
    <w:rsid w:val="00754E48"/>
    <w:rsid w:val="00754F21"/>
    <w:rsid w:val="00754FD1"/>
    <w:rsid w:val="00755101"/>
    <w:rsid w:val="00755852"/>
    <w:rsid w:val="007559C4"/>
    <w:rsid w:val="00755D54"/>
    <w:rsid w:val="007565A5"/>
    <w:rsid w:val="00756BE8"/>
    <w:rsid w:val="00757481"/>
    <w:rsid w:val="0075778E"/>
    <w:rsid w:val="00757834"/>
    <w:rsid w:val="00757AE5"/>
    <w:rsid w:val="00757BA5"/>
    <w:rsid w:val="00760032"/>
    <w:rsid w:val="00760256"/>
    <w:rsid w:val="00760973"/>
    <w:rsid w:val="00760C16"/>
    <w:rsid w:val="00760E72"/>
    <w:rsid w:val="007614BC"/>
    <w:rsid w:val="0076177E"/>
    <w:rsid w:val="0076198A"/>
    <w:rsid w:val="00761A6C"/>
    <w:rsid w:val="00761B9A"/>
    <w:rsid w:val="00761ED8"/>
    <w:rsid w:val="00761FE9"/>
    <w:rsid w:val="00762690"/>
    <w:rsid w:val="00762976"/>
    <w:rsid w:val="00762B22"/>
    <w:rsid w:val="00762F5C"/>
    <w:rsid w:val="007631B4"/>
    <w:rsid w:val="007632CB"/>
    <w:rsid w:val="007633A1"/>
    <w:rsid w:val="00763664"/>
    <w:rsid w:val="007636E9"/>
    <w:rsid w:val="00763A06"/>
    <w:rsid w:val="00763ABF"/>
    <w:rsid w:val="00763AFC"/>
    <w:rsid w:val="007642D5"/>
    <w:rsid w:val="00764308"/>
    <w:rsid w:val="0076432C"/>
    <w:rsid w:val="00764361"/>
    <w:rsid w:val="007644E0"/>
    <w:rsid w:val="0076476F"/>
    <w:rsid w:val="00764A5E"/>
    <w:rsid w:val="00764B1D"/>
    <w:rsid w:val="00764E7B"/>
    <w:rsid w:val="007650A1"/>
    <w:rsid w:val="007652C6"/>
    <w:rsid w:val="0076547B"/>
    <w:rsid w:val="007655AF"/>
    <w:rsid w:val="007659CA"/>
    <w:rsid w:val="00765C6E"/>
    <w:rsid w:val="00765D68"/>
    <w:rsid w:val="00765DA9"/>
    <w:rsid w:val="0076609A"/>
    <w:rsid w:val="007662AC"/>
    <w:rsid w:val="00766566"/>
    <w:rsid w:val="00766920"/>
    <w:rsid w:val="00766CC5"/>
    <w:rsid w:val="00766F92"/>
    <w:rsid w:val="0076700E"/>
    <w:rsid w:val="007672D1"/>
    <w:rsid w:val="007672F7"/>
    <w:rsid w:val="0076747F"/>
    <w:rsid w:val="007675DF"/>
    <w:rsid w:val="007677F7"/>
    <w:rsid w:val="007678C4"/>
    <w:rsid w:val="00767BB5"/>
    <w:rsid w:val="00767DC6"/>
    <w:rsid w:val="00770155"/>
    <w:rsid w:val="007701E5"/>
    <w:rsid w:val="007705A9"/>
    <w:rsid w:val="00770D64"/>
    <w:rsid w:val="00770EA2"/>
    <w:rsid w:val="00770F0F"/>
    <w:rsid w:val="00771182"/>
    <w:rsid w:val="007711FC"/>
    <w:rsid w:val="007719F0"/>
    <w:rsid w:val="00771B00"/>
    <w:rsid w:val="00771E5B"/>
    <w:rsid w:val="00771E6A"/>
    <w:rsid w:val="007720CE"/>
    <w:rsid w:val="007723A3"/>
    <w:rsid w:val="00772457"/>
    <w:rsid w:val="0077256D"/>
    <w:rsid w:val="007725B1"/>
    <w:rsid w:val="00772730"/>
    <w:rsid w:val="0077296B"/>
    <w:rsid w:val="007729C7"/>
    <w:rsid w:val="00772CBF"/>
    <w:rsid w:val="00772CC1"/>
    <w:rsid w:val="007730E4"/>
    <w:rsid w:val="00773146"/>
    <w:rsid w:val="007734C0"/>
    <w:rsid w:val="00773BCD"/>
    <w:rsid w:val="00773C0A"/>
    <w:rsid w:val="00773C17"/>
    <w:rsid w:val="00773F10"/>
    <w:rsid w:val="007747B0"/>
    <w:rsid w:val="00774A49"/>
    <w:rsid w:val="00774D48"/>
    <w:rsid w:val="00774F41"/>
    <w:rsid w:val="00775097"/>
    <w:rsid w:val="00775486"/>
    <w:rsid w:val="007754FF"/>
    <w:rsid w:val="00775950"/>
    <w:rsid w:val="00775B05"/>
    <w:rsid w:val="00775F9C"/>
    <w:rsid w:val="00776513"/>
    <w:rsid w:val="0077713A"/>
    <w:rsid w:val="00777187"/>
    <w:rsid w:val="007772A4"/>
    <w:rsid w:val="0077796F"/>
    <w:rsid w:val="00777B0B"/>
    <w:rsid w:val="00777EF4"/>
    <w:rsid w:val="007800B8"/>
    <w:rsid w:val="00780594"/>
    <w:rsid w:val="0078066D"/>
    <w:rsid w:val="007807D1"/>
    <w:rsid w:val="00780B64"/>
    <w:rsid w:val="007816C6"/>
    <w:rsid w:val="007817F0"/>
    <w:rsid w:val="007819F6"/>
    <w:rsid w:val="00781A7F"/>
    <w:rsid w:val="00781AF5"/>
    <w:rsid w:val="00781D27"/>
    <w:rsid w:val="00782044"/>
    <w:rsid w:val="0078211D"/>
    <w:rsid w:val="00782341"/>
    <w:rsid w:val="007823C3"/>
    <w:rsid w:val="00782D69"/>
    <w:rsid w:val="007831F6"/>
    <w:rsid w:val="0078349D"/>
    <w:rsid w:val="007834A1"/>
    <w:rsid w:val="00783582"/>
    <w:rsid w:val="007838CF"/>
    <w:rsid w:val="007839F7"/>
    <w:rsid w:val="00783C67"/>
    <w:rsid w:val="00783CA6"/>
    <w:rsid w:val="00783F7A"/>
    <w:rsid w:val="007840C1"/>
    <w:rsid w:val="007841FA"/>
    <w:rsid w:val="00784206"/>
    <w:rsid w:val="007847A0"/>
    <w:rsid w:val="0078484A"/>
    <w:rsid w:val="0078490C"/>
    <w:rsid w:val="00784BA4"/>
    <w:rsid w:val="00784BF3"/>
    <w:rsid w:val="00784BFA"/>
    <w:rsid w:val="00784C32"/>
    <w:rsid w:val="007851F8"/>
    <w:rsid w:val="00785750"/>
    <w:rsid w:val="00785919"/>
    <w:rsid w:val="00785B47"/>
    <w:rsid w:val="00785E0E"/>
    <w:rsid w:val="00785EEB"/>
    <w:rsid w:val="00786685"/>
    <w:rsid w:val="0078677A"/>
    <w:rsid w:val="00786BE9"/>
    <w:rsid w:val="00786DFE"/>
    <w:rsid w:val="00787253"/>
    <w:rsid w:val="007874AE"/>
    <w:rsid w:val="00787527"/>
    <w:rsid w:val="0078782A"/>
    <w:rsid w:val="00787AA8"/>
    <w:rsid w:val="007901A0"/>
    <w:rsid w:val="007901EE"/>
    <w:rsid w:val="007904ED"/>
    <w:rsid w:val="0079065F"/>
    <w:rsid w:val="0079074E"/>
    <w:rsid w:val="00790A9C"/>
    <w:rsid w:val="00790ADC"/>
    <w:rsid w:val="00790B8D"/>
    <w:rsid w:val="00790C0E"/>
    <w:rsid w:val="00790D46"/>
    <w:rsid w:val="007911E3"/>
    <w:rsid w:val="0079120D"/>
    <w:rsid w:val="00791891"/>
    <w:rsid w:val="00791D77"/>
    <w:rsid w:val="0079237E"/>
    <w:rsid w:val="00792469"/>
    <w:rsid w:val="0079246C"/>
    <w:rsid w:val="007924A8"/>
    <w:rsid w:val="007927C2"/>
    <w:rsid w:val="00792A05"/>
    <w:rsid w:val="00792A1D"/>
    <w:rsid w:val="00792C7F"/>
    <w:rsid w:val="00793839"/>
    <w:rsid w:val="00793DBD"/>
    <w:rsid w:val="00793F85"/>
    <w:rsid w:val="00793FBE"/>
    <w:rsid w:val="00794220"/>
    <w:rsid w:val="00794249"/>
    <w:rsid w:val="00794436"/>
    <w:rsid w:val="00794548"/>
    <w:rsid w:val="0079478F"/>
    <w:rsid w:val="00794B15"/>
    <w:rsid w:val="00794D3C"/>
    <w:rsid w:val="00794FFA"/>
    <w:rsid w:val="007951C0"/>
    <w:rsid w:val="007951D0"/>
    <w:rsid w:val="007954BD"/>
    <w:rsid w:val="00795985"/>
    <w:rsid w:val="00795F05"/>
    <w:rsid w:val="007960B9"/>
    <w:rsid w:val="007960DE"/>
    <w:rsid w:val="0079637C"/>
    <w:rsid w:val="00796514"/>
    <w:rsid w:val="007965F3"/>
    <w:rsid w:val="007972CD"/>
    <w:rsid w:val="0079735A"/>
    <w:rsid w:val="00797941"/>
    <w:rsid w:val="00797989"/>
    <w:rsid w:val="00797CFA"/>
    <w:rsid w:val="00797EF9"/>
    <w:rsid w:val="007A000B"/>
    <w:rsid w:val="007A0025"/>
    <w:rsid w:val="007A0098"/>
    <w:rsid w:val="007A020A"/>
    <w:rsid w:val="007A022E"/>
    <w:rsid w:val="007A03DD"/>
    <w:rsid w:val="007A0D52"/>
    <w:rsid w:val="007A0DB8"/>
    <w:rsid w:val="007A0E5D"/>
    <w:rsid w:val="007A102A"/>
    <w:rsid w:val="007A1201"/>
    <w:rsid w:val="007A12BB"/>
    <w:rsid w:val="007A152E"/>
    <w:rsid w:val="007A15C8"/>
    <w:rsid w:val="007A1B5C"/>
    <w:rsid w:val="007A1C7A"/>
    <w:rsid w:val="007A1CE5"/>
    <w:rsid w:val="007A1E01"/>
    <w:rsid w:val="007A21DB"/>
    <w:rsid w:val="007A250D"/>
    <w:rsid w:val="007A2983"/>
    <w:rsid w:val="007A2A3F"/>
    <w:rsid w:val="007A2C33"/>
    <w:rsid w:val="007A2ED0"/>
    <w:rsid w:val="007A34AB"/>
    <w:rsid w:val="007A369F"/>
    <w:rsid w:val="007A3757"/>
    <w:rsid w:val="007A37AB"/>
    <w:rsid w:val="007A39D0"/>
    <w:rsid w:val="007A3B11"/>
    <w:rsid w:val="007A3FBB"/>
    <w:rsid w:val="007A4372"/>
    <w:rsid w:val="007A456D"/>
    <w:rsid w:val="007A4A37"/>
    <w:rsid w:val="007A4B59"/>
    <w:rsid w:val="007A514D"/>
    <w:rsid w:val="007A5177"/>
    <w:rsid w:val="007A54B9"/>
    <w:rsid w:val="007A54CE"/>
    <w:rsid w:val="007A58DA"/>
    <w:rsid w:val="007A5BC7"/>
    <w:rsid w:val="007A6016"/>
    <w:rsid w:val="007A60F0"/>
    <w:rsid w:val="007A60FD"/>
    <w:rsid w:val="007A6312"/>
    <w:rsid w:val="007A6540"/>
    <w:rsid w:val="007A684C"/>
    <w:rsid w:val="007A69A5"/>
    <w:rsid w:val="007A6A20"/>
    <w:rsid w:val="007A6C3E"/>
    <w:rsid w:val="007A6EAB"/>
    <w:rsid w:val="007A6F54"/>
    <w:rsid w:val="007A6F65"/>
    <w:rsid w:val="007A702A"/>
    <w:rsid w:val="007A78C8"/>
    <w:rsid w:val="007A7B40"/>
    <w:rsid w:val="007A7B7E"/>
    <w:rsid w:val="007A7BDC"/>
    <w:rsid w:val="007A7D6B"/>
    <w:rsid w:val="007A7EEE"/>
    <w:rsid w:val="007B0283"/>
    <w:rsid w:val="007B0383"/>
    <w:rsid w:val="007B04C1"/>
    <w:rsid w:val="007B07F3"/>
    <w:rsid w:val="007B1091"/>
    <w:rsid w:val="007B11E1"/>
    <w:rsid w:val="007B14F0"/>
    <w:rsid w:val="007B1797"/>
    <w:rsid w:val="007B179B"/>
    <w:rsid w:val="007B183A"/>
    <w:rsid w:val="007B1A9B"/>
    <w:rsid w:val="007B1EB3"/>
    <w:rsid w:val="007B24B8"/>
    <w:rsid w:val="007B25DE"/>
    <w:rsid w:val="007B261F"/>
    <w:rsid w:val="007B27FE"/>
    <w:rsid w:val="007B2895"/>
    <w:rsid w:val="007B2BF2"/>
    <w:rsid w:val="007B318C"/>
    <w:rsid w:val="007B3363"/>
    <w:rsid w:val="007B3875"/>
    <w:rsid w:val="007B3B16"/>
    <w:rsid w:val="007B3E98"/>
    <w:rsid w:val="007B3F05"/>
    <w:rsid w:val="007B45B3"/>
    <w:rsid w:val="007B4683"/>
    <w:rsid w:val="007B48CA"/>
    <w:rsid w:val="007B4A0C"/>
    <w:rsid w:val="007B4AE4"/>
    <w:rsid w:val="007B4D9D"/>
    <w:rsid w:val="007B4E7B"/>
    <w:rsid w:val="007B4F12"/>
    <w:rsid w:val="007B53B1"/>
    <w:rsid w:val="007B5755"/>
    <w:rsid w:val="007B590B"/>
    <w:rsid w:val="007B5E48"/>
    <w:rsid w:val="007B6298"/>
    <w:rsid w:val="007B629D"/>
    <w:rsid w:val="007B62E5"/>
    <w:rsid w:val="007B6717"/>
    <w:rsid w:val="007B6818"/>
    <w:rsid w:val="007B6AFA"/>
    <w:rsid w:val="007B6BF8"/>
    <w:rsid w:val="007B6CB8"/>
    <w:rsid w:val="007B6D74"/>
    <w:rsid w:val="007B6F03"/>
    <w:rsid w:val="007B7037"/>
    <w:rsid w:val="007B70EB"/>
    <w:rsid w:val="007B71E2"/>
    <w:rsid w:val="007B7650"/>
    <w:rsid w:val="007B76BB"/>
    <w:rsid w:val="007B7965"/>
    <w:rsid w:val="007B7BB8"/>
    <w:rsid w:val="007B7C1F"/>
    <w:rsid w:val="007B7C5B"/>
    <w:rsid w:val="007C01A0"/>
    <w:rsid w:val="007C051F"/>
    <w:rsid w:val="007C07AD"/>
    <w:rsid w:val="007C0972"/>
    <w:rsid w:val="007C0985"/>
    <w:rsid w:val="007C0CAD"/>
    <w:rsid w:val="007C0D04"/>
    <w:rsid w:val="007C1382"/>
    <w:rsid w:val="007C14F5"/>
    <w:rsid w:val="007C18B0"/>
    <w:rsid w:val="007C1C56"/>
    <w:rsid w:val="007C1D1A"/>
    <w:rsid w:val="007C2338"/>
    <w:rsid w:val="007C2406"/>
    <w:rsid w:val="007C25F0"/>
    <w:rsid w:val="007C2B38"/>
    <w:rsid w:val="007C2D72"/>
    <w:rsid w:val="007C2F87"/>
    <w:rsid w:val="007C37A3"/>
    <w:rsid w:val="007C3A3A"/>
    <w:rsid w:val="007C3CB6"/>
    <w:rsid w:val="007C3CF5"/>
    <w:rsid w:val="007C3DF4"/>
    <w:rsid w:val="007C427A"/>
    <w:rsid w:val="007C4432"/>
    <w:rsid w:val="007C44B7"/>
    <w:rsid w:val="007C46AD"/>
    <w:rsid w:val="007C4B45"/>
    <w:rsid w:val="007C4C6B"/>
    <w:rsid w:val="007C5076"/>
    <w:rsid w:val="007C570B"/>
    <w:rsid w:val="007C58F4"/>
    <w:rsid w:val="007C5FFD"/>
    <w:rsid w:val="007C61B3"/>
    <w:rsid w:val="007C6441"/>
    <w:rsid w:val="007C653B"/>
    <w:rsid w:val="007C678E"/>
    <w:rsid w:val="007C67C4"/>
    <w:rsid w:val="007C6AB1"/>
    <w:rsid w:val="007C6EC9"/>
    <w:rsid w:val="007C7048"/>
    <w:rsid w:val="007C7410"/>
    <w:rsid w:val="007C7819"/>
    <w:rsid w:val="007C79A3"/>
    <w:rsid w:val="007C7AFD"/>
    <w:rsid w:val="007C7B84"/>
    <w:rsid w:val="007C7DC9"/>
    <w:rsid w:val="007C7E58"/>
    <w:rsid w:val="007C7E80"/>
    <w:rsid w:val="007D004A"/>
    <w:rsid w:val="007D00EA"/>
    <w:rsid w:val="007D0942"/>
    <w:rsid w:val="007D0DAF"/>
    <w:rsid w:val="007D0DB4"/>
    <w:rsid w:val="007D1001"/>
    <w:rsid w:val="007D1257"/>
    <w:rsid w:val="007D135F"/>
    <w:rsid w:val="007D1430"/>
    <w:rsid w:val="007D1B24"/>
    <w:rsid w:val="007D1E06"/>
    <w:rsid w:val="007D1E26"/>
    <w:rsid w:val="007D1E96"/>
    <w:rsid w:val="007D20B4"/>
    <w:rsid w:val="007D25AA"/>
    <w:rsid w:val="007D2ECE"/>
    <w:rsid w:val="007D30B8"/>
    <w:rsid w:val="007D3377"/>
    <w:rsid w:val="007D3594"/>
    <w:rsid w:val="007D363B"/>
    <w:rsid w:val="007D3657"/>
    <w:rsid w:val="007D3A2C"/>
    <w:rsid w:val="007D3AD7"/>
    <w:rsid w:val="007D3DDE"/>
    <w:rsid w:val="007D3E21"/>
    <w:rsid w:val="007D4068"/>
    <w:rsid w:val="007D4466"/>
    <w:rsid w:val="007D47BA"/>
    <w:rsid w:val="007D483A"/>
    <w:rsid w:val="007D4BB2"/>
    <w:rsid w:val="007D5418"/>
    <w:rsid w:val="007D627B"/>
    <w:rsid w:val="007D660A"/>
    <w:rsid w:val="007D6A3B"/>
    <w:rsid w:val="007D6BBE"/>
    <w:rsid w:val="007D6BE7"/>
    <w:rsid w:val="007D6D98"/>
    <w:rsid w:val="007D6F6E"/>
    <w:rsid w:val="007D711B"/>
    <w:rsid w:val="007D7A8D"/>
    <w:rsid w:val="007D7C57"/>
    <w:rsid w:val="007D7C9C"/>
    <w:rsid w:val="007D7DB5"/>
    <w:rsid w:val="007E0179"/>
    <w:rsid w:val="007E0A1E"/>
    <w:rsid w:val="007E0D96"/>
    <w:rsid w:val="007E0EBF"/>
    <w:rsid w:val="007E0F52"/>
    <w:rsid w:val="007E11BD"/>
    <w:rsid w:val="007E1E81"/>
    <w:rsid w:val="007E2830"/>
    <w:rsid w:val="007E3082"/>
    <w:rsid w:val="007E34BF"/>
    <w:rsid w:val="007E3706"/>
    <w:rsid w:val="007E38D9"/>
    <w:rsid w:val="007E3B47"/>
    <w:rsid w:val="007E3DAC"/>
    <w:rsid w:val="007E4313"/>
    <w:rsid w:val="007E448C"/>
    <w:rsid w:val="007E4811"/>
    <w:rsid w:val="007E4878"/>
    <w:rsid w:val="007E4920"/>
    <w:rsid w:val="007E493D"/>
    <w:rsid w:val="007E494F"/>
    <w:rsid w:val="007E4AFC"/>
    <w:rsid w:val="007E5141"/>
    <w:rsid w:val="007E5195"/>
    <w:rsid w:val="007E52B3"/>
    <w:rsid w:val="007E5BAC"/>
    <w:rsid w:val="007E5BBA"/>
    <w:rsid w:val="007E5F01"/>
    <w:rsid w:val="007E5FCD"/>
    <w:rsid w:val="007E6824"/>
    <w:rsid w:val="007E696C"/>
    <w:rsid w:val="007E6A0D"/>
    <w:rsid w:val="007E6B05"/>
    <w:rsid w:val="007E6EA7"/>
    <w:rsid w:val="007E71B0"/>
    <w:rsid w:val="007E74E9"/>
    <w:rsid w:val="007E7716"/>
    <w:rsid w:val="007E7F1E"/>
    <w:rsid w:val="007E7F9F"/>
    <w:rsid w:val="007F0CBE"/>
    <w:rsid w:val="007F0CD4"/>
    <w:rsid w:val="007F0CF3"/>
    <w:rsid w:val="007F0FED"/>
    <w:rsid w:val="007F106D"/>
    <w:rsid w:val="007F129A"/>
    <w:rsid w:val="007F12C3"/>
    <w:rsid w:val="007F1467"/>
    <w:rsid w:val="007F1572"/>
    <w:rsid w:val="007F15AE"/>
    <w:rsid w:val="007F175A"/>
    <w:rsid w:val="007F1779"/>
    <w:rsid w:val="007F190D"/>
    <w:rsid w:val="007F1954"/>
    <w:rsid w:val="007F1AB6"/>
    <w:rsid w:val="007F1B4C"/>
    <w:rsid w:val="007F1D5E"/>
    <w:rsid w:val="007F1D8A"/>
    <w:rsid w:val="007F24C4"/>
    <w:rsid w:val="007F2A57"/>
    <w:rsid w:val="007F2C76"/>
    <w:rsid w:val="007F3613"/>
    <w:rsid w:val="007F368D"/>
    <w:rsid w:val="007F397E"/>
    <w:rsid w:val="007F3B2B"/>
    <w:rsid w:val="007F3B38"/>
    <w:rsid w:val="007F3D47"/>
    <w:rsid w:val="007F43FA"/>
    <w:rsid w:val="007F4434"/>
    <w:rsid w:val="007F4AE9"/>
    <w:rsid w:val="007F4E0B"/>
    <w:rsid w:val="007F4E26"/>
    <w:rsid w:val="007F527F"/>
    <w:rsid w:val="007F5565"/>
    <w:rsid w:val="007F5B93"/>
    <w:rsid w:val="007F63A5"/>
    <w:rsid w:val="007F69EF"/>
    <w:rsid w:val="007F6EF9"/>
    <w:rsid w:val="007F6F5F"/>
    <w:rsid w:val="007F7056"/>
    <w:rsid w:val="007F718F"/>
    <w:rsid w:val="007F757D"/>
    <w:rsid w:val="007F7665"/>
    <w:rsid w:val="007F76E2"/>
    <w:rsid w:val="007F7928"/>
    <w:rsid w:val="007F798C"/>
    <w:rsid w:val="008000B4"/>
    <w:rsid w:val="00800162"/>
    <w:rsid w:val="008004F2"/>
    <w:rsid w:val="008007F8"/>
    <w:rsid w:val="00800AEE"/>
    <w:rsid w:val="00800B7C"/>
    <w:rsid w:val="00800F31"/>
    <w:rsid w:val="0080101F"/>
    <w:rsid w:val="008012BA"/>
    <w:rsid w:val="0080146C"/>
    <w:rsid w:val="008015D0"/>
    <w:rsid w:val="0080189E"/>
    <w:rsid w:val="00801F6D"/>
    <w:rsid w:val="008020DA"/>
    <w:rsid w:val="008021C0"/>
    <w:rsid w:val="00802288"/>
    <w:rsid w:val="008028E9"/>
    <w:rsid w:val="00802AFA"/>
    <w:rsid w:val="00802E1A"/>
    <w:rsid w:val="00802F04"/>
    <w:rsid w:val="00803030"/>
    <w:rsid w:val="008031C6"/>
    <w:rsid w:val="008032C3"/>
    <w:rsid w:val="008033BD"/>
    <w:rsid w:val="00803C40"/>
    <w:rsid w:val="00803E4A"/>
    <w:rsid w:val="0080415A"/>
    <w:rsid w:val="0080432C"/>
    <w:rsid w:val="008043AD"/>
    <w:rsid w:val="00804483"/>
    <w:rsid w:val="008046FF"/>
    <w:rsid w:val="0080479C"/>
    <w:rsid w:val="00804A71"/>
    <w:rsid w:val="00804BEC"/>
    <w:rsid w:val="00804D32"/>
    <w:rsid w:val="00805018"/>
    <w:rsid w:val="0080550A"/>
    <w:rsid w:val="008059F2"/>
    <w:rsid w:val="00805F65"/>
    <w:rsid w:val="00805FDF"/>
    <w:rsid w:val="008060BA"/>
    <w:rsid w:val="008061F2"/>
    <w:rsid w:val="008068B2"/>
    <w:rsid w:val="00806F42"/>
    <w:rsid w:val="00807060"/>
    <w:rsid w:val="0080712D"/>
    <w:rsid w:val="00807145"/>
    <w:rsid w:val="00807333"/>
    <w:rsid w:val="008078F8"/>
    <w:rsid w:val="00807C24"/>
    <w:rsid w:val="00807C67"/>
    <w:rsid w:val="00807C70"/>
    <w:rsid w:val="00807CB7"/>
    <w:rsid w:val="00807F54"/>
    <w:rsid w:val="008101F4"/>
    <w:rsid w:val="0081075E"/>
    <w:rsid w:val="008108E4"/>
    <w:rsid w:val="00810BB6"/>
    <w:rsid w:val="00810C0E"/>
    <w:rsid w:val="00810DF1"/>
    <w:rsid w:val="00810EA8"/>
    <w:rsid w:val="0081110D"/>
    <w:rsid w:val="008118EC"/>
    <w:rsid w:val="00811A72"/>
    <w:rsid w:val="00811BCB"/>
    <w:rsid w:val="00811D81"/>
    <w:rsid w:val="00811DB5"/>
    <w:rsid w:val="0081202F"/>
    <w:rsid w:val="00812ACF"/>
    <w:rsid w:val="0081353E"/>
    <w:rsid w:val="0081370A"/>
    <w:rsid w:val="00813A0E"/>
    <w:rsid w:val="00813AC6"/>
    <w:rsid w:val="00813C96"/>
    <w:rsid w:val="00813E57"/>
    <w:rsid w:val="0081475B"/>
    <w:rsid w:val="0081486F"/>
    <w:rsid w:val="00814BC2"/>
    <w:rsid w:val="00814F32"/>
    <w:rsid w:val="00815388"/>
    <w:rsid w:val="008153BC"/>
    <w:rsid w:val="00815477"/>
    <w:rsid w:val="0081573C"/>
    <w:rsid w:val="00815DA4"/>
    <w:rsid w:val="00815F37"/>
    <w:rsid w:val="00816185"/>
    <w:rsid w:val="0081637B"/>
    <w:rsid w:val="0081641E"/>
    <w:rsid w:val="00816993"/>
    <w:rsid w:val="00816B2B"/>
    <w:rsid w:val="00816E7D"/>
    <w:rsid w:val="008170F2"/>
    <w:rsid w:val="00817442"/>
    <w:rsid w:val="008179A7"/>
    <w:rsid w:val="00817C7C"/>
    <w:rsid w:val="008200A0"/>
    <w:rsid w:val="0082010D"/>
    <w:rsid w:val="00820115"/>
    <w:rsid w:val="0082013D"/>
    <w:rsid w:val="0082043B"/>
    <w:rsid w:val="008205E5"/>
    <w:rsid w:val="00820B1B"/>
    <w:rsid w:val="008214E6"/>
    <w:rsid w:val="00821E2D"/>
    <w:rsid w:val="00821EB1"/>
    <w:rsid w:val="00821EC5"/>
    <w:rsid w:val="00822030"/>
    <w:rsid w:val="0082209C"/>
    <w:rsid w:val="00822354"/>
    <w:rsid w:val="00822552"/>
    <w:rsid w:val="00822BF2"/>
    <w:rsid w:val="008233D8"/>
    <w:rsid w:val="008236C5"/>
    <w:rsid w:val="008239DE"/>
    <w:rsid w:val="00823ADD"/>
    <w:rsid w:val="00823AFB"/>
    <w:rsid w:val="00823CB0"/>
    <w:rsid w:val="00823EC5"/>
    <w:rsid w:val="0082410F"/>
    <w:rsid w:val="0082417F"/>
    <w:rsid w:val="0082430D"/>
    <w:rsid w:val="00824805"/>
    <w:rsid w:val="008248B0"/>
    <w:rsid w:val="00825424"/>
    <w:rsid w:val="0082547F"/>
    <w:rsid w:val="0082551B"/>
    <w:rsid w:val="008258EB"/>
    <w:rsid w:val="00825F28"/>
    <w:rsid w:val="008264DD"/>
    <w:rsid w:val="00826B55"/>
    <w:rsid w:val="00827749"/>
    <w:rsid w:val="00827759"/>
    <w:rsid w:val="0082781B"/>
    <w:rsid w:val="008300B9"/>
    <w:rsid w:val="00830840"/>
    <w:rsid w:val="00830D55"/>
    <w:rsid w:val="00830D9D"/>
    <w:rsid w:val="00830E6C"/>
    <w:rsid w:val="00831710"/>
    <w:rsid w:val="00831831"/>
    <w:rsid w:val="00831EA6"/>
    <w:rsid w:val="00832089"/>
    <w:rsid w:val="008322AA"/>
    <w:rsid w:val="008324F8"/>
    <w:rsid w:val="00832638"/>
    <w:rsid w:val="008326F4"/>
    <w:rsid w:val="008329B9"/>
    <w:rsid w:val="00832CDE"/>
    <w:rsid w:val="00832DA3"/>
    <w:rsid w:val="00832E17"/>
    <w:rsid w:val="00832ED6"/>
    <w:rsid w:val="0083306C"/>
    <w:rsid w:val="008334DC"/>
    <w:rsid w:val="008334E6"/>
    <w:rsid w:val="008336A3"/>
    <w:rsid w:val="0083396F"/>
    <w:rsid w:val="008339D9"/>
    <w:rsid w:val="00833BAA"/>
    <w:rsid w:val="00834381"/>
    <w:rsid w:val="00834390"/>
    <w:rsid w:val="00834B14"/>
    <w:rsid w:val="00834DC1"/>
    <w:rsid w:val="00834FE1"/>
    <w:rsid w:val="00835604"/>
    <w:rsid w:val="0083571E"/>
    <w:rsid w:val="008357E5"/>
    <w:rsid w:val="00835BB0"/>
    <w:rsid w:val="00835BD8"/>
    <w:rsid w:val="00835DBF"/>
    <w:rsid w:val="00835DC3"/>
    <w:rsid w:val="008361C1"/>
    <w:rsid w:val="0083654C"/>
    <w:rsid w:val="00836717"/>
    <w:rsid w:val="00836848"/>
    <w:rsid w:val="00836898"/>
    <w:rsid w:val="00836976"/>
    <w:rsid w:val="00836C56"/>
    <w:rsid w:val="00836CCE"/>
    <w:rsid w:val="008372FF"/>
    <w:rsid w:val="00837A77"/>
    <w:rsid w:val="00837AF6"/>
    <w:rsid w:val="008401CB"/>
    <w:rsid w:val="0084024F"/>
    <w:rsid w:val="00840307"/>
    <w:rsid w:val="00840308"/>
    <w:rsid w:val="008405B6"/>
    <w:rsid w:val="008406A2"/>
    <w:rsid w:val="00840829"/>
    <w:rsid w:val="008409DA"/>
    <w:rsid w:val="0084105E"/>
    <w:rsid w:val="00841060"/>
    <w:rsid w:val="0084137B"/>
    <w:rsid w:val="0084138A"/>
    <w:rsid w:val="008429BD"/>
    <w:rsid w:val="00842B46"/>
    <w:rsid w:val="00842CB8"/>
    <w:rsid w:val="008430B9"/>
    <w:rsid w:val="0084380A"/>
    <w:rsid w:val="00843E57"/>
    <w:rsid w:val="00843E96"/>
    <w:rsid w:val="00843F1B"/>
    <w:rsid w:val="00844003"/>
    <w:rsid w:val="008446F1"/>
    <w:rsid w:val="00844735"/>
    <w:rsid w:val="00844A09"/>
    <w:rsid w:val="00844A1A"/>
    <w:rsid w:val="00844A3E"/>
    <w:rsid w:val="00844B06"/>
    <w:rsid w:val="00844B69"/>
    <w:rsid w:val="00844C40"/>
    <w:rsid w:val="00844E2C"/>
    <w:rsid w:val="00844EA9"/>
    <w:rsid w:val="0084599A"/>
    <w:rsid w:val="00845A89"/>
    <w:rsid w:val="00846018"/>
    <w:rsid w:val="0084640B"/>
    <w:rsid w:val="0084650D"/>
    <w:rsid w:val="0084650F"/>
    <w:rsid w:val="008473C3"/>
    <w:rsid w:val="008475EA"/>
    <w:rsid w:val="008478C9"/>
    <w:rsid w:val="00847AF9"/>
    <w:rsid w:val="00847CBA"/>
    <w:rsid w:val="00847D1E"/>
    <w:rsid w:val="00847DCC"/>
    <w:rsid w:val="008506A4"/>
    <w:rsid w:val="008506DD"/>
    <w:rsid w:val="00850709"/>
    <w:rsid w:val="00850857"/>
    <w:rsid w:val="0085092D"/>
    <w:rsid w:val="00851117"/>
    <w:rsid w:val="0085136C"/>
    <w:rsid w:val="00851AD2"/>
    <w:rsid w:val="00851F35"/>
    <w:rsid w:val="00852338"/>
    <w:rsid w:val="00852713"/>
    <w:rsid w:val="008529E0"/>
    <w:rsid w:val="00852B1C"/>
    <w:rsid w:val="00852B8E"/>
    <w:rsid w:val="00852D68"/>
    <w:rsid w:val="00852D7C"/>
    <w:rsid w:val="0085325A"/>
    <w:rsid w:val="008533BA"/>
    <w:rsid w:val="0085359F"/>
    <w:rsid w:val="008535FA"/>
    <w:rsid w:val="008537FE"/>
    <w:rsid w:val="00853974"/>
    <w:rsid w:val="00853D66"/>
    <w:rsid w:val="00853F10"/>
    <w:rsid w:val="008540BD"/>
    <w:rsid w:val="00854124"/>
    <w:rsid w:val="0085443D"/>
    <w:rsid w:val="0085476A"/>
    <w:rsid w:val="008547CC"/>
    <w:rsid w:val="00854BF3"/>
    <w:rsid w:val="00854C69"/>
    <w:rsid w:val="00854CCD"/>
    <w:rsid w:val="00854F0F"/>
    <w:rsid w:val="00855462"/>
    <w:rsid w:val="008554BC"/>
    <w:rsid w:val="0085551B"/>
    <w:rsid w:val="00855B42"/>
    <w:rsid w:val="00855E56"/>
    <w:rsid w:val="0085609C"/>
    <w:rsid w:val="00856162"/>
    <w:rsid w:val="0085687E"/>
    <w:rsid w:val="00856F85"/>
    <w:rsid w:val="00857086"/>
    <w:rsid w:val="00857127"/>
    <w:rsid w:val="0085713D"/>
    <w:rsid w:val="008576C3"/>
    <w:rsid w:val="00857B71"/>
    <w:rsid w:val="00857C97"/>
    <w:rsid w:val="00857DA3"/>
    <w:rsid w:val="00860782"/>
    <w:rsid w:val="0086081A"/>
    <w:rsid w:val="00860C28"/>
    <w:rsid w:val="00860F7F"/>
    <w:rsid w:val="008614EA"/>
    <w:rsid w:val="00861B29"/>
    <w:rsid w:val="00862267"/>
    <w:rsid w:val="00862282"/>
    <w:rsid w:val="008624C1"/>
    <w:rsid w:val="00862507"/>
    <w:rsid w:val="00862693"/>
    <w:rsid w:val="0086272D"/>
    <w:rsid w:val="00862C65"/>
    <w:rsid w:val="00862D24"/>
    <w:rsid w:val="00862FB0"/>
    <w:rsid w:val="0086328B"/>
    <w:rsid w:val="008632C8"/>
    <w:rsid w:val="008635D0"/>
    <w:rsid w:val="0086412C"/>
    <w:rsid w:val="008641EF"/>
    <w:rsid w:val="0086449C"/>
    <w:rsid w:val="0086457F"/>
    <w:rsid w:val="008645DC"/>
    <w:rsid w:val="00864664"/>
    <w:rsid w:val="00864861"/>
    <w:rsid w:val="00864B02"/>
    <w:rsid w:val="008650D1"/>
    <w:rsid w:val="00865407"/>
    <w:rsid w:val="0086551F"/>
    <w:rsid w:val="00865B60"/>
    <w:rsid w:val="00865B76"/>
    <w:rsid w:val="00865FA7"/>
    <w:rsid w:val="008661CC"/>
    <w:rsid w:val="00866BA2"/>
    <w:rsid w:val="00866C22"/>
    <w:rsid w:val="00866DC3"/>
    <w:rsid w:val="00867006"/>
    <w:rsid w:val="008672AA"/>
    <w:rsid w:val="008677BE"/>
    <w:rsid w:val="00867841"/>
    <w:rsid w:val="008679F0"/>
    <w:rsid w:val="00867A99"/>
    <w:rsid w:val="00867B86"/>
    <w:rsid w:val="00867B95"/>
    <w:rsid w:val="00870025"/>
    <w:rsid w:val="008701D1"/>
    <w:rsid w:val="008703F2"/>
    <w:rsid w:val="008706F7"/>
    <w:rsid w:val="00870ABA"/>
    <w:rsid w:val="00870DA7"/>
    <w:rsid w:val="00870E68"/>
    <w:rsid w:val="00870E8A"/>
    <w:rsid w:val="00871145"/>
    <w:rsid w:val="008712B6"/>
    <w:rsid w:val="00871EAC"/>
    <w:rsid w:val="00872128"/>
    <w:rsid w:val="00872581"/>
    <w:rsid w:val="0087291D"/>
    <w:rsid w:val="00872922"/>
    <w:rsid w:val="008729D3"/>
    <w:rsid w:val="00872D66"/>
    <w:rsid w:val="00872FE3"/>
    <w:rsid w:val="008731CF"/>
    <w:rsid w:val="008732DA"/>
    <w:rsid w:val="00873776"/>
    <w:rsid w:val="00873800"/>
    <w:rsid w:val="00873A42"/>
    <w:rsid w:val="00873C3D"/>
    <w:rsid w:val="00873C6A"/>
    <w:rsid w:val="00873E85"/>
    <w:rsid w:val="00873F04"/>
    <w:rsid w:val="00873F25"/>
    <w:rsid w:val="00873FD1"/>
    <w:rsid w:val="00874187"/>
    <w:rsid w:val="0087421C"/>
    <w:rsid w:val="00874503"/>
    <w:rsid w:val="00874570"/>
    <w:rsid w:val="008745D8"/>
    <w:rsid w:val="008746B3"/>
    <w:rsid w:val="0087483B"/>
    <w:rsid w:val="00874973"/>
    <w:rsid w:val="00874AC8"/>
    <w:rsid w:val="00874C02"/>
    <w:rsid w:val="00875102"/>
    <w:rsid w:val="00875342"/>
    <w:rsid w:val="00875615"/>
    <w:rsid w:val="008757FD"/>
    <w:rsid w:val="00875B26"/>
    <w:rsid w:val="00875B35"/>
    <w:rsid w:val="00875C25"/>
    <w:rsid w:val="00875E7D"/>
    <w:rsid w:val="00876134"/>
    <w:rsid w:val="008762A2"/>
    <w:rsid w:val="0087675C"/>
    <w:rsid w:val="008768DA"/>
    <w:rsid w:val="0087692D"/>
    <w:rsid w:val="00876C39"/>
    <w:rsid w:val="00876CFC"/>
    <w:rsid w:val="00876DE8"/>
    <w:rsid w:val="0087736F"/>
    <w:rsid w:val="00877499"/>
    <w:rsid w:val="008774A8"/>
    <w:rsid w:val="00877B59"/>
    <w:rsid w:val="00880037"/>
    <w:rsid w:val="0088017A"/>
    <w:rsid w:val="00880714"/>
    <w:rsid w:val="0088098B"/>
    <w:rsid w:val="00880AD7"/>
    <w:rsid w:val="00880B6D"/>
    <w:rsid w:val="00881544"/>
    <w:rsid w:val="00881C0A"/>
    <w:rsid w:val="0088207E"/>
    <w:rsid w:val="00882251"/>
    <w:rsid w:val="00882335"/>
    <w:rsid w:val="008829DF"/>
    <w:rsid w:val="00882C50"/>
    <w:rsid w:val="00882D2C"/>
    <w:rsid w:val="00882D5F"/>
    <w:rsid w:val="00883191"/>
    <w:rsid w:val="0088358B"/>
    <w:rsid w:val="008837A4"/>
    <w:rsid w:val="00883C60"/>
    <w:rsid w:val="00884A13"/>
    <w:rsid w:val="00884C3E"/>
    <w:rsid w:val="00884DA6"/>
    <w:rsid w:val="00884F2B"/>
    <w:rsid w:val="00885223"/>
    <w:rsid w:val="008853D9"/>
    <w:rsid w:val="00885A95"/>
    <w:rsid w:val="00885C4A"/>
    <w:rsid w:val="00886515"/>
    <w:rsid w:val="008865CB"/>
    <w:rsid w:val="00886B31"/>
    <w:rsid w:val="00886D70"/>
    <w:rsid w:val="008874CA"/>
    <w:rsid w:val="00887AF0"/>
    <w:rsid w:val="00887B58"/>
    <w:rsid w:val="00887C85"/>
    <w:rsid w:val="00887F14"/>
    <w:rsid w:val="00890059"/>
    <w:rsid w:val="008906CD"/>
    <w:rsid w:val="0089070F"/>
    <w:rsid w:val="00890AEC"/>
    <w:rsid w:val="00890BEB"/>
    <w:rsid w:val="008911E9"/>
    <w:rsid w:val="0089169B"/>
    <w:rsid w:val="008917DB"/>
    <w:rsid w:val="00891888"/>
    <w:rsid w:val="00891F10"/>
    <w:rsid w:val="00891FB8"/>
    <w:rsid w:val="008920A9"/>
    <w:rsid w:val="008925D9"/>
    <w:rsid w:val="00892665"/>
    <w:rsid w:val="00892825"/>
    <w:rsid w:val="0089343D"/>
    <w:rsid w:val="008937E9"/>
    <w:rsid w:val="0089396D"/>
    <w:rsid w:val="00893ADE"/>
    <w:rsid w:val="00893BE9"/>
    <w:rsid w:val="00894277"/>
    <w:rsid w:val="008942B5"/>
    <w:rsid w:val="008942FB"/>
    <w:rsid w:val="008943AC"/>
    <w:rsid w:val="00894542"/>
    <w:rsid w:val="00894A34"/>
    <w:rsid w:val="00894BDA"/>
    <w:rsid w:val="00894D7C"/>
    <w:rsid w:val="0089543B"/>
    <w:rsid w:val="00895AC6"/>
    <w:rsid w:val="00895EE8"/>
    <w:rsid w:val="00896051"/>
    <w:rsid w:val="00896125"/>
    <w:rsid w:val="00896148"/>
    <w:rsid w:val="0089628D"/>
    <w:rsid w:val="00896523"/>
    <w:rsid w:val="00896D93"/>
    <w:rsid w:val="00896E1A"/>
    <w:rsid w:val="00897264"/>
    <w:rsid w:val="00897463"/>
    <w:rsid w:val="008974EB"/>
    <w:rsid w:val="00897915"/>
    <w:rsid w:val="00897C42"/>
    <w:rsid w:val="00897DE3"/>
    <w:rsid w:val="008A0384"/>
    <w:rsid w:val="008A05FA"/>
    <w:rsid w:val="008A0904"/>
    <w:rsid w:val="008A0B53"/>
    <w:rsid w:val="008A0CBB"/>
    <w:rsid w:val="008A1218"/>
    <w:rsid w:val="008A1219"/>
    <w:rsid w:val="008A127F"/>
    <w:rsid w:val="008A197E"/>
    <w:rsid w:val="008A1F7A"/>
    <w:rsid w:val="008A22C4"/>
    <w:rsid w:val="008A2372"/>
    <w:rsid w:val="008A253D"/>
    <w:rsid w:val="008A25C1"/>
    <w:rsid w:val="008A26A6"/>
    <w:rsid w:val="008A28CF"/>
    <w:rsid w:val="008A28F5"/>
    <w:rsid w:val="008A2D31"/>
    <w:rsid w:val="008A2DAB"/>
    <w:rsid w:val="008A2F95"/>
    <w:rsid w:val="008A30A5"/>
    <w:rsid w:val="008A3422"/>
    <w:rsid w:val="008A3851"/>
    <w:rsid w:val="008A3A6A"/>
    <w:rsid w:val="008A3FA7"/>
    <w:rsid w:val="008A4067"/>
    <w:rsid w:val="008A4108"/>
    <w:rsid w:val="008A42A5"/>
    <w:rsid w:val="008A4469"/>
    <w:rsid w:val="008A4582"/>
    <w:rsid w:val="008A4900"/>
    <w:rsid w:val="008A4AFF"/>
    <w:rsid w:val="008A4BBA"/>
    <w:rsid w:val="008A4D8E"/>
    <w:rsid w:val="008A53D9"/>
    <w:rsid w:val="008A550D"/>
    <w:rsid w:val="008A5C13"/>
    <w:rsid w:val="008A5C78"/>
    <w:rsid w:val="008A5E91"/>
    <w:rsid w:val="008A6107"/>
    <w:rsid w:val="008A6309"/>
    <w:rsid w:val="008A64FE"/>
    <w:rsid w:val="008A650E"/>
    <w:rsid w:val="008A672E"/>
    <w:rsid w:val="008A6AEC"/>
    <w:rsid w:val="008A6CA6"/>
    <w:rsid w:val="008A6FF9"/>
    <w:rsid w:val="008A7153"/>
    <w:rsid w:val="008A7228"/>
    <w:rsid w:val="008A73B8"/>
    <w:rsid w:val="008A764B"/>
    <w:rsid w:val="008A76C1"/>
    <w:rsid w:val="008A77A1"/>
    <w:rsid w:val="008A78C6"/>
    <w:rsid w:val="008A7933"/>
    <w:rsid w:val="008A7BEF"/>
    <w:rsid w:val="008B0BD1"/>
    <w:rsid w:val="008B0C29"/>
    <w:rsid w:val="008B0D17"/>
    <w:rsid w:val="008B0EE7"/>
    <w:rsid w:val="008B0F0C"/>
    <w:rsid w:val="008B114F"/>
    <w:rsid w:val="008B1A45"/>
    <w:rsid w:val="008B1D10"/>
    <w:rsid w:val="008B1E97"/>
    <w:rsid w:val="008B1EA9"/>
    <w:rsid w:val="008B1F26"/>
    <w:rsid w:val="008B2431"/>
    <w:rsid w:val="008B2459"/>
    <w:rsid w:val="008B256F"/>
    <w:rsid w:val="008B2772"/>
    <w:rsid w:val="008B2780"/>
    <w:rsid w:val="008B2905"/>
    <w:rsid w:val="008B29B6"/>
    <w:rsid w:val="008B2BF9"/>
    <w:rsid w:val="008B3040"/>
    <w:rsid w:val="008B322E"/>
    <w:rsid w:val="008B32EE"/>
    <w:rsid w:val="008B3924"/>
    <w:rsid w:val="008B3A98"/>
    <w:rsid w:val="008B3DF6"/>
    <w:rsid w:val="008B3E2C"/>
    <w:rsid w:val="008B3E7D"/>
    <w:rsid w:val="008B42AC"/>
    <w:rsid w:val="008B4486"/>
    <w:rsid w:val="008B471B"/>
    <w:rsid w:val="008B4745"/>
    <w:rsid w:val="008B4880"/>
    <w:rsid w:val="008B4A8C"/>
    <w:rsid w:val="008B4CDF"/>
    <w:rsid w:val="008B4D9B"/>
    <w:rsid w:val="008B4EC9"/>
    <w:rsid w:val="008B5465"/>
    <w:rsid w:val="008B5557"/>
    <w:rsid w:val="008B577E"/>
    <w:rsid w:val="008B57A8"/>
    <w:rsid w:val="008B5DB7"/>
    <w:rsid w:val="008B603E"/>
    <w:rsid w:val="008B60A4"/>
    <w:rsid w:val="008B60E3"/>
    <w:rsid w:val="008B62F5"/>
    <w:rsid w:val="008B686A"/>
    <w:rsid w:val="008B68D8"/>
    <w:rsid w:val="008B6E47"/>
    <w:rsid w:val="008B6EA1"/>
    <w:rsid w:val="008B6F73"/>
    <w:rsid w:val="008B7411"/>
    <w:rsid w:val="008B7662"/>
    <w:rsid w:val="008B7848"/>
    <w:rsid w:val="008B786D"/>
    <w:rsid w:val="008B78FF"/>
    <w:rsid w:val="008B7B17"/>
    <w:rsid w:val="008B7DB7"/>
    <w:rsid w:val="008C01BC"/>
    <w:rsid w:val="008C0692"/>
    <w:rsid w:val="008C08C9"/>
    <w:rsid w:val="008C0907"/>
    <w:rsid w:val="008C114D"/>
    <w:rsid w:val="008C185B"/>
    <w:rsid w:val="008C1C47"/>
    <w:rsid w:val="008C1D23"/>
    <w:rsid w:val="008C1E47"/>
    <w:rsid w:val="008C234E"/>
    <w:rsid w:val="008C248A"/>
    <w:rsid w:val="008C2531"/>
    <w:rsid w:val="008C2619"/>
    <w:rsid w:val="008C39DA"/>
    <w:rsid w:val="008C3C39"/>
    <w:rsid w:val="008C3CE1"/>
    <w:rsid w:val="008C3CF0"/>
    <w:rsid w:val="008C3CF2"/>
    <w:rsid w:val="008C3D14"/>
    <w:rsid w:val="008C3D2B"/>
    <w:rsid w:val="008C42D5"/>
    <w:rsid w:val="008C4569"/>
    <w:rsid w:val="008C4644"/>
    <w:rsid w:val="008C4AEC"/>
    <w:rsid w:val="008C4AF2"/>
    <w:rsid w:val="008C4D04"/>
    <w:rsid w:val="008C4D5C"/>
    <w:rsid w:val="008C5223"/>
    <w:rsid w:val="008C52D3"/>
    <w:rsid w:val="008C56BB"/>
    <w:rsid w:val="008C5A08"/>
    <w:rsid w:val="008C60BA"/>
    <w:rsid w:val="008C6362"/>
    <w:rsid w:val="008C6646"/>
    <w:rsid w:val="008C664E"/>
    <w:rsid w:val="008C6B94"/>
    <w:rsid w:val="008C71CD"/>
    <w:rsid w:val="008C72B2"/>
    <w:rsid w:val="008C732F"/>
    <w:rsid w:val="008C7346"/>
    <w:rsid w:val="008C74CC"/>
    <w:rsid w:val="008C77E5"/>
    <w:rsid w:val="008C7C5A"/>
    <w:rsid w:val="008D025D"/>
    <w:rsid w:val="008D02D6"/>
    <w:rsid w:val="008D03FF"/>
    <w:rsid w:val="008D0541"/>
    <w:rsid w:val="008D056C"/>
    <w:rsid w:val="008D0669"/>
    <w:rsid w:val="008D07A0"/>
    <w:rsid w:val="008D0B9B"/>
    <w:rsid w:val="008D1011"/>
    <w:rsid w:val="008D1070"/>
    <w:rsid w:val="008D1184"/>
    <w:rsid w:val="008D131E"/>
    <w:rsid w:val="008D14AE"/>
    <w:rsid w:val="008D19AE"/>
    <w:rsid w:val="008D1B39"/>
    <w:rsid w:val="008D2192"/>
    <w:rsid w:val="008D2298"/>
    <w:rsid w:val="008D23FF"/>
    <w:rsid w:val="008D2445"/>
    <w:rsid w:val="008D267E"/>
    <w:rsid w:val="008D27FF"/>
    <w:rsid w:val="008D2CA1"/>
    <w:rsid w:val="008D2D81"/>
    <w:rsid w:val="008D2FA0"/>
    <w:rsid w:val="008D35A6"/>
    <w:rsid w:val="008D3B89"/>
    <w:rsid w:val="008D3D83"/>
    <w:rsid w:val="008D3EEF"/>
    <w:rsid w:val="008D4307"/>
    <w:rsid w:val="008D43F6"/>
    <w:rsid w:val="008D443B"/>
    <w:rsid w:val="008D4635"/>
    <w:rsid w:val="008D48EC"/>
    <w:rsid w:val="008D4966"/>
    <w:rsid w:val="008D4999"/>
    <w:rsid w:val="008D4B1B"/>
    <w:rsid w:val="008D4BB5"/>
    <w:rsid w:val="008D4DBE"/>
    <w:rsid w:val="008D505E"/>
    <w:rsid w:val="008D5464"/>
    <w:rsid w:val="008D5595"/>
    <w:rsid w:val="008D55E6"/>
    <w:rsid w:val="008D564B"/>
    <w:rsid w:val="008D5785"/>
    <w:rsid w:val="008D5799"/>
    <w:rsid w:val="008D5906"/>
    <w:rsid w:val="008D59D5"/>
    <w:rsid w:val="008D5A6B"/>
    <w:rsid w:val="008D5B9F"/>
    <w:rsid w:val="008D5F69"/>
    <w:rsid w:val="008D6AD8"/>
    <w:rsid w:val="008D6EB7"/>
    <w:rsid w:val="008D7072"/>
    <w:rsid w:val="008D728F"/>
    <w:rsid w:val="008D7305"/>
    <w:rsid w:val="008D76BF"/>
    <w:rsid w:val="008D7826"/>
    <w:rsid w:val="008D7C69"/>
    <w:rsid w:val="008D7F5E"/>
    <w:rsid w:val="008E0023"/>
    <w:rsid w:val="008E03B0"/>
    <w:rsid w:val="008E05A2"/>
    <w:rsid w:val="008E0629"/>
    <w:rsid w:val="008E0996"/>
    <w:rsid w:val="008E0B49"/>
    <w:rsid w:val="008E0D12"/>
    <w:rsid w:val="008E0EEB"/>
    <w:rsid w:val="008E100A"/>
    <w:rsid w:val="008E1182"/>
    <w:rsid w:val="008E1615"/>
    <w:rsid w:val="008E16C1"/>
    <w:rsid w:val="008E17AC"/>
    <w:rsid w:val="008E1CB9"/>
    <w:rsid w:val="008E1EDA"/>
    <w:rsid w:val="008E2067"/>
    <w:rsid w:val="008E2417"/>
    <w:rsid w:val="008E254C"/>
    <w:rsid w:val="008E25DD"/>
    <w:rsid w:val="008E267E"/>
    <w:rsid w:val="008E2850"/>
    <w:rsid w:val="008E299F"/>
    <w:rsid w:val="008E2D3F"/>
    <w:rsid w:val="008E2E40"/>
    <w:rsid w:val="008E310B"/>
    <w:rsid w:val="008E3170"/>
    <w:rsid w:val="008E323B"/>
    <w:rsid w:val="008E3752"/>
    <w:rsid w:val="008E3940"/>
    <w:rsid w:val="008E3989"/>
    <w:rsid w:val="008E39D2"/>
    <w:rsid w:val="008E3A52"/>
    <w:rsid w:val="008E43AF"/>
    <w:rsid w:val="008E4480"/>
    <w:rsid w:val="008E4488"/>
    <w:rsid w:val="008E490E"/>
    <w:rsid w:val="008E4A04"/>
    <w:rsid w:val="008E4AFD"/>
    <w:rsid w:val="008E4B9D"/>
    <w:rsid w:val="008E511C"/>
    <w:rsid w:val="008E553F"/>
    <w:rsid w:val="008E5632"/>
    <w:rsid w:val="008E596D"/>
    <w:rsid w:val="008E59C6"/>
    <w:rsid w:val="008E59DA"/>
    <w:rsid w:val="008E59FC"/>
    <w:rsid w:val="008E5BA0"/>
    <w:rsid w:val="008E5DC0"/>
    <w:rsid w:val="008E5EE1"/>
    <w:rsid w:val="008E60C9"/>
    <w:rsid w:val="008E60EF"/>
    <w:rsid w:val="008E64BD"/>
    <w:rsid w:val="008E6A95"/>
    <w:rsid w:val="008E6CC4"/>
    <w:rsid w:val="008E742F"/>
    <w:rsid w:val="008E7491"/>
    <w:rsid w:val="008E789B"/>
    <w:rsid w:val="008E7A6D"/>
    <w:rsid w:val="008E7ACA"/>
    <w:rsid w:val="008E7AF7"/>
    <w:rsid w:val="008E7DC2"/>
    <w:rsid w:val="008E7F28"/>
    <w:rsid w:val="008F0197"/>
    <w:rsid w:val="008F0570"/>
    <w:rsid w:val="008F06E4"/>
    <w:rsid w:val="008F0748"/>
    <w:rsid w:val="008F090A"/>
    <w:rsid w:val="008F0AFE"/>
    <w:rsid w:val="008F0B41"/>
    <w:rsid w:val="008F0DCB"/>
    <w:rsid w:val="008F0E54"/>
    <w:rsid w:val="008F11DB"/>
    <w:rsid w:val="008F1C87"/>
    <w:rsid w:val="008F1CC3"/>
    <w:rsid w:val="008F1DB5"/>
    <w:rsid w:val="008F272B"/>
    <w:rsid w:val="008F2B9F"/>
    <w:rsid w:val="008F30D2"/>
    <w:rsid w:val="008F30FE"/>
    <w:rsid w:val="008F3471"/>
    <w:rsid w:val="008F351D"/>
    <w:rsid w:val="008F384F"/>
    <w:rsid w:val="008F3A05"/>
    <w:rsid w:val="008F3C44"/>
    <w:rsid w:val="008F3DAA"/>
    <w:rsid w:val="008F3F8C"/>
    <w:rsid w:val="008F42F9"/>
    <w:rsid w:val="008F49F6"/>
    <w:rsid w:val="008F4CAD"/>
    <w:rsid w:val="008F4E3F"/>
    <w:rsid w:val="008F4FA4"/>
    <w:rsid w:val="008F541F"/>
    <w:rsid w:val="008F57DE"/>
    <w:rsid w:val="008F59D4"/>
    <w:rsid w:val="008F5B8E"/>
    <w:rsid w:val="008F5DC7"/>
    <w:rsid w:val="008F6148"/>
    <w:rsid w:val="008F64DA"/>
    <w:rsid w:val="008F6D56"/>
    <w:rsid w:val="008F6E3B"/>
    <w:rsid w:val="008F6F0A"/>
    <w:rsid w:val="008F7332"/>
    <w:rsid w:val="008F7429"/>
    <w:rsid w:val="008F7479"/>
    <w:rsid w:val="008F7607"/>
    <w:rsid w:val="008F762D"/>
    <w:rsid w:val="008F771C"/>
    <w:rsid w:val="008F794E"/>
    <w:rsid w:val="008F7A03"/>
    <w:rsid w:val="008F7E79"/>
    <w:rsid w:val="00900A2F"/>
    <w:rsid w:val="00900DD6"/>
    <w:rsid w:val="00900E33"/>
    <w:rsid w:val="00900F4F"/>
    <w:rsid w:val="00901521"/>
    <w:rsid w:val="009017D2"/>
    <w:rsid w:val="00901813"/>
    <w:rsid w:val="00901A80"/>
    <w:rsid w:val="00902846"/>
    <w:rsid w:val="009029E8"/>
    <w:rsid w:val="00902D88"/>
    <w:rsid w:val="00903098"/>
    <w:rsid w:val="00903758"/>
    <w:rsid w:val="00903917"/>
    <w:rsid w:val="00903A2A"/>
    <w:rsid w:val="00903A66"/>
    <w:rsid w:val="00904589"/>
    <w:rsid w:val="00904C0B"/>
    <w:rsid w:val="009051DB"/>
    <w:rsid w:val="00905309"/>
    <w:rsid w:val="0090536B"/>
    <w:rsid w:val="0090555A"/>
    <w:rsid w:val="00905691"/>
    <w:rsid w:val="00905F67"/>
    <w:rsid w:val="00905FF6"/>
    <w:rsid w:val="00906390"/>
    <w:rsid w:val="009063A5"/>
    <w:rsid w:val="0090648F"/>
    <w:rsid w:val="00906716"/>
    <w:rsid w:val="00906773"/>
    <w:rsid w:val="009078C1"/>
    <w:rsid w:val="00907A4E"/>
    <w:rsid w:val="00907B06"/>
    <w:rsid w:val="00907C90"/>
    <w:rsid w:val="00907CC7"/>
    <w:rsid w:val="0091022C"/>
    <w:rsid w:val="0091038C"/>
    <w:rsid w:val="0091049F"/>
    <w:rsid w:val="00910513"/>
    <w:rsid w:val="00910698"/>
    <w:rsid w:val="009106CC"/>
    <w:rsid w:val="00910E20"/>
    <w:rsid w:val="00910F9B"/>
    <w:rsid w:val="009116F4"/>
    <w:rsid w:val="009117E7"/>
    <w:rsid w:val="0091182E"/>
    <w:rsid w:val="0091189E"/>
    <w:rsid w:val="00911933"/>
    <w:rsid w:val="00911AE2"/>
    <w:rsid w:val="00911D68"/>
    <w:rsid w:val="00911E36"/>
    <w:rsid w:val="00911EBF"/>
    <w:rsid w:val="00912144"/>
    <w:rsid w:val="0091238B"/>
    <w:rsid w:val="00912938"/>
    <w:rsid w:val="00912BAA"/>
    <w:rsid w:val="00912C4C"/>
    <w:rsid w:val="00912D14"/>
    <w:rsid w:val="00912E76"/>
    <w:rsid w:val="00913022"/>
    <w:rsid w:val="00913055"/>
    <w:rsid w:val="009134E2"/>
    <w:rsid w:val="0091355F"/>
    <w:rsid w:val="00913760"/>
    <w:rsid w:val="009138BD"/>
    <w:rsid w:val="00913D55"/>
    <w:rsid w:val="00913DF1"/>
    <w:rsid w:val="00913DFE"/>
    <w:rsid w:val="00913EFE"/>
    <w:rsid w:val="00913FE0"/>
    <w:rsid w:val="0091404E"/>
    <w:rsid w:val="009143DF"/>
    <w:rsid w:val="0091452D"/>
    <w:rsid w:val="00914693"/>
    <w:rsid w:val="00914802"/>
    <w:rsid w:val="00914910"/>
    <w:rsid w:val="00914A3A"/>
    <w:rsid w:val="00914A47"/>
    <w:rsid w:val="00914A4A"/>
    <w:rsid w:val="00914D4B"/>
    <w:rsid w:val="00914EC5"/>
    <w:rsid w:val="0091511D"/>
    <w:rsid w:val="009152E9"/>
    <w:rsid w:val="00915346"/>
    <w:rsid w:val="009155B9"/>
    <w:rsid w:val="00915747"/>
    <w:rsid w:val="00915826"/>
    <w:rsid w:val="00915C00"/>
    <w:rsid w:val="00915E92"/>
    <w:rsid w:val="0091649E"/>
    <w:rsid w:val="009165B6"/>
    <w:rsid w:val="00916667"/>
    <w:rsid w:val="009166BF"/>
    <w:rsid w:val="00916C18"/>
    <w:rsid w:val="00916DB0"/>
    <w:rsid w:val="00916E46"/>
    <w:rsid w:val="00916E6D"/>
    <w:rsid w:val="00916FFF"/>
    <w:rsid w:val="00917BB9"/>
    <w:rsid w:val="00920339"/>
    <w:rsid w:val="00920483"/>
    <w:rsid w:val="0092068F"/>
    <w:rsid w:val="009208CF"/>
    <w:rsid w:val="00920B9F"/>
    <w:rsid w:val="00920DAB"/>
    <w:rsid w:val="00920F52"/>
    <w:rsid w:val="009210DA"/>
    <w:rsid w:val="00921280"/>
    <w:rsid w:val="009213EE"/>
    <w:rsid w:val="009215A1"/>
    <w:rsid w:val="009218ED"/>
    <w:rsid w:val="009219B2"/>
    <w:rsid w:val="00921C4E"/>
    <w:rsid w:val="00921D39"/>
    <w:rsid w:val="00921DD0"/>
    <w:rsid w:val="00921F21"/>
    <w:rsid w:val="0092208E"/>
    <w:rsid w:val="0092217D"/>
    <w:rsid w:val="009221B5"/>
    <w:rsid w:val="00922247"/>
    <w:rsid w:val="0092255C"/>
    <w:rsid w:val="0092259C"/>
    <w:rsid w:val="00922ED8"/>
    <w:rsid w:val="00922F0F"/>
    <w:rsid w:val="0092343F"/>
    <w:rsid w:val="009238B8"/>
    <w:rsid w:val="009238BD"/>
    <w:rsid w:val="00923E27"/>
    <w:rsid w:val="0092467E"/>
    <w:rsid w:val="009246CF"/>
    <w:rsid w:val="00924749"/>
    <w:rsid w:val="009247D3"/>
    <w:rsid w:val="00924BCE"/>
    <w:rsid w:val="00924CC7"/>
    <w:rsid w:val="00925168"/>
    <w:rsid w:val="00925310"/>
    <w:rsid w:val="0092562D"/>
    <w:rsid w:val="00925AF3"/>
    <w:rsid w:val="00925B6E"/>
    <w:rsid w:val="00925C11"/>
    <w:rsid w:val="00925ECA"/>
    <w:rsid w:val="0092623C"/>
    <w:rsid w:val="009265E7"/>
    <w:rsid w:val="0092716C"/>
    <w:rsid w:val="009275A8"/>
    <w:rsid w:val="00927B01"/>
    <w:rsid w:val="00927EC5"/>
    <w:rsid w:val="009308E1"/>
    <w:rsid w:val="00930DC4"/>
    <w:rsid w:val="00930F94"/>
    <w:rsid w:val="009313AC"/>
    <w:rsid w:val="009315B7"/>
    <w:rsid w:val="00931B83"/>
    <w:rsid w:val="00931CEA"/>
    <w:rsid w:val="00931FE8"/>
    <w:rsid w:val="0093216A"/>
    <w:rsid w:val="0093335B"/>
    <w:rsid w:val="0093343A"/>
    <w:rsid w:val="00933458"/>
    <w:rsid w:val="0093357A"/>
    <w:rsid w:val="0093428A"/>
    <w:rsid w:val="00934CA2"/>
    <w:rsid w:val="009351EE"/>
    <w:rsid w:val="009357C1"/>
    <w:rsid w:val="00935804"/>
    <w:rsid w:val="00935A86"/>
    <w:rsid w:val="00935AA3"/>
    <w:rsid w:val="00935E60"/>
    <w:rsid w:val="00935E93"/>
    <w:rsid w:val="009361D0"/>
    <w:rsid w:val="0093636D"/>
    <w:rsid w:val="00936B3F"/>
    <w:rsid w:val="00936FE9"/>
    <w:rsid w:val="0093713C"/>
    <w:rsid w:val="00937340"/>
    <w:rsid w:val="00937616"/>
    <w:rsid w:val="00937656"/>
    <w:rsid w:val="0093775B"/>
    <w:rsid w:val="00937B8C"/>
    <w:rsid w:val="00937D27"/>
    <w:rsid w:val="00937D3E"/>
    <w:rsid w:val="00937D56"/>
    <w:rsid w:val="009400A8"/>
    <w:rsid w:val="009406BD"/>
    <w:rsid w:val="00940783"/>
    <w:rsid w:val="009407ED"/>
    <w:rsid w:val="009409EC"/>
    <w:rsid w:val="00940A97"/>
    <w:rsid w:val="00940BC3"/>
    <w:rsid w:val="00940C0E"/>
    <w:rsid w:val="00940D54"/>
    <w:rsid w:val="009413C7"/>
    <w:rsid w:val="0094160A"/>
    <w:rsid w:val="00941641"/>
    <w:rsid w:val="00941C82"/>
    <w:rsid w:val="00941E9F"/>
    <w:rsid w:val="009421DC"/>
    <w:rsid w:val="00942D51"/>
    <w:rsid w:val="00942DFD"/>
    <w:rsid w:val="00943059"/>
    <w:rsid w:val="009430DE"/>
    <w:rsid w:val="00943107"/>
    <w:rsid w:val="009431D4"/>
    <w:rsid w:val="00943316"/>
    <w:rsid w:val="00943384"/>
    <w:rsid w:val="0094360C"/>
    <w:rsid w:val="009437CD"/>
    <w:rsid w:val="00943846"/>
    <w:rsid w:val="0094391F"/>
    <w:rsid w:val="0094399A"/>
    <w:rsid w:val="00944067"/>
    <w:rsid w:val="00944284"/>
    <w:rsid w:val="00944577"/>
    <w:rsid w:val="0094488B"/>
    <w:rsid w:val="009448D1"/>
    <w:rsid w:val="00944C67"/>
    <w:rsid w:val="00944E9D"/>
    <w:rsid w:val="00944EF4"/>
    <w:rsid w:val="00944F4E"/>
    <w:rsid w:val="00945711"/>
    <w:rsid w:val="00945B49"/>
    <w:rsid w:val="00945CFB"/>
    <w:rsid w:val="009460B9"/>
    <w:rsid w:val="0094641D"/>
    <w:rsid w:val="00946747"/>
    <w:rsid w:val="00946CB2"/>
    <w:rsid w:val="009470D1"/>
    <w:rsid w:val="00947577"/>
    <w:rsid w:val="00947674"/>
    <w:rsid w:val="009476C7"/>
    <w:rsid w:val="00947751"/>
    <w:rsid w:val="009509B6"/>
    <w:rsid w:val="0095100F"/>
    <w:rsid w:val="009514E4"/>
    <w:rsid w:val="009516BB"/>
    <w:rsid w:val="00952E02"/>
    <w:rsid w:val="00952EF2"/>
    <w:rsid w:val="00953074"/>
    <w:rsid w:val="009531A1"/>
    <w:rsid w:val="0095336D"/>
    <w:rsid w:val="00953638"/>
    <w:rsid w:val="00953651"/>
    <w:rsid w:val="009538B9"/>
    <w:rsid w:val="00953D50"/>
    <w:rsid w:val="00953DA1"/>
    <w:rsid w:val="0095416F"/>
    <w:rsid w:val="0095417A"/>
    <w:rsid w:val="00954B0C"/>
    <w:rsid w:val="00954B26"/>
    <w:rsid w:val="00954C48"/>
    <w:rsid w:val="00955496"/>
    <w:rsid w:val="009558E9"/>
    <w:rsid w:val="00955A63"/>
    <w:rsid w:val="00956448"/>
    <w:rsid w:val="00956779"/>
    <w:rsid w:val="00956EDD"/>
    <w:rsid w:val="00956FC7"/>
    <w:rsid w:val="00957146"/>
    <w:rsid w:val="009572EB"/>
    <w:rsid w:val="00957946"/>
    <w:rsid w:val="00957B4A"/>
    <w:rsid w:val="00957CF4"/>
    <w:rsid w:val="00957ED7"/>
    <w:rsid w:val="0096064E"/>
    <w:rsid w:val="009607AD"/>
    <w:rsid w:val="00960E94"/>
    <w:rsid w:val="009610E9"/>
    <w:rsid w:val="00961776"/>
    <w:rsid w:val="009618A5"/>
    <w:rsid w:val="00961E26"/>
    <w:rsid w:val="00961E53"/>
    <w:rsid w:val="009623D0"/>
    <w:rsid w:val="00962911"/>
    <w:rsid w:val="00962E48"/>
    <w:rsid w:val="00962F11"/>
    <w:rsid w:val="009634CA"/>
    <w:rsid w:val="00963720"/>
    <w:rsid w:val="00963888"/>
    <w:rsid w:val="00963C1E"/>
    <w:rsid w:val="00963C7B"/>
    <w:rsid w:val="00963CC6"/>
    <w:rsid w:val="009643E9"/>
    <w:rsid w:val="0096462E"/>
    <w:rsid w:val="009647BF"/>
    <w:rsid w:val="00964A66"/>
    <w:rsid w:val="00964BA1"/>
    <w:rsid w:val="00964D8F"/>
    <w:rsid w:val="00965615"/>
    <w:rsid w:val="009656FF"/>
    <w:rsid w:val="00965F67"/>
    <w:rsid w:val="009661FF"/>
    <w:rsid w:val="009665AA"/>
    <w:rsid w:val="00966705"/>
    <w:rsid w:val="009667A1"/>
    <w:rsid w:val="009668DA"/>
    <w:rsid w:val="00966928"/>
    <w:rsid w:val="009669B9"/>
    <w:rsid w:val="00966A0B"/>
    <w:rsid w:val="00966B25"/>
    <w:rsid w:val="00966B42"/>
    <w:rsid w:val="009673B3"/>
    <w:rsid w:val="0096740B"/>
    <w:rsid w:val="009675B0"/>
    <w:rsid w:val="00967739"/>
    <w:rsid w:val="00967787"/>
    <w:rsid w:val="00967A36"/>
    <w:rsid w:val="00967D02"/>
    <w:rsid w:val="00967EFE"/>
    <w:rsid w:val="00967FBD"/>
    <w:rsid w:val="00970148"/>
    <w:rsid w:val="009705D8"/>
    <w:rsid w:val="00970ABF"/>
    <w:rsid w:val="00970C09"/>
    <w:rsid w:val="00970D87"/>
    <w:rsid w:val="00970F05"/>
    <w:rsid w:val="0097118C"/>
    <w:rsid w:val="00971344"/>
    <w:rsid w:val="00971983"/>
    <w:rsid w:val="00972157"/>
    <w:rsid w:val="00972541"/>
    <w:rsid w:val="009726C3"/>
    <w:rsid w:val="009728A7"/>
    <w:rsid w:val="00972C82"/>
    <w:rsid w:val="00972E96"/>
    <w:rsid w:val="009734BC"/>
    <w:rsid w:val="009734E8"/>
    <w:rsid w:val="00973ED2"/>
    <w:rsid w:val="00974344"/>
    <w:rsid w:val="00974372"/>
    <w:rsid w:val="00974379"/>
    <w:rsid w:val="0097442E"/>
    <w:rsid w:val="00974658"/>
    <w:rsid w:val="0097482B"/>
    <w:rsid w:val="0097486B"/>
    <w:rsid w:val="00974B60"/>
    <w:rsid w:val="00974D69"/>
    <w:rsid w:val="009753DF"/>
    <w:rsid w:val="009755F3"/>
    <w:rsid w:val="00975DFE"/>
    <w:rsid w:val="009762B0"/>
    <w:rsid w:val="009765BF"/>
    <w:rsid w:val="00976ED9"/>
    <w:rsid w:val="0097714A"/>
    <w:rsid w:val="00977428"/>
    <w:rsid w:val="0097756F"/>
    <w:rsid w:val="00977ADB"/>
    <w:rsid w:val="0098015B"/>
    <w:rsid w:val="0098038A"/>
    <w:rsid w:val="009805C3"/>
    <w:rsid w:val="009806A1"/>
    <w:rsid w:val="00980FA3"/>
    <w:rsid w:val="00981037"/>
    <w:rsid w:val="00981042"/>
    <w:rsid w:val="009811F9"/>
    <w:rsid w:val="00981342"/>
    <w:rsid w:val="0098146A"/>
    <w:rsid w:val="0098146C"/>
    <w:rsid w:val="009815D1"/>
    <w:rsid w:val="0098173F"/>
    <w:rsid w:val="00981902"/>
    <w:rsid w:val="00981D18"/>
    <w:rsid w:val="00981D5F"/>
    <w:rsid w:val="00981DB7"/>
    <w:rsid w:val="0098224E"/>
    <w:rsid w:val="00982277"/>
    <w:rsid w:val="00982648"/>
    <w:rsid w:val="00982684"/>
    <w:rsid w:val="0098293F"/>
    <w:rsid w:val="00982D9A"/>
    <w:rsid w:val="00982F39"/>
    <w:rsid w:val="00982FEB"/>
    <w:rsid w:val="009831D8"/>
    <w:rsid w:val="0098326B"/>
    <w:rsid w:val="00983551"/>
    <w:rsid w:val="009837F6"/>
    <w:rsid w:val="00983A6A"/>
    <w:rsid w:val="00983A90"/>
    <w:rsid w:val="00983E5F"/>
    <w:rsid w:val="00983F70"/>
    <w:rsid w:val="009843B0"/>
    <w:rsid w:val="00984841"/>
    <w:rsid w:val="00984967"/>
    <w:rsid w:val="00984D16"/>
    <w:rsid w:val="00984E5B"/>
    <w:rsid w:val="00984F1D"/>
    <w:rsid w:val="009856AB"/>
    <w:rsid w:val="00985840"/>
    <w:rsid w:val="009858B3"/>
    <w:rsid w:val="00985D24"/>
    <w:rsid w:val="00985E1B"/>
    <w:rsid w:val="00985ED9"/>
    <w:rsid w:val="00985F23"/>
    <w:rsid w:val="0098617B"/>
    <w:rsid w:val="00986335"/>
    <w:rsid w:val="00986791"/>
    <w:rsid w:val="00986794"/>
    <w:rsid w:val="00986971"/>
    <w:rsid w:val="0098704B"/>
    <w:rsid w:val="00987083"/>
    <w:rsid w:val="009870F0"/>
    <w:rsid w:val="00987135"/>
    <w:rsid w:val="0098730B"/>
    <w:rsid w:val="00987419"/>
    <w:rsid w:val="00987444"/>
    <w:rsid w:val="00987742"/>
    <w:rsid w:val="00987A2F"/>
    <w:rsid w:val="00987F84"/>
    <w:rsid w:val="00990592"/>
    <w:rsid w:val="0099085A"/>
    <w:rsid w:val="00990D5D"/>
    <w:rsid w:val="00990DDB"/>
    <w:rsid w:val="00990E81"/>
    <w:rsid w:val="00990F31"/>
    <w:rsid w:val="00990F89"/>
    <w:rsid w:val="00991242"/>
    <w:rsid w:val="009913D6"/>
    <w:rsid w:val="009914F9"/>
    <w:rsid w:val="00991543"/>
    <w:rsid w:val="009919E7"/>
    <w:rsid w:val="00991A1D"/>
    <w:rsid w:val="009920F2"/>
    <w:rsid w:val="00992194"/>
    <w:rsid w:val="00992250"/>
    <w:rsid w:val="0099282C"/>
    <w:rsid w:val="00993072"/>
    <w:rsid w:val="00993A18"/>
    <w:rsid w:val="00993B9D"/>
    <w:rsid w:val="00993D3C"/>
    <w:rsid w:val="00993F2F"/>
    <w:rsid w:val="00993F33"/>
    <w:rsid w:val="00993FED"/>
    <w:rsid w:val="0099411F"/>
    <w:rsid w:val="009944AD"/>
    <w:rsid w:val="009949D4"/>
    <w:rsid w:val="00994AF0"/>
    <w:rsid w:val="00994B60"/>
    <w:rsid w:val="009951BC"/>
    <w:rsid w:val="009958C0"/>
    <w:rsid w:val="009959DC"/>
    <w:rsid w:val="00995AEE"/>
    <w:rsid w:val="00995BBC"/>
    <w:rsid w:val="00995CF0"/>
    <w:rsid w:val="009960C2"/>
    <w:rsid w:val="00996447"/>
    <w:rsid w:val="00996534"/>
    <w:rsid w:val="009966CB"/>
    <w:rsid w:val="00996854"/>
    <w:rsid w:val="009968C6"/>
    <w:rsid w:val="009969CD"/>
    <w:rsid w:val="00996A75"/>
    <w:rsid w:val="00996A82"/>
    <w:rsid w:val="00996B36"/>
    <w:rsid w:val="00996B6F"/>
    <w:rsid w:val="00996BA9"/>
    <w:rsid w:val="00996C6D"/>
    <w:rsid w:val="00996D4A"/>
    <w:rsid w:val="00996F1A"/>
    <w:rsid w:val="00997487"/>
    <w:rsid w:val="009978A6"/>
    <w:rsid w:val="00997980"/>
    <w:rsid w:val="009979D7"/>
    <w:rsid w:val="00997E6C"/>
    <w:rsid w:val="009A0132"/>
    <w:rsid w:val="009A0144"/>
    <w:rsid w:val="009A01A1"/>
    <w:rsid w:val="009A031E"/>
    <w:rsid w:val="009A0413"/>
    <w:rsid w:val="009A04F9"/>
    <w:rsid w:val="009A0BE0"/>
    <w:rsid w:val="009A0D96"/>
    <w:rsid w:val="009A0F16"/>
    <w:rsid w:val="009A0F19"/>
    <w:rsid w:val="009A11F6"/>
    <w:rsid w:val="009A131C"/>
    <w:rsid w:val="009A19A2"/>
    <w:rsid w:val="009A1F62"/>
    <w:rsid w:val="009A217D"/>
    <w:rsid w:val="009A2223"/>
    <w:rsid w:val="009A2A9B"/>
    <w:rsid w:val="009A2AD2"/>
    <w:rsid w:val="009A2C3E"/>
    <w:rsid w:val="009A2CC4"/>
    <w:rsid w:val="009A2EBC"/>
    <w:rsid w:val="009A34AE"/>
    <w:rsid w:val="009A3556"/>
    <w:rsid w:val="009A388E"/>
    <w:rsid w:val="009A392F"/>
    <w:rsid w:val="009A3A25"/>
    <w:rsid w:val="009A3B02"/>
    <w:rsid w:val="009A3C23"/>
    <w:rsid w:val="009A4307"/>
    <w:rsid w:val="009A441E"/>
    <w:rsid w:val="009A44E3"/>
    <w:rsid w:val="009A453C"/>
    <w:rsid w:val="009A4C1D"/>
    <w:rsid w:val="009A4EA2"/>
    <w:rsid w:val="009A5105"/>
    <w:rsid w:val="009A5223"/>
    <w:rsid w:val="009A57C2"/>
    <w:rsid w:val="009A6094"/>
    <w:rsid w:val="009A6433"/>
    <w:rsid w:val="009A651B"/>
    <w:rsid w:val="009A65F4"/>
    <w:rsid w:val="009A663E"/>
    <w:rsid w:val="009A67E6"/>
    <w:rsid w:val="009A6953"/>
    <w:rsid w:val="009A69AE"/>
    <w:rsid w:val="009A6A8F"/>
    <w:rsid w:val="009A6BBD"/>
    <w:rsid w:val="009A6CC0"/>
    <w:rsid w:val="009A6EE8"/>
    <w:rsid w:val="009A7105"/>
    <w:rsid w:val="009A74B9"/>
    <w:rsid w:val="009A74FF"/>
    <w:rsid w:val="009A7A9A"/>
    <w:rsid w:val="009A7B3B"/>
    <w:rsid w:val="009A7FD7"/>
    <w:rsid w:val="009B00CF"/>
    <w:rsid w:val="009B0171"/>
    <w:rsid w:val="009B0360"/>
    <w:rsid w:val="009B08D1"/>
    <w:rsid w:val="009B0AAC"/>
    <w:rsid w:val="009B0B39"/>
    <w:rsid w:val="009B0CAF"/>
    <w:rsid w:val="009B0CB2"/>
    <w:rsid w:val="009B14C0"/>
    <w:rsid w:val="009B152D"/>
    <w:rsid w:val="009B16F4"/>
    <w:rsid w:val="009B17C1"/>
    <w:rsid w:val="009B1BB6"/>
    <w:rsid w:val="009B201E"/>
    <w:rsid w:val="009B27E4"/>
    <w:rsid w:val="009B2C20"/>
    <w:rsid w:val="009B2ED2"/>
    <w:rsid w:val="009B2FBB"/>
    <w:rsid w:val="009B313A"/>
    <w:rsid w:val="009B3276"/>
    <w:rsid w:val="009B34A0"/>
    <w:rsid w:val="009B3692"/>
    <w:rsid w:val="009B3910"/>
    <w:rsid w:val="009B3DC7"/>
    <w:rsid w:val="009B407A"/>
    <w:rsid w:val="009B42DC"/>
    <w:rsid w:val="009B4C5E"/>
    <w:rsid w:val="009B4E02"/>
    <w:rsid w:val="009B5104"/>
    <w:rsid w:val="009B5208"/>
    <w:rsid w:val="009B524C"/>
    <w:rsid w:val="009B5852"/>
    <w:rsid w:val="009B58F4"/>
    <w:rsid w:val="009B5A02"/>
    <w:rsid w:val="009B5DCB"/>
    <w:rsid w:val="009B6010"/>
    <w:rsid w:val="009B614C"/>
    <w:rsid w:val="009B6706"/>
    <w:rsid w:val="009B6735"/>
    <w:rsid w:val="009B6B05"/>
    <w:rsid w:val="009B6F8F"/>
    <w:rsid w:val="009B715F"/>
    <w:rsid w:val="009B7208"/>
    <w:rsid w:val="009B7510"/>
    <w:rsid w:val="009B7514"/>
    <w:rsid w:val="009B792B"/>
    <w:rsid w:val="009B7B32"/>
    <w:rsid w:val="009B7C5D"/>
    <w:rsid w:val="009C0002"/>
    <w:rsid w:val="009C00D5"/>
    <w:rsid w:val="009C046B"/>
    <w:rsid w:val="009C0607"/>
    <w:rsid w:val="009C0B37"/>
    <w:rsid w:val="009C0EA5"/>
    <w:rsid w:val="009C13E4"/>
    <w:rsid w:val="009C13EB"/>
    <w:rsid w:val="009C13EE"/>
    <w:rsid w:val="009C1412"/>
    <w:rsid w:val="009C1413"/>
    <w:rsid w:val="009C15AB"/>
    <w:rsid w:val="009C1762"/>
    <w:rsid w:val="009C1963"/>
    <w:rsid w:val="009C1EE7"/>
    <w:rsid w:val="009C1F04"/>
    <w:rsid w:val="009C1F0F"/>
    <w:rsid w:val="009C2006"/>
    <w:rsid w:val="009C2318"/>
    <w:rsid w:val="009C231A"/>
    <w:rsid w:val="009C2381"/>
    <w:rsid w:val="009C27AB"/>
    <w:rsid w:val="009C2DC6"/>
    <w:rsid w:val="009C30FF"/>
    <w:rsid w:val="009C3125"/>
    <w:rsid w:val="009C32BC"/>
    <w:rsid w:val="009C33C1"/>
    <w:rsid w:val="009C3429"/>
    <w:rsid w:val="009C346E"/>
    <w:rsid w:val="009C35C7"/>
    <w:rsid w:val="009C3669"/>
    <w:rsid w:val="009C3898"/>
    <w:rsid w:val="009C3BC7"/>
    <w:rsid w:val="009C3BE9"/>
    <w:rsid w:val="009C3C7A"/>
    <w:rsid w:val="009C3C84"/>
    <w:rsid w:val="009C3D6B"/>
    <w:rsid w:val="009C3E8A"/>
    <w:rsid w:val="009C426D"/>
    <w:rsid w:val="009C4284"/>
    <w:rsid w:val="009C432B"/>
    <w:rsid w:val="009C4366"/>
    <w:rsid w:val="009C4730"/>
    <w:rsid w:val="009C492D"/>
    <w:rsid w:val="009C4E0E"/>
    <w:rsid w:val="009C5183"/>
    <w:rsid w:val="009C539C"/>
    <w:rsid w:val="009C58AB"/>
    <w:rsid w:val="009C5BA2"/>
    <w:rsid w:val="009C5BD6"/>
    <w:rsid w:val="009C5F5D"/>
    <w:rsid w:val="009C5FBB"/>
    <w:rsid w:val="009C61B0"/>
    <w:rsid w:val="009C61B4"/>
    <w:rsid w:val="009C63E9"/>
    <w:rsid w:val="009C6404"/>
    <w:rsid w:val="009C6778"/>
    <w:rsid w:val="009C68B0"/>
    <w:rsid w:val="009C6B4C"/>
    <w:rsid w:val="009C6B85"/>
    <w:rsid w:val="009C6DB7"/>
    <w:rsid w:val="009C7026"/>
    <w:rsid w:val="009C763C"/>
    <w:rsid w:val="009C7823"/>
    <w:rsid w:val="009C79B1"/>
    <w:rsid w:val="009C7B92"/>
    <w:rsid w:val="009D01C5"/>
    <w:rsid w:val="009D0276"/>
    <w:rsid w:val="009D0447"/>
    <w:rsid w:val="009D06C2"/>
    <w:rsid w:val="009D0925"/>
    <w:rsid w:val="009D0CBE"/>
    <w:rsid w:val="009D14D1"/>
    <w:rsid w:val="009D172D"/>
    <w:rsid w:val="009D1C50"/>
    <w:rsid w:val="009D2056"/>
    <w:rsid w:val="009D26E1"/>
    <w:rsid w:val="009D28C4"/>
    <w:rsid w:val="009D2922"/>
    <w:rsid w:val="009D29E0"/>
    <w:rsid w:val="009D2AFA"/>
    <w:rsid w:val="009D2F84"/>
    <w:rsid w:val="009D3318"/>
    <w:rsid w:val="009D33FE"/>
    <w:rsid w:val="009D3442"/>
    <w:rsid w:val="009D3840"/>
    <w:rsid w:val="009D3D43"/>
    <w:rsid w:val="009D3E28"/>
    <w:rsid w:val="009D4034"/>
    <w:rsid w:val="009D43A6"/>
    <w:rsid w:val="009D456D"/>
    <w:rsid w:val="009D4590"/>
    <w:rsid w:val="009D4816"/>
    <w:rsid w:val="009D4CAE"/>
    <w:rsid w:val="009D520D"/>
    <w:rsid w:val="009D5475"/>
    <w:rsid w:val="009D5A55"/>
    <w:rsid w:val="009D5CC9"/>
    <w:rsid w:val="009D674B"/>
    <w:rsid w:val="009D6851"/>
    <w:rsid w:val="009D6B5C"/>
    <w:rsid w:val="009D6C5D"/>
    <w:rsid w:val="009D6EAD"/>
    <w:rsid w:val="009D7248"/>
    <w:rsid w:val="009D727F"/>
    <w:rsid w:val="009D742E"/>
    <w:rsid w:val="009D7854"/>
    <w:rsid w:val="009D78C1"/>
    <w:rsid w:val="009D78F0"/>
    <w:rsid w:val="009D7934"/>
    <w:rsid w:val="009D7AAD"/>
    <w:rsid w:val="009D7BF0"/>
    <w:rsid w:val="009D7D6F"/>
    <w:rsid w:val="009D7EE1"/>
    <w:rsid w:val="009E0006"/>
    <w:rsid w:val="009E00D3"/>
    <w:rsid w:val="009E0114"/>
    <w:rsid w:val="009E0318"/>
    <w:rsid w:val="009E03E9"/>
    <w:rsid w:val="009E045C"/>
    <w:rsid w:val="009E05E3"/>
    <w:rsid w:val="009E069B"/>
    <w:rsid w:val="009E06EE"/>
    <w:rsid w:val="009E0918"/>
    <w:rsid w:val="009E093D"/>
    <w:rsid w:val="009E0B41"/>
    <w:rsid w:val="009E0B68"/>
    <w:rsid w:val="009E0BEF"/>
    <w:rsid w:val="009E0C5E"/>
    <w:rsid w:val="009E10EC"/>
    <w:rsid w:val="009E1269"/>
    <w:rsid w:val="009E1CAD"/>
    <w:rsid w:val="009E1D37"/>
    <w:rsid w:val="009E1F50"/>
    <w:rsid w:val="009E2019"/>
    <w:rsid w:val="009E21B3"/>
    <w:rsid w:val="009E225B"/>
    <w:rsid w:val="009E235B"/>
    <w:rsid w:val="009E2499"/>
    <w:rsid w:val="009E26F0"/>
    <w:rsid w:val="009E27D5"/>
    <w:rsid w:val="009E2A80"/>
    <w:rsid w:val="009E2BAA"/>
    <w:rsid w:val="009E2E91"/>
    <w:rsid w:val="009E2EE9"/>
    <w:rsid w:val="009E300A"/>
    <w:rsid w:val="009E3192"/>
    <w:rsid w:val="009E344F"/>
    <w:rsid w:val="009E3525"/>
    <w:rsid w:val="009E3E62"/>
    <w:rsid w:val="009E4149"/>
    <w:rsid w:val="009E45DA"/>
    <w:rsid w:val="009E464B"/>
    <w:rsid w:val="009E4866"/>
    <w:rsid w:val="009E4940"/>
    <w:rsid w:val="009E4CD9"/>
    <w:rsid w:val="009E4D19"/>
    <w:rsid w:val="009E4DE9"/>
    <w:rsid w:val="009E514B"/>
    <w:rsid w:val="009E549F"/>
    <w:rsid w:val="009E56C9"/>
    <w:rsid w:val="009E572C"/>
    <w:rsid w:val="009E5AD7"/>
    <w:rsid w:val="009E5F85"/>
    <w:rsid w:val="009E61DB"/>
    <w:rsid w:val="009E63C6"/>
    <w:rsid w:val="009E64E5"/>
    <w:rsid w:val="009E7109"/>
    <w:rsid w:val="009E7359"/>
    <w:rsid w:val="009E78B7"/>
    <w:rsid w:val="009E79AC"/>
    <w:rsid w:val="009E79E0"/>
    <w:rsid w:val="009E7AA0"/>
    <w:rsid w:val="009E7BF0"/>
    <w:rsid w:val="009E7CC7"/>
    <w:rsid w:val="009E7DB1"/>
    <w:rsid w:val="009F0209"/>
    <w:rsid w:val="009F0445"/>
    <w:rsid w:val="009F0658"/>
    <w:rsid w:val="009F0850"/>
    <w:rsid w:val="009F0EAD"/>
    <w:rsid w:val="009F0F2A"/>
    <w:rsid w:val="009F1023"/>
    <w:rsid w:val="009F10E9"/>
    <w:rsid w:val="009F1117"/>
    <w:rsid w:val="009F133A"/>
    <w:rsid w:val="009F18B3"/>
    <w:rsid w:val="009F1B3F"/>
    <w:rsid w:val="009F1DD3"/>
    <w:rsid w:val="009F1F80"/>
    <w:rsid w:val="009F2152"/>
    <w:rsid w:val="009F279A"/>
    <w:rsid w:val="009F28F2"/>
    <w:rsid w:val="009F2F0E"/>
    <w:rsid w:val="009F313C"/>
    <w:rsid w:val="009F32AC"/>
    <w:rsid w:val="009F3679"/>
    <w:rsid w:val="009F3C77"/>
    <w:rsid w:val="009F3C80"/>
    <w:rsid w:val="009F3FD5"/>
    <w:rsid w:val="009F456E"/>
    <w:rsid w:val="009F4795"/>
    <w:rsid w:val="009F47F0"/>
    <w:rsid w:val="009F4BA6"/>
    <w:rsid w:val="009F4E36"/>
    <w:rsid w:val="009F503A"/>
    <w:rsid w:val="009F560D"/>
    <w:rsid w:val="009F5676"/>
    <w:rsid w:val="009F5732"/>
    <w:rsid w:val="009F5AF7"/>
    <w:rsid w:val="009F5C1C"/>
    <w:rsid w:val="009F5C51"/>
    <w:rsid w:val="009F631B"/>
    <w:rsid w:val="009F6578"/>
    <w:rsid w:val="009F670F"/>
    <w:rsid w:val="009F6725"/>
    <w:rsid w:val="009F6A15"/>
    <w:rsid w:val="009F6AFA"/>
    <w:rsid w:val="009F6EEC"/>
    <w:rsid w:val="009F7021"/>
    <w:rsid w:val="009F72FF"/>
    <w:rsid w:val="009F7AC8"/>
    <w:rsid w:val="009F7C01"/>
    <w:rsid w:val="009F7CA6"/>
    <w:rsid w:val="009F7D56"/>
    <w:rsid w:val="009F7E64"/>
    <w:rsid w:val="00A00197"/>
    <w:rsid w:val="00A00232"/>
    <w:rsid w:val="00A0032C"/>
    <w:rsid w:val="00A003CF"/>
    <w:rsid w:val="00A004A1"/>
    <w:rsid w:val="00A008D6"/>
    <w:rsid w:val="00A0100D"/>
    <w:rsid w:val="00A01188"/>
    <w:rsid w:val="00A0162D"/>
    <w:rsid w:val="00A0164D"/>
    <w:rsid w:val="00A01899"/>
    <w:rsid w:val="00A01CC3"/>
    <w:rsid w:val="00A01CF8"/>
    <w:rsid w:val="00A01D99"/>
    <w:rsid w:val="00A01E35"/>
    <w:rsid w:val="00A01E4B"/>
    <w:rsid w:val="00A01FB0"/>
    <w:rsid w:val="00A01FF4"/>
    <w:rsid w:val="00A022C6"/>
    <w:rsid w:val="00A022E0"/>
    <w:rsid w:val="00A0259E"/>
    <w:rsid w:val="00A027DF"/>
    <w:rsid w:val="00A0280A"/>
    <w:rsid w:val="00A02A4E"/>
    <w:rsid w:val="00A02E26"/>
    <w:rsid w:val="00A0310D"/>
    <w:rsid w:val="00A03117"/>
    <w:rsid w:val="00A031C0"/>
    <w:rsid w:val="00A03764"/>
    <w:rsid w:val="00A040AC"/>
    <w:rsid w:val="00A0412D"/>
    <w:rsid w:val="00A0484D"/>
    <w:rsid w:val="00A0492B"/>
    <w:rsid w:val="00A0496D"/>
    <w:rsid w:val="00A053F5"/>
    <w:rsid w:val="00A05920"/>
    <w:rsid w:val="00A05A73"/>
    <w:rsid w:val="00A05E80"/>
    <w:rsid w:val="00A06030"/>
    <w:rsid w:val="00A0645B"/>
    <w:rsid w:val="00A067AC"/>
    <w:rsid w:val="00A06E0F"/>
    <w:rsid w:val="00A07086"/>
    <w:rsid w:val="00A072C9"/>
    <w:rsid w:val="00A07824"/>
    <w:rsid w:val="00A07850"/>
    <w:rsid w:val="00A07A49"/>
    <w:rsid w:val="00A07A64"/>
    <w:rsid w:val="00A07EBD"/>
    <w:rsid w:val="00A1035C"/>
    <w:rsid w:val="00A105C5"/>
    <w:rsid w:val="00A107A6"/>
    <w:rsid w:val="00A10A7E"/>
    <w:rsid w:val="00A10E13"/>
    <w:rsid w:val="00A10ED3"/>
    <w:rsid w:val="00A1128E"/>
    <w:rsid w:val="00A1146B"/>
    <w:rsid w:val="00A114A8"/>
    <w:rsid w:val="00A1171B"/>
    <w:rsid w:val="00A11BF9"/>
    <w:rsid w:val="00A12318"/>
    <w:rsid w:val="00A12576"/>
    <w:rsid w:val="00A128EF"/>
    <w:rsid w:val="00A128F4"/>
    <w:rsid w:val="00A12BA5"/>
    <w:rsid w:val="00A12C5A"/>
    <w:rsid w:val="00A1328D"/>
    <w:rsid w:val="00A1381D"/>
    <w:rsid w:val="00A138D4"/>
    <w:rsid w:val="00A13E30"/>
    <w:rsid w:val="00A14723"/>
    <w:rsid w:val="00A1479E"/>
    <w:rsid w:val="00A149D3"/>
    <w:rsid w:val="00A14B67"/>
    <w:rsid w:val="00A14C6D"/>
    <w:rsid w:val="00A14ED0"/>
    <w:rsid w:val="00A1521D"/>
    <w:rsid w:val="00A152E7"/>
    <w:rsid w:val="00A15666"/>
    <w:rsid w:val="00A15BF3"/>
    <w:rsid w:val="00A15CE3"/>
    <w:rsid w:val="00A15F0D"/>
    <w:rsid w:val="00A16828"/>
    <w:rsid w:val="00A16AF3"/>
    <w:rsid w:val="00A16B70"/>
    <w:rsid w:val="00A171EB"/>
    <w:rsid w:val="00A173E3"/>
    <w:rsid w:val="00A179B7"/>
    <w:rsid w:val="00A17BC1"/>
    <w:rsid w:val="00A17F2C"/>
    <w:rsid w:val="00A2020B"/>
    <w:rsid w:val="00A2049A"/>
    <w:rsid w:val="00A209F4"/>
    <w:rsid w:val="00A20A6E"/>
    <w:rsid w:val="00A20F82"/>
    <w:rsid w:val="00A212B4"/>
    <w:rsid w:val="00A21383"/>
    <w:rsid w:val="00A21448"/>
    <w:rsid w:val="00A2158C"/>
    <w:rsid w:val="00A216A9"/>
    <w:rsid w:val="00A218CB"/>
    <w:rsid w:val="00A219B0"/>
    <w:rsid w:val="00A21B8A"/>
    <w:rsid w:val="00A21BB6"/>
    <w:rsid w:val="00A21D3E"/>
    <w:rsid w:val="00A2207E"/>
    <w:rsid w:val="00A22649"/>
    <w:rsid w:val="00A22C47"/>
    <w:rsid w:val="00A22CDF"/>
    <w:rsid w:val="00A22D33"/>
    <w:rsid w:val="00A22D8B"/>
    <w:rsid w:val="00A231A4"/>
    <w:rsid w:val="00A23306"/>
    <w:rsid w:val="00A23388"/>
    <w:rsid w:val="00A234D5"/>
    <w:rsid w:val="00A2353D"/>
    <w:rsid w:val="00A23612"/>
    <w:rsid w:val="00A2365B"/>
    <w:rsid w:val="00A23806"/>
    <w:rsid w:val="00A23902"/>
    <w:rsid w:val="00A23AB8"/>
    <w:rsid w:val="00A23AC6"/>
    <w:rsid w:val="00A23EFA"/>
    <w:rsid w:val="00A23F23"/>
    <w:rsid w:val="00A23FA4"/>
    <w:rsid w:val="00A242A8"/>
    <w:rsid w:val="00A2434B"/>
    <w:rsid w:val="00A2444C"/>
    <w:rsid w:val="00A244B5"/>
    <w:rsid w:val="00A2455F"/>
    <w:rsid w:val="00A2472E"/>
    <w:rsid w:val="00A24783"/>
    <w:rsid w:val="00A24F9F"/>
    <w:rsid w:val="00A2511B"/>
    <w:rsid w:val="00A251C6"/>
    <w:rsid w:val="00A25559"/>
    <w:rsid w:val="00A255C0"/>
    <w:rsid w:val="00A25733"/>
    <w:rsid w:val="00A259C3"/>
    <w:rsid w:val="00A25CA5"/>
    <w:rsid w:val="00A2645F"/>
    <w:rsid w:val="00A2668E"/>
    <w:rsid w:val="00A26743"/>
    <w:rsid w:val="00A26C6C"/>
    <w:rsid w:val="00A27400"/>
    <w:rsid w:val="00A2742B"/>
    <w:rsid w:val="00A2784E"/>
    <w:rsid w:val="00A278AA"/>
    <w:rsid w:val="00A2794E"/>
    <w:rsid w:val="00A27953"/>
    <w:rsid w:val="00A2797C"/>
    <w:rsid w:val="00A27A35"/>
    <w:rsid w:val="00A27BDA"/>
    <w:rsid w:val="00A27DC7"/>
    <w:rsid w:val="00A27FBC"/>
    <w:rsid w:val="00A3036D"/>
    <w:rsid w:val="00A30693"/>
    <w:rsid w:val="00A30C1B"/>
    <w:rsid w:val="00A31033"/>
    <w:rsid w:val="00A31378"/>
    <w:rsid w:val="00A31516"/>
    <w:rsid w:val="00A31553"/>
    <w:rsid w:val="00A31965"/>
    <w:rsid w:val="00A3196A"/>
    <w:rsid w:val="00A31AC1"/>
    <w:rsid w:val="00A32090"/>
    <w:rsid w:val="00A321FD"/>
    <w:rsid w:val="00A32736"/>
    <w:rsid w:val="00A329C2"/>
    <w:rsid w:val="00A32B98"/>
    <w:rsid w:val="00A32D27"/>
    <w:rsid w:val="00A32E01"/>
    <w:rsid w:val="00A32E38"/>
    <w:rsid w:val="00A33D73"/>
    <w:rsid w:val="00A33D82"/>
    <w:rsid w:val="00A33DF0"/>
    <w:rsid w:val="00A33FE2"/>
    <w:rsid w:val="00A34523"/>
    <w:rsid w:val="00A34742"/>
    <w:rsid w:val="00A34EA8"/>
    <w:rsid w:val="00A34FBE"/>
    <w:rsid w:val="00A35416"/>
    <w:rsid w:val="00A35432"/>
    <w:rsid w:val="00A355A7"/>
    <w:rsid w:val="00A355D5"/>
    <w:rsid w:val="00A35B1E"/>
    <w:rsid w:val="00A35DDD"/>
    <w:rsid w:val="00A3626F"/>
    <w:rsid w:val="00A36B55"/>
    <w:rsid w:val="00A36BAF"/>
    <w:rsid w:val="00A36C14"/>
    <w:rsid w:val="00A36CB6"/>
    <w:rsid w:val="00A36DE7"/>
    <w:rsid w:val="00A370F6"/>
    <w:rsid w:val="00A37349"/>
    <w:rsid w:val="00A37700"/>
    <w:rsid w:val="00A37829"/>
    <w:rsid w:val="00A37EAF"/>
    <w:rsid w:val="00A404A8"/>
    <w:rsid w:val="00A4067C"/>
    <w:rsid w:val="00A406D7"/>
    <w:rsid w:val="00A4092E"/>
    <w:rsid w:val="00A40A61"/>
    <w:rsid w:val="00A40C56"/>
    <w:rsid w:val="00A40C70"/>
    <w:rsid w:val="00A40F50"/>
    <w:rsid w:val="00A41013"/>
    <w:rsid w:val="00A41030"/>
    <w:rsid w:val="00A4127D"/>
    <w:rsid w:val="00A41410"/>
    <w:rsid w:val="00A41484"/>
    <w:rsid w:val="00A41506"/>
    <w:rsid w:val="00A41844"/>
    <w:rsid w:val="00A41A7B"/>
    <w:rsid w:val="00A41B95"/>
    <w:rsid w:val="00A41C56"/>
    <w:rsid w:val="00A41FA8"/>
    <w:rsid w:val="00A42522"/>
    <w:rsid w:val="00A4282F"/>
    <w:rsid w:val="00A4294A"/>
    <w:rsid w:val="00A42BE7"/>
    <w:rsid w:val="00A42E48"/>
    <w:rsid w:val="00A4319E"/>
    <w:rsid w:val="00A43803"/>
    <w:rsid w:val="00A43A05"/>
    <w:rsid w:val="00A4403E"/>
    <w:rsid w:val="00A441DF"/>
    <w:rsid w:val="00A44456"/>
    <w:rsid w:val="00A44750"/>
    <w:rsid w:val="00A44962"/>
    <w:rsid w:val="00A45006"/>
    <w:rsid w:val="00A45182"/>
    <w:rsid w:val="00A45305"/>
    <w:rsid w:val="00A45800"/>
    <w:rsid w:val="00A4587F"/>
    <w:rsid w:val="00A458BE"/>
    <w:rsid w:val="00A458F4"/>
    <w:rsid w:val="00A45EC7"/>
    <w:rsid w:val="00A4674B"/>
    <w:rsid w:val="00A467DC"/>
    <w:rsid w:val="00A46863"/>
    <w:rsid w:val="00A46B82"/>
    <w:rsid w:val="00A47011"/>
    <w:rsid w:val="00A471FF"/>
    <w:rsid w:val="00A47481"/>
    <w:rsid w:val="00A47660"/>
    <w:rsid w:val="00A4797C"/>
    <w:rsid w:val="00A479E9"/>
    <w:rsid w:val="00A47A82"/>
    <w:rsid w:val="00A47CC1"/>
    <w:rsid w:val="00A50282"/>
    <w:rsid w:val="00A503A3"/>
    <w:rsid w:val="00A50AF3"/>
    <w:rsid w:val="00A50F3D"/>
    <w:rsid w:val="00A517F2"/>
    <w:rsid w:val="00A51922"/>
    <w:rsid w:val="00A5193F"/>
    <w:rsid w:val="00A51CAB"/>
    <w:rsid w:val="00A51E63"/>
    <w:rsid w:val="00A52307"/>
    <w:rsid w:val="00A5239B"/>
    <w:rsid w:val="00A525C2"/>
    <w:rsid w:val="00A52773"/>
    <w:rsid w:val="00A52DE9"/>
    <w:rsid w:val="00A52E8A"/>
    <w:rsid w:val="00A530E8"/>
    <w:rsid w:val="00A535E1"/>
    <w:rsid w:val="00A5374A"/>
    <w:rsid w:val="00A53751"/>
    <w:rsid w:val="00A53B17"/>
    <w:rsid w:val="00A53E2F"/>
    <w:rsid w:val="00A53EB2"/>
    <w:rsid w:val="00A5412E"/>
    <w:rsid w:val="00A5430A"/>
    <w:rsid w:val="00A54315"/>
    <w:rsid w:val="00A543C0"/>
    <w:rsid w:val="00A543DC"/>
    <w:rsid w:val="00A54505"/>
    <w:rsid w:val="00A549F2"/>
    <w:rsid w:val="00A54C34"/>
    <w:rsid w:val="00A54D89"/>
    <w:rsid w:val="00A5525D"/>
    <w:rsid w:val="00A55503"/>
    <w:rsid w:val="00A5555B"/>
    <w:rsid w:val="00A5565B"/>
    <w:rsid w:val="00A55C2F"/>
    <w:rsid w:val="00A55DDF"/>
    <w:rsid w:val="00A55E8C"/>
    <w:rsid w:val="00A5614B"/>
    <w:rsid w:val="00A56516"/>
    <w:rsid w:val="00A566AA"/>
    <w:rsid w:val="00A56A6C"/>
    <w:rsid w:val="00A56B1A"/>
    <w:rsid w:val="00A56B37"/>
    <w:rsid w:val="00A56D2C"/>
    <w:rsid w:val="00A56EEE"/>
    <w:rsid w:val="00A570B0"/>
    <w:rsid w:val="00A57D95"/>
    <w:rsid w:val="00A57EF8"/>
    <w:rsid w:val="00A57F02"/>
    <w:rsid w:val="00A603EE"/>
    <w:rsid w:val="00A60B70"/>
    <w:rsid w:val="00A60C0F"/>
    <w:rsid w:val="00A60D2E"/>
    <w:rsid w:val="00A6124F"/>
    <w:rsid w:val="00A612A6"/>
    <w:rsid w:val="00A61324"/>
    <w:rsid w:val="00A618CC"/>
    <w:rsid w:val="00A61D64"/>
    <w:rsid w:val="00A61D7B"/>
    <w:rsid w:val="00A61EDF"/>
    <w:rsid w:val="00A623B8"/>
    <w:rsid w:val="00A62541"/>
    <w:rsid w:val="00A62666"/>
    <w:rsid w:val="00A62777"/>
    <w:rsid w:val="00A62B54"/>
    <w:rsid w:val="00A62B61"/>
    <w:rsid w:val="00A62C52"/>
    <w:rsid w:val="00A63178"/>
    <w:rsid w:val="00A63670"/>
    <w:rsid w:val="00A6371F"/>
    <w:rsid w:val="00A639E1"/>
    <w:rsid w:val="00A6428D"/>
    <w:rsid w:val="00A6429C"/>
    <w:rsid w:val="00A643E1"/>
    <w:rsid w:val="00A64897"/>
    <w:rsid w:val="00A64EA0"/>
    <w:rsid w:val="00A64F1E"/>
    <w:rsid w:val="00A652A9"/>
    <w:rsid w:val="00A6544E"/>
    <w:rsid w:val="00A659FB"/>
    <w:rsid w:val="00A65AB3"/>
    <w:rsid w:val="00A65B7C"/>
    <w:rsid w:val="00A65C56"/>
    <w:rsid w:val="00A65C99"/>
    <w:rsid w:val="00A65CE9"/>
    <w:rsid w:val="00A66217"/>
    <w:rsid w:val="00A66256"/>
    <w:rsid w:val="00A664D5"/>
    <w:rsid w:val="00A667AF"/>
    <w:rsid w:val="00A668DA"/>
    <w:rsid w:val="00A66B17"/>
    <w:rsid w:val="00A66E83"/>
    <w:rsid w:val="00A6702E"/>
    <w:rsid w:val="00A672F4"/>
    <w:rsid w:val="00A67396"/>
    <w:rsid w:val="00A674DA"/>
    <w:rsid w:val="00A6786E"/>
    <w:rsid w:val="00A67871"/>
    <w:rsid w:val="00A67BB3"/>
    <w:rsid w:val="00A67E69"/>
    <w:rsid w:val="00A67EAE"/>
    <w:rsid w:val="00A701DB"/>
    <w:rsid w:val="00A7066E"/>
    <w:rsid w:val="00A70956"/>
    <w:rsid w:val="00A70A47"/>
    <w:rsid w:val="00A71239"/>
    <w:rsid w:val="00A71451"/>
    <w:rsid w:val="00A716CE"/>
    <w:rsid w:val="00A716F6"/>
    <w:rsid w:val="00A717E1"/>
    <w:rsid w:val="00A718E2"/>
    <w:rsid w:val="00A71CAC"/>
    <w:rsid w:val="00A72116"/>
    <w:rsid w:val="00A7212D"/>
    <w:rsid w:val="00A7218B"/>
    <w:rsid w:val="00A725FF"/>
    <w:rsid w:val="00A727D6"/>
    <w:rsid w:val="00A72B1D"/>
    <w:rsid w:val="00A72C65"/>
    <w:rsid w:val="00A7316B"/>
    <w:rsid w:val="00A731FC"/>
    <w:rsid w:val="00A736AE"/>
    <w:rsid w:val="00A736C8"/>
    <w:rsid w:val="00A737C0"/>
    <w:rsid w:val="00A739C4"/>
    <w:rsid w:val="00A73C95"/>
    <w:rsid w:val="00A73DA0"/>
    <w:rsid w:val="00A73E98"/>
    <w:rsid w:val="00A7403E"/>
    <w:rsid w:val="00A7418C"/>
    <w:rsid w:val="00A744A1"/>
    <w:rsid w:val="00A744EF"/>
    <w:rsid w:val="00A7453D"/>
    <w:rsid w:val="00A745C9"/>
    <w:rsid w:val="00A7485D"/>
    <w:rsid w:val="00A74A5B"/>
    <w:rsid w:val="00A74D7F"/>
    <w:rsid w:val="00A752FC"/>
    <w:rsid w:val="00A753A0"/>
    <w:rsid w:val="00A75887"/>
    <w:rsid w:val="00A75CA0"/>
    <w:rsid w:val="00A75E8C"/>
    <w:rsid w:val="00A75EE2"/>
    <w:rsid w:val="00A7649D"/>
    <w:rsid w:val="00A76506"/>
    <w:rsid w:val="00A7657C"/>
    <w:rsid w:val="00A76680"/>
    <w:rsid w:val="00A7683B"/>
    <w:rsid w:val="00A76964"/>
    <w:rsid w:val="00A769D4"/>
    <w:rsid w:val="00A76C68"/>
    <w:rsid w:val="00A76CF1"/>
    <w:rsid w:val="00A76E35"/>
    <w:rsid w:val="00A7724E"/>
    <w:rsid w:val="00A775B9"/>
    <w:rsid w:val="00A7770F"/>
    <w:rsid w:val="00A77B3D"/>
    <w:rsid w:val="00A77FD8"/>
    <w:rsid w:val="00A8007E"/>
    <w:rsid w:val="00A8017E"/>
    <w:rsid w:val="00A80282"/>
    <w:rsid w:val="00A80368"/>
    <w:rsid w:val="00A8067D"/>
    <w:rsid w:val="00A808C2"/>
    <w:rsid w:val="00A80A9E"/>
    <w:rsid w:val="00A80CBE"/>
    <w:rsid w:val="00A80F3A"/>
    <w:rsid w:val="00A81127"/>
    <w:rsid w:val="00A812AB"/>
    <w:rsid w:val="00A81691"/>
    <w:rsid w:val="00A81E2E"/>
    <w:rsid w:val="00A820ED"/>
    <w:rsid w:val="00A82278"/>
    <w:rsid w:val="00A82436"/>
    <w:rsid w:val="00A824BD"/>
    <w:rsid w:val="00A82D42"/>
    <w:rsid w:val="00A8310A"/>
    <w:rsid w:val="00A831E9"/>
    <w:rsid w:val="00A835C6"/>
    <w:rsid w:val="00A8360C"/>
    <w:rsid w:val="00A83805"/>
    <w:rsid w:val="00A83851"/>
    <w:rsid w:val="00A838A2"/>
    <w:rsid w:val="00A840BB"/>
    <w:rsid w:val="00A84C6B"/>
    <w:rsid w:val="00A84C83"/>
    <w:rsid w:val="00A84E99"/>
    <w:rsid w:val="00A85425"/>
    <w:rsid w:val="00A858E3"/>
    <w:rsid w:val="00A85B26"/>
    <w:rsid w:val="00A86007"/>
    <w:rsid w:val="00A861AA"/>
    <w:rsid w:val="00A861CB"/>
    <w:rsid w:val="00A86281"/>
    <w:rsid w:val="00A869A3"/>
    <w:rsid w:val="00A869EE"/>
    <w:rsid w:val="00A87059"/>
    <w:rsid w:val="00A870E7"/>
    <w:rsid w:val="00A870FB"/>
    <w:rsid w:val="00A87381"/>
    <w:rsid w:val="00A8749D"/>
    <w:rsid w:val="00A907F7"/>
    <w:rsid w:val="00A90A01"/>
    <w:rsid w:val="00A90F18"/>
    <w:rsid w:val="00A9138B"/>
    <w:rsid w:val="00A918F9"/>
    <w:rsid w:val="00A91B46"/>
    <w:rsid w:val="00A91B7C"/>
    <w:rsid w:val="00A91BD8"/>
    <w:rsid w:val="00A91D3D"/>
    <w:rsid w:val="00A91FD6"/>
    <w:rsid w:val="00A920C2"/>
    <w:rsid w:val="00A92645"/>
    <w:rsid w:val="00A92D0C"/>
    <w:rsid w:val="00A92FB9"/>
    <w:rsid w:val="00A93339"/>
    <w:rsid w:val="00A93519"/>
    <w:rsid w:val="00A936D2"/>
    <w:rsid w:val="00A93875"/>
    <w:rsid w:val="00A93C6D"/>
    <w:rsid w:val="00A93E5C"/>
    <w:rsid w:val="00A94A85"/>
    <w:rsid w:val="00A94FE6"/>
    <w:rsid w:val="00A950C2"/>
    <w:rsid w:val="00A95314"/>
    <w:rsid w:val="00A95440"/>
    <w:rsid w:val="00A958F5"/>
    <w:rsid w:val="00A9590E"/>
    <w:rsid w:val="00A95F78"/>
    <w:rsid w:val="00A95F91"/>
    <w:rsid w:val="00A96243"/>
    <w:rsid w:val="00A9638F"/>
    <w:rsid w:val="00A966C3"/>
    <w:rsid w:val="00A9672F"/>
    <w:rsid w:val="00A96DC9"/>
    <w:rsid w:val="00A96FD3"/>
    <w:rsid w:val="00A9734A"/>
    <w:rsid w:val="00A97A8F"/>
    <w:rsid w:val="00A97D9A"/>
    <w:rsid w:val="00A97E29"/>
    <w:rsid w:val="00AA0532"/>
    <w:rsid w:val="00AA057D"/>
    <w:rsid w:val="00AA0891"/>
    <w:rsid w:val="00AA0C37"/>
    <w:rsid w:val="00AA0F49"/>
    <w:rsid w:val="00AA105B"/>
    <w:rsid w:val="00AA111F"/>
    <w:rsid w:val="00AA1255"/>
    <w:rsid w:val="00AA1730"/>
    <w:rsid w:val="00AA17F1"/>
    <w:rsid w:val="00AA182D"/>
    <w:rsid w:val="00AA195A"/>
    <w:rsid w:val="00AA1C39"/>
    <w:rsid w:val="00AA1D96"/>
    <w:rsid w:val="00AA2164"/>
    <w:rsid w:val="00AA2231"/>
    <w:rsid w:val="00AA254D"/>
    <w:rsid w:val="00AA25BF"/>
    <w:rsid w:val="00AA25CD"/>
    <w:rsid w:val="00AA2606"/>
    <w:rsid w:val="00AA2613"/>
    <w:rsid w:val="00AA27A2"/>
    <w:rsid w:val="00AA29B6"/>
    <w:rsid w:val="00AA2B0C"/>
    <w:rsid w:val="00AA2CCE"/>
    <w:rsid w:val="00AA2D08"/>
    <w:rsid w:val="00AA2DC4"/>
    <w:rsid w:val="00AA32D8"/>
    <w:rsid w:val="00AA33C8"/>
    <w:rsid w:val="00AA3AF2"/>
    <w:rsid w:val="00AA3D4F"/>
    <w:rsid w:val="00AA3D58"/>
    <w:rsid w:val="00AA3E87"/>
    <w:rsid w:val="00AA405C"/>
    <w:rsid w:val="00AA40D4"/>
    <w:rsid w:val="00AA419D"/>
    <w:rsid w:val="00AA4599"/>
    <w:rsid w:val="00AA4946"/>
    <w:rsid w:val="00AA4AA8"/>
    <w:rsid w:val="00AA4CE3"/>
    <w:rsid w:val="00AA4D1A"/>
    <w:rsid w:val="00AA4FEC"/>
    <w:rsid w:val="00AA50B7"/>
    <w:rsid w:val="00AA50F7"/>
    <w:rsid w:val="00AA52E3"/>
    <w:rsid w:val="00AA5579"/>
    <w:rsid w:val="00AA5B24"/>
    <w:rsid w:val="00AA5C54"/>
    <w:rsid w:val="00AA63A5"/>
    <w:rsid w:val="00AA6639"/>
    <w:rsid w:val="00AA66E8"/>
    <w:rsid w:val="00AA6944"/>
    <w:rsid w:val="00AA6C92"/>
    <w:rsid w:val="00AA6CB5"/>
    <w:rsid w:val="00AA6D23"/>
    <w:rsid w:val="00AA6FE9"/>
    <w:rsid w:val="00AA745C"/>
    <w:rsid w:val="00AA76E9"/>
    <w:rsid w:val="00AA77A2"/>
    <w:rsid w:val="00AA79F7"/>
    <w:rsid w:val="00AA7A66"/>
    <w:rsid w:val="00AA7C07"/>
    <w:rsid w:val="00AA7FFB"/>
    <w:rsid w:val="00AB0162"/>
    <w:rsid w:val="00AB046A"/>
    <w:rsid w:val="00AB0A4C"/>
    <w:rsid w:val="00AB0B86"/>
    <w:rsid w:val="00AB12FB"/>
    <w:rsid w:val="00AB134F"/>
    <w:rsid w:val="00AB145A"/>
    <w:rsid w:val="00AB1C1E"/>
    <w:rsid w:val="00AB1E2C"/>
    <w:rsid w:val="00AB1F17"/>
    <w:rsid w:val="00AB206E"/>
    <w:rsid w:val="00AB26B7"/>
    <w:rsid w:val="00AB27D9"/>
    <w:rsid w:val="00AB2830"/>
    <w:rsid w:val="00AB285C"/>
    <w:rsid w:val="00AB2A4E"/>
    <w:rsid w:val="00AB2E17"/>
    <w:rsid w:val="00AB2E49"/>
    <w:rsid w:val="00AB2EF3"/>
    <w:rsid w:val="00AB2F9B"/>
    <w:rsid w:val="00AB3076"/>
    <w:rsid w:val="00AB30EE"/>
    <w:rsid w:val="00AB32A2"/>
    <w:rsid w:val="00AB3547"/>
    <w:rsid w:val="00AB3767"/>
    <w:rsid w:val="00AB37AF"/>
    <w:rsid w:val="00AB3827"/>
    <w:rsid w:val="00AB3AAB"/>
    <w:rsid w:val="00AB3B43"/>
    <w:rsid w:val="00AB3B95"/>
    <w:rsid w:val="00AB3C6C"/>
    <w:rsid w:val="00AB4601"/>
    <w:rsid w:val="00AB47EB"/>
    <w:rsid w:val="00AB48B6"/>
    <w:rsid w:val="00AB48BC"/>
    <w:rsid w:val="00AB4C49"/>
    <w:rsid w:val="00AB4FBA"/>
    <w:rsid w:val="00AB502B"/>
    <w:rsid w:val="00AB517A"/>
    <w:rsid w:val="00AB527B"/>
    <w:rsid w:val="00AB53DE"/>
    <w:rsid w:val="00AB53F1"/>
    <w:rsid w:val="00AB5536"/>
    <w:rsid w:val="00AB556C"/>
    <w:rsid w:val="00AB558F"/>
    <w:rsid w:val="00AB5609"/>
    <w:rsid w:val="00AB5836"/>
    <w:rsid w:val="00AB592A"/>
    <w:rsid w:val="00AB5E25"/>
    <w:rsid w:val="00AB5E5A"/>
    <w:rsid w:val="00AB6646"/>
    <w:rsid w:val="00AB66BA"/>
    <w:rsid w:val="00AB6F82"/>
    <w:rsid w:val="00AB70CF"/>
    <w:rsid w:val="00AB71D3"/>
    <w:rsid w:val="00AB71ED"/>
    <w:rsid w:val="00AB7726"/>
    <w:rsid w:val="00AB7CDD"/>
    <w:rsid w:val="00AB7F14"/>
    <w:rsid w:val="00AC054B"/>
    <w:rsid w:val="00AC0551"/>
    <w:rsid w:val="00AC05D2"/>
    <w:rsid w:val="00AC0910"/>
    <w:rsid w:val="00AC0AD4"/>
    <w:rsid w:val="00AC0B04"/>
    <w:rsid w:val="00AC0BF4"/>
    <w:rsid w:val="00AC0C8D"/>
    <w:rsid w:val="00AC0DDD"/>
    <w:rsid w:val="00AC0E08"/>
    <w:rsid w:val="00AC0F91"/>
    <w:rsid w:val="00AC104B"/>
    <w:rsid w:val="00AC1119"/>
    <w:rsid w:val="00AC14CA"/>
    <w:rsid w:val="00AC1645"/>
    <w:rsid w:val="00AC19F7"/>
    <w:rsid w:val="00AC2047"/>
    <w:rsid w:val="00AC21D2"/>
    <w:rsid w:val="00AC223C"/>
    <w:rsid w:val="00AC2598"/>
    <w:rsid w:val="00AC26A3"/>
    <w:rsid w:val="00AC2703"/>
    <w:rsid w:val="00AC2757"/>
    <w:rsid w:val="00AC282A"/>
    <w:rsid w:val="00AC295D"/>
    <w:rsid w:val="00AC2C40"/>
    <w:rsid w:val="00AC2D05"/>
    <w:rsid w:val="00AC2E40"/>
    <w:rsid w:val="00AC2F92"/>
    <w:rsid w:val="00AC3094"/>
    <w:rsid w:val="00AC3684"/>
    <w:rsid w:val="00AC3978"/>
    <w:rsid w:val="00AC3DB6"/>
    <w:rsid w:val="00AC3F9F"/>
    <w:rsid w:val="00AC41E4"/>
    <w:rsid w:val="00AC42EC"/>
    <w:rsid w:val="00AC4554"/>
    <w:rsid w:val="00AC459D"/>
    <w:rsid w:val="00AC4B52"/>
    <w:rsid w:val="00AC4B59"/>
    <w:rsid w:val="00AC4C1A"/>
    <w:rsid w:val="00AC4CDD"/>
    <w:rsid w:val="00AC4D02"/>
    <w:rsid w:val="00AC4D1D"/>
    <w:rsid w:val="00AC4DF8"/>
    <w:rsid w:val="00AC4EF9"/>
    <w:rsid w:val="00AC58A3"/>
    <w:rsid w:val="00AC6400"/>
    <w:rsid w:val="00AC6485"/>
    <w:rsid w:val="00AC6505"/>
    <w:rsid w:val="00AC6B56"/>
    <w:rsid w:val="00AC6BC5"/>
    <w:rsid w:val="00AC6E4D"/>
    <w:rsid w:val="00AC7B57"/>
    <w:rsid w:val="00AC7CF3"/>
    <w:rsid w:val="00AC7D6A"/>
    <w:rsid w:val="00AC7F22"/>
    <w:rsid w:val="00AC7FE6"/>
    <w:rsid w:val="00AD006D"/>
    <w:rsid w:val="00AD0900"/>
    <w:rsid w:val="00AD0B0F"/>
    <w:rsid w:val="00AD0B65"/>
    <w:rsid w:val="00AD0C2B"/>
    <w:rsid w:val="00AD139E"/>
    <w:rsid w:val="00AD1739"/>
    <w:rsid w:val="00AD197C"/>
    <w:rsid w:val="00AD1BD5"/>
    <w:rsid w:val="00AD1E67"/>
    <w:rsid w:val="00AD203E"/>
    <w:rsid w:val="00AD21DC"/>
    <w:rsid w:val="00AD21F6"/>
    <w:rsid w:val="00AD26A8"/>
    <w:rsid w:val="00AD2B61"/>
    <w:rsid w:val="00AD2CCA"/>
    <w:rsid w:val="00AD2D4E"/>
    <w:rsid w:val="00AD2E81"/>
    <w:rsid w:val="00AD3112"/>
    <w:rsid w:val="00AD316D"/>
    <w:rsid w:val="00AD3386"/>
    <w:rsid w:val="00AD3809"/>
    <w:rsid w:val="00AD3981"/>
    <w:rsid w:val="00AD40C5"/>
    <w:rsid w:val="00AD4256"/>
    <w:rsid w:val="00AD4516"/>
    <w:rsid w:val="00AD4574"/>
    <w:rsid w:val="00AD45E1"/>
    <w:rsid w:val="00AD4CDA"/>
    <w:rsid w:val="00AD4E55"/>
    <w:rsid w:val="00AD5048"/>
    <w:rsid w:val="00AD526E"/>
    <w:rsid w:val="00AD52EB"/>
    <w:rsid w:val="00AD5489"/>
    <w:rsid w:val="00AD5A4A"/>
    <w:rsid w:val="00AD5B1F"/>
    <w:rsid w:val="00AD5CD8"/>
    <w:rsid w:val="00AD5F9F"/>
    <w:rsid w:val="00AD6182"/>
    <w:rsid w:val="00AD61F6"/>
    <w:rsid w:val="00AD6208"/>
    <w:rsid w:val="00AD62E2"/>
    <w:rsid w:val="00AD63A8"/>
    <w:rsid w:val="00AD63D7"/>
    <w:rsid w:val="00AD64C2"/>
    <w:rsid w:val="00AD6597"/>
    <w:rsid w:val="00AD65CD"/>
    <w:rsid w:val="00AD67C2"/>
    <w:rsid w:val="00AD6E4E"/>
    <w:rsid w:val="00AD7636"/>
    <w:rsid w:val="00AD76BA"/>
    <w:rsid w:val="00AD799D"/>
    <w:rsid w:val="00AD7C73"/>
    <w:rsid w:val="00AD7C9B"/>
    <w:rsid w:val="00AD7E7A"/>
    <w:rsid w:val="00AD7FBA"/>
    <w:rsid w:val="00AE0813"/>
    <w:rsid w:val="00AE0B0F"/>
    <w:rsid w:val="00AE0D70"/>
    <w:rsid w:val="00AE0DE1"/>
    <w:rsid w:val="00AE1170"/>
    <w:rsid w:val="00AE15DE"/>
    <w:rsid w:val="00AE1AC0"/>
    <w:rsid w:val="00AE1AD6"/>
    <w:rsid w:val="00AE1B67"/>
    <w:rsid w:val="00AE1B7B"/>
    <w:rsid w:val="00AE1E65"/>
    <w:rsid w:val="00AE20E4"/>
    <w:rsid w:val="00AE2245"/>
    <w:rsid w:val="00AE233C"/>
    <w:rsid w:val="00AE2601"/>
    <w:rsid w:val="00AE29A3"/>
    <w:rsid w:val="00AE29D1"/>
    <w:rsid w:val="00AE3173"/>
    <w:rsid w:val="00AE36A6"/>
    <w:rsid w:val="00AE37BD"/>
    <w:rsid w:val="00AE37F4"/>
    <w:rsid w:val="00AE3B8F"/>
    <w:rsid w:val="00AE41B5"/>
    <w:rsid w:val="00AE448C"/>
    <w:rsid w:val="00AE4568"/>
    <w:rsid w:val="00AE4838"/>
    <w:rsid w:val="00AE4ADB"/>
    <w:rsid w:val="00AE4D52"/>
    <w:rsid w:val="00AE4DAD"/>
    <w:rsid w:val="00AE50D9"/>
    <w:rsid w:val="00AE51C9"/>
    <w:rsid w:val="00AE52D0"/>
    <w:rsid w:val="00AE5599"/>
    <w:rsid w:val="00AE586A"/>
    <w:rsid w:val="00AE5AA4"/>
    <w:rsid w:val="00AE5AF1"/>
    <w:rsid w:val="00AE5B32"/>
    <w:rsid w:val="00AE5F26"/>
    <w:rsid w:val="00AE5FC5"/>
    <w:rsid w:val="00AE5FC7"/>
    <w:rsid w:val="00AE65E4"/>
    <w:rsid w:val="00AE674A"/>
    <w:rsid w:val="00AE68E9"/>
    <w:rsid w:val="00AE68ED"/>
    <w:rsid w:val="00AE6B8A"/>
    <w:rsid w:val="00AE6DE0"/>
    <w:rsid w:val="00AE70DA"/>
    <w:rsid w:val="00AE72BE"/>
    <w:rsid w:val="00AE7419"/>
    <w:rsid w:val="00AE7961"/>
    <w:rsid w:val="00AF0BBA"/>
    <w:rsid w:val="00AF0E6C"/>
    <w:rsid w:val="00AF0FE4"/>
    <w:rsid w:val="00AF1165"/>
    <w:rsid w:val="00AF1486"/>
    <w:rsid w:val="00AF17E1"/>
    <w:rsid w:val="00AF1B73"/>
    <w:rsid w:val="00AF1D4B"/>
    <w:rsid w:val="00AF1DAD"/>
    <w:rsid w:val="00AF2146"/>
    <w:rsid w:val="00AF23F7"/>
    <w:rsid w:val="00AF261A"/>
    <w:rsid w:val="00AF2671"/>
    <w:rsid w:val="00AF275F"/>
    <w:rsid w:val="00AF2C56"/>
    <w:rsid w:val="00AF2C97"/>
    <w:rsid w:val="00AF2E3A"/>
    <w:rsid w:val="00AF3C76"/>
    <w:rsid w:val="00AF40A6"/>
    <w:rsid w:val="00AF424C"/>
    <w:rsid w:val="00AF4339"/>
    <w:rsid w:val="00AF4347"/>
    <w:rsid w:val="00AF4623"/>
    <w:rsid w:val="00AF5036"/>
    <w:rsid w:val="00AF531C"/>
    <w:rsid w:val="00AF548A"/>
    <w:rsid w:val="00AF54E7"/>
    <w:rsid w:val="00AF5731"/>
    <w:rsid w:val="00AF580D"/>
    <w:rsid w:val="00AF585C"/>
    <w:rsid w:val="00AF58A6"/>
    <w:rsid w:val="00AF60A6"/>
    <w:rsid w:val="00AF62AA"/>
    <w:rsid w:val="00AF6620"/>
    <w:rsid w:val="00AF708C"/>
    <w:rsid w:val="00AF70CB"/>
    <w:rsid w:val="00AF749B"/>
    <w:rsid w:val="00AF760A"/>
    <w:rsid w:val="00AF7A4A"/>
    <w:rsid w:val="00B00236"/>
    <w:rsid w:val="00B0028D"/>
    <w:rsid w:val="00B00CE6"/>
    <w:rsid w:val="00B00F6A"/>
    <w:rsid w:val="00B01039"/>
    <w:rsid w:val="00B01106"/>
    <w:rsid w:val="00B01172"/>
    <w:rsid w:val="00B01334"/>
    <w:rsid w:val="00B0134D"/>
    <w:rsid w:val="00B01643"/>
    <w:rsid w:val="00B016C1"/>
    <w:rsid w:val="00B01721"/>
    <w:rsid w:val="00B018E9"/>
    <w:rsid w:val="00B01A94"/>
    <w:rsid w:val="00B01AB3"/>
    <w:rsid w:val="00B01B09"/>
    <w:rsid w:val="00B01C80"/>
    <w:rsid w:val="00B020CD"/>
    <w:rsid w:val="00B020FF"/>
    <w:rsid w:val="00B02802"/>
    <w:rsid w:val="00B02804"/>
    <w:rsid w:val="00B02AFB"/>
    <w:rsid w:val="00B02E6C"/>
    <w:rsid w:val="00B02FF9"/>
    <w:rsid w:val="00B03DF5"/>
    <w:rsid w:val="00B0460F"/>
    <w:rsid w:val="00B04704"/>
    <w:rsid w:val="00B047E0"/>
    <w:rsid w:val="00B04B1A"/>
    <w:rsid w:val="00B04B6A"/>
    <w:rsid w:val="00B04C8E"/>
    <w:rsid w:val="00B04F3A"/>
    <w:rsid w:val="00B05003"/>
    <w:rsid w:val="00B05149"/>
    <w:rsid w:val="00B051BD"/>
    <w:rsid w:val="00B053A6"/>
    <w:rsid w:val="00B057C3"/>
    <w:rsid w:val="00B058C3"/>
    <w:rsid w:val="00B058EF"/>
    <w:rsid w:val="00B059D6"/>
    <w:rsid w:val="00B05F3C"/>
    <w:rsid w:val="00B05F41"/>
    <w:rsid w:val="00B05FF3"/>
    <w:rsid w:val="00B05FF4"/>
    <w:rsid w:val="00B0683F"/>
    <w:rsid w:val="00B06D53"/>
    <w:rsid w:val="00B07076"/>
    <w:rsid w:val="00B071D6"/>
    <w:rsid w:val="00B07231"/>
    <w:rsid w:val="00B074F7"/>
    <w:rsid w:val="00B077A0"/>
    <w:rsid w:val="00B078D7"/>
    <w:rsid w:val="00B07C1F"/>
    <w:rsid w:val="00B07C23"/>
    <w:rsid w:val="00B07D2F"/>
    <w:rsid w:val="00B1000C"/>
    <w:rsid w:val="00B10189"/>
    <w:rsid w:val="00B101D6"/>
    <w:rsid w:val="00B1036B"/>
    <w:rsid w:val="00B104CB"/>
    <w:rsid w:val="00B1055A"/>
    <w:rsid w:val="00B10E20"/>
    <w:rsid w:val="00B10F75"/>
    <w:rsid w:val="00B11459"/>
    <w:rsid w:val="00B11DA1"/>
    <w:rsid w:val="00B11F5F"/>
    <w:rsid w:val="00B1212A"/>
    <w:rsid w:val="00B121BC"/>
    <w:rsid w:val="00B12242"/>
    <w:rsid w:val="00B12D27"/>
    <w:rsid w:val="00B131C3"/>
    <w:rsid w:val="00B1320C"/>
    <w:rsid w:val="00B13534"/>
    <w:rsid w:val="00B137B6"/>
    <w:rsid w:val="00B137FC"/>
    <w:rsid w:val="00B13930"/>
    <w:rsid w:val="00B1395D"/>
    <w:rsid w:val="00B13B69"/>
    <w:rsid w:val="00B13BF3"/>
    <w:rsid w:val="00B1415D"/>
    <w:rsid w:val="00B146C6"/>
    <w:rsid w:val="00B1483B"/>
    <w:rsid w:val="00B14931"/>
    <w:rsid w:val="00B14C72"/>
    <w:rsid w:val="00B15420"/>
    <w:rsid w:val="00B155E1"/>
    <w:rsid w:val="00B15755"/>
    <w:rsid w:val="00B1584A"/>
    <w:rsid w:val="00B15913"/>
    <w:rsid w:val="00B15EAA"/>
    <w:rsid w:val="00B15FB8"/>
    <w:rsid w:val="00B15FFC"/>
    <w:rsid w:val="00B160BB"/>
    <w:rsid w:val="00B16161"/>
    <w:rsid w:val="00B16254"/>
    <w:rsid w:val="00B1678D"/>
    <w:rsid w:val="00B168CB"/>
    <w:rsid w:val="00B16C08"/>
    <w:rsid w:val="00B16D3C"/>
    <w:rsid w:val="00B1714D"/>
    <w:rsid w:val="00B1723B"/>
    <w:rsid w:val="00B1728B"/>
    <w:rsid w:val="00B17888"/>
    <w:rsid w:val="00B17963"/>
    <w:rsid w:val="00B17A91"/>
    <w:rsid w:val="00B17ABD"/>
    <w:rsid w:val="00B20012"/>
    <w:rsid w:val="00B2025D"/>
    <w:rsid w:val="00B20505"/>
    <w:rsid w:val="00B21287"/>
    <w:rsid w:val="00B21306"/>
    <w:rsid w:val="00B215CE"/>
    <w:rsid w:val="00B21650"/>
    <w:rsid w:val="00B21C50"/>
    <w:rsid w:val="00B21E5A"/>
    <w:rsid w:val="00B220C7"/>
    <w:rsid w:val="00B22200"/>
    <w:rsid w:val="00B2252A"/>
    <w:rsid w:val="00B22881"/>
    <w:rsid w:val="00B22AC0"/>
    <w:rsid w:val="00B22C5C"/>
    <w:rsid w:val="00B2304F"/>
    <w:rsid w:val="00B237BF"/>
    <w:rsid w:val="00B239E0"/>
    <w:rsid w:val="00B23A76"/>
    <w:rsid w:val="00B23B76"/>
    <w:rsid w:val="00B23E87"/>
    <w:rsid w:val="00B241D4"/>
    <w:rsid w:val="00B24685"/>
    <w:rsid w:val="00B24A6D"/>
    <w:rsid w:val="00B24B95"/>
    <w:rsid w:val="00B24BAD"/>
    <w:rsid w:val="00B24BCD"/>
    <w:rsid w:val="00B24D42"/>
    <w:rsid w:val="00B24F43"/>
    <w:rsid w:val="00B25653"/>
    <w:rsid w:val="00B2575E"/>
    <w:rsid w:val="00B25974"/>
    <w:rsid w:val="00B259A8"/>
    <w:rsid w:val="00B25AF8"/>
    <w:rsid w:val="00B25CC0"/>
    <w:rsid w:val="00B260B2"/>
    <w:rsid w:val="00B26B2A"/>
    <w:rsid w:val="00B26C62"/>
    <w:rsid w:val="00B27798"/>
    <w:rsid w:val="00B27F72"/>
    <w:rsid w:val="00B30348"/>
    <w:rsid w:val="00B30495"/>
    <w:rsid w:val="00B306D1"/>
    <w:rsid w:val="00B307F7"/>
    <w:rsid w:val="00B308B0"/>
    <w:rsid w:val="00B30956"/>
    <w:rsid w:val="00B30A84"/>
    <w:rsid w:val="00B30AE9"/>
    <w:rsid w:val="00B30B80"/>
    <w:rsid w:val="00B3103C"/>
    <w:rsid w:val="00B3125F"/>
    <w:rsid w:val="00B312BC"/>
    <w:rsid w:val="00B312D6"/>
    <w:rsid w:val="00B317E4"/>
    <w:rsid w:val="00B318E8"/>
    <w:rsid w:val="00B31950"/>
    <w:rsid w:val="00B31A51"/>
    <w:rsid w:val="00B31FA0"/>
    <w:rsid w:val="00B31FCB"/>
    <w:rsid w:val="00B323A9"/>
    <w:rsid w:val="00B325B6"/>
    <w:rsid w:val="00B325C2"/>
    <w:rsid w:val="00B32941"/>
    <w:rsid w:val="00B32BDB"/>
    <w:rsid w:val="00B32C0B"/>
    <w:rsid w:val="00B32CB7"/>
    <w:rsid w:val="00B33390"/>
    <w:rsid w:val="00B334D4"/>
    <w:rsid w:val="00B33981"/>
    <w:rsid w:val="00B33DBB"/>
    <w:rsid w:val="00B33EA7"/>
    <w:rsid w:val="00B33F81"/>
    <w:rsid w:val="00B34135"/>
    <w:rsid w:val="00B34164"/>
    <w:rsid w:val="00B34680"/>
    <w:rsid w:val="00B346E3"/>
    <w:rsid w:val="00B34D5C"/>
    <w:rsid w:val="00B35169"/>
    <w:rsid w:val="00B35527"/>
    <w:rsid w:val="00B359D3"/>
    <w:rsid w:val="00B35B26"/>
    <w:rsid w:val="00B35BDB"/>
    <w:rsid w:val="00B35CE1"/>
    <w:rsid w:val="00B35EE0"/>
    <w:rsid w:val="00B36037"/>
    <w:rsid w:val="00B360FF"/>
    <w:rsid w:val="00B362FD"/>
    <w:rsid w:val="00B364AB"/>
    <w:rsid w:val="00B36717"/>
    <w:rsid w:val="00B36787"/>
    <w:rsid w:val="00B368F1"/>
    <w:rsid w:val="00B36904"/>
    <w:rsid w:val="00B36A5A"/>
    <w:rsid w:val="00B36A6E"/>
    <w:rsid w:val="00B36AC0"/>
    <w:rsid w:val="00B37222"/>
    <w:rsid w:val="00B376F1"/>
    <w:rsid w:val="00B3779E"/>
    <w:rsid w:val="00B37904"/>
    <w:rsid w:val="00B37D50"/>
    <w:rsid w:val="00B37E6A"/>
    <w:rsid w:val="00B40228"/>
    <w:rsid w:val="00B40285"/>
    <w:rsid w:val="00B4032A"/>
    <w:rsid w:val="00B4035A"/>
    <w:rsid w:val="00B40403"/>
    <w:rsid w:val="00B40B2E"/>
    <w:rsid w:val="00B40FB6"/>
    <w:rsid w:val="00B40FCA"/>
    <w:rsid w:val="00B4169F"/>
    <w:rsid w:val="00B41781"/>
    <w:rsid w:val="00B41C34"/>
    <w:rsid w:val="00B41C68"/>
    <w:rsid w:val="00B426FE"/>
    <w:rsid w:val="00B42AF4"/>
    <w:rsid w:val="00B42DAB"/>
    <w:rsid w:val="00B430CD"/>
    <w:rsid w:val="00B4332E"/>
    <w:rsid w:val="00B43728"/>
    <w:rsid w:val="00B43B80"/>
    <w:rsid w:val="00B43BB9"/>
    <w:rsid w:val="00B43C4B"/>
    <w:rsid w:val="00B43D56"/>
    <w:rsid w:val="00B43D68"/>
    <w:rsid w:val="00B44710"/>
    <w:rsid w:val="00B44A7B"/>
    <w:rsid w:val="00B44CFF"/>
    <w:rsid w:val="00B44E27"/>
    <w:rsid w:val="00B4569A"/>
    <w:rsid w:val="00B45C56"/>
    <w:rsid w:val="00B45EC4"/>
    <w:rsid w:val="00B46008"/>
    <w:rsid w:val="00B46059"/>
    <w:rsid w:val="00B46066"/>
    <w:rsid w:val="00B462CB"/>
    <w:rsid w:val="00B46534"/>
    <w:rsid w:val="00B469B2"/>
    <w:rsid w:val="00B46B94"/>
    <w:rsid w:val="00B46C68"/>
    <w:rsid w:val="00B46E03"/>
    <w:rsid w:val="00B46E9B"/>
    <w:rsid w:val="00B4712E"/>
    <w:rsid w:val="00B471EB"/>
    <w:rsid w:val="00B47530"/>
    <w:rsid w:val="00B478C1"/>
    <w:rsid w:val="00B4793B"/>
    <w:rsid w:val="00B47A29"/>
    <w:rsid w:val="00B47AB0"/>
    <w:rsid w:val="00B47ADE"/>
    <w:rsid w:val="00B47C8C"/>
    <w:rsid w:val="00B47CBA"/>
    <w:rsid w:val="00B47F3E"/>
    <w:rsid w:val="00B47FAE"/>
    <w:rsid w:val="00B50157"/>
    <w:rsid w:val="00B50186"/>
    <w:rsid w:val="00B506C5"/>
    <w:rsid w:val="00B50B42"/>
    <w:rsid w:val="00B510C9"/>
    <w:rsid w:val="00B516C1"/>
    <w:rsid w:val="00B51B9B"/>
    <w:rsid w:val="00B52126"/>
    <w:rsid w:val="00B52581"/>
    <w:rsid w:val="00B52652"/>
    <w:rsid w:val="00B5279E"/>
    <w:rsid w:val="00B527C7"/>
    <w:rsid w:val="00B52D3C"/>
    <w:rsid w:val="00B52DEC"/>
    <w:rsid w:val="00B5304D"/>
    <w:rsid w:val="00B530F4"/>
    <w:rsid w:val="00B532E3"/>
    <w:rsid w:val="00B532E9"/>
    <w:rsid w:val="00B53428"/>
    <w:rsid w:val="00B53544"/>
    <w:rsid w:val="00B536CB"/>
    <w:rsid w:val="00B5390B"/>
    <w:rsid w:val="00B53A77"/>
    <w:rsid w:val="00B53A84"/>
    <w:rsid w:val="00B53A86"/>
    <w:rsid w:val="00B53E40"/>
    <w:rsid w:val="00B54345"/>
    <w:rsid w:val="00B543AF"/>
    <w:rsid w:val="00B5497A"/>
    <w:rsid w:val="00B549A3"/>
    <w:rsid w:val="00B549B2"/>
    <w:rsid w:val="00B54B27"/>
    <w:rsid w:val="00B54FCC"/>
    <w:rsid w:val="00B559FD"/>
    <w:rsid w:val="00B55B75"/>
    <w:rsid w:val="00B55C00"/>
    <w:rsid w:val="00B561FC"/>
    <w:rsid w:val="00B563FE"/>
    <w:rsid w:val="00B56523"/>
    <w:rsid w:val="00B56B92"/>
    <w:rsid w:val="00B56F15"/>
    <w:rsid w:val="00B573F8"/>
    <w:rsid w:val="00B5763B"/>
    <w:rsid w:val="00B57725"/>
    <w:rsid w:val="00B5793C"/>
    <w:rsid w:val="00B57B46"/>
    <w:rsid w:val="00B57EDD"/>
    <w:rsid w:val="00B57F4E"/>
    <w:rsid w:val="00B60A60"/>
    <w:rsid w:val="00B60BAC"/>
    <w:rsid w:val="00B60E89"/>
    <w:rsid w:val="00B60EEA"/>
    <w:rsid w:val="00B60FDB"/>
    <w:rsid w:val="00B6140F"/>
    <w:rsid w:val="00B61527"/>
    <w:rsid w:val="00B61BCA"/>
    <w:rsid w:val="00B61C3D"/>
    <w:rsid w:val="00B6228B"/>
    <w:rsid w:val="00B624FC"/>
    <w:rsid w:val="00B6252C"/>
    <w:rsid w:val="00B62A3B"/>
    <w:rsid w:val="00B62A6D"/>
    <w:rsid w:val="00B62C10"/>
    <w:rsid w:val="00B62CDA"/>
    <w:rsid w:val="00B62DD8"/>
    <w:rsid w:val="00B630C6"/>
    <w:rsid w:val="00B6321D"/>
    <w:rsid w:val="00B637FF"/>
    <w:rsid w:val="00B6387D"/>
    <w:rsid w:val="00B63F61"/>
    <w:rsid w:val="00B646FF"/>
    <w:rsid w:val="00B6470E"/>
    <w:rsid w:val="00B64A0A"/>
    <w:rsid w:val="00B654CD"/>
    <w:rsid w:val="00B654E9"/>
    <w:rsid w:val="00B65575"/>
    <w:rsid w:val="00B65993"/>
    <w:rsid w:val="00B65B72"/>
    <w:rsid w:val="00B65BAE"/>
    <w:rsid w:val="00B65BC6"/>
    <w:rsid w:val="00B65D50"/>
    <w:rsid w:val="00B65DEC"/>
    <w:rsid w:val="00B65FA0"/>
    <w:rsid w:val="00B6614D"/>
    <w:rsid w:val="00B6633E"/>
    <w:rsid w:val="00B6660B"/>
    <w:rsid w:val="00B66A73"/>
    <w:rsid w:val="00B66B8E"/>
    <w:rsid w:val="00B66C72"/>
    <w:rsid w:val="00B6711F"/>
    <w:rsid w:val="00B671E3"/>
    <w:rsid w:val="00B6732A"/>
    <w:rsid w:val="00B67389"/>
    <w:rsid w:val="00B6763B"/>
    <w:rsid w:val="00B677B7"/>
    <w:rsid w:val="00B67AD4"/>
    <w:rsid w:val="00B67E8D"/>
    <w:rsid w:val="00B67F75"/>
    <w:rsid w:val="00B7059D"/>
    <w:rsid w:val="00B707D9"/>
    <w:rsid w:val="00B70DD6"/>
    <w:rsid w:val="00B70DE0"/>
    <w:rsid w:val="00B70E71"/>
    <w:rsid w:val="00B7157B"/>
    <w:rsid w:val="00B7158A"/>
    <w:rsid w:val="00B7189C"/>
    <w:rsid w:val="00B71B68"/>
    <w:rsid w:val="00B72108"/>
    <w:rsid w:val="00B722DC"/>
    <w:rsid w:val="00B72552"/>
    <w:rsid w:val="00B72655"/>
    <w:rsid w:val="00B727E1"/>
    <w:rsid w:val="00B72862"/>
    <w:rsid w:val="00B72BBE"/>
    <w:rsid w:val="00B72E29"/>
    <w:rsid w:val="00B73153"/>
    <w:rsid w:val="00B7377F"/>
    <w:rsid w:val="00B738C3"/>
    <w:rsid w:val="00B739AB"/>
    <w:rsid w:val="00B73DA0"/>
    <w:rsid w:val="00B73EFB"/>
    <w:rsid w:val="00B73F90"/>
    <w:rsid w:val="00B740BF"/>
    <w:rsid w:val="00B741D7"/>
    <w:rsid w:val="00B7438B"/>
    <w:rsid w:val="00B7443E"/>
    <w:rsid w:val="00B744DF"/>
    <w:rsid w:val="00B74669"/>
    <w:rsid w:val="00B747A9"/>
    <w:rsid w:val="00B7486F"/>
    <w:rsid w:val="00B749F9"/>
    <w:rsid w:val="00B74E11"/>
    <w:rsid w:val="00B75192"/>
    <w:rsid w:val="00B752BA"/>
    <w:rsid w:val="00B7533F"/>
    <w:rsid w:val="00B75498"/>
    <w:rsid w:val="00B754C7"/>
    <w:rsid w:val="00B75525"/>
    <w:rsid w:val="00B756FA"/>
    <w:rsid w:val="00B75C03"/>
    <w:rsid w:val="00B75C61"/>
    <w:rsid w:val="00B75D76"/>
    <w:rsid w:val="00B760CA"/>
    <w:rsid w:val="00B76512"/>
    <w:rsid w:val="00B766E0"/>
    <w:rsid w:val="00B76CC9"/>
    <w:rsid w:val="00B7703D"/>
    <w:rsid w:val="00B77406"/>
    <w:rsid w:val="00B774AF"/>
    <w:rsid w:val="00B77545"/>
    <w:rsid w:val="00B77B4F"/>
    <w:rsid w:val="00B77BCC"/>
    <w:rsid w:val="00B77E82"/>
    <w:rsid w:val="00B80411"/>
    <w:rsid w:val="00B80429"/>
    <w:rsid w:val="00B80666"/>
    <w:rsid w:val="00B806F1"/>
    <w:rsid w:val="00B8074D"/>
    <w:rsid w:val="00B80935"/>
    <w:rsid w:val="00B80A68"/>
    <w:rsid w:val="00B80BBB"/>
    <w:rsid w:val="00B80DCC"/>
    <w:rsid w:val="00B81152"/>
    <w:rsid w:val="00B81408"/>
    <w:rsid w:val="00B81500"/>
    <w:rsid w:val="00B81520"/>
    <w:rsid w:val="00B817DC"/>
    <w:rsid w:val="00B81C19"/>
    <w:rsid w:val="00B81CB6"/>
    <w:rsid w:val="00B81E1C"/>
    <w:rsid w:val="00B82722"/>
    <w:rsid w:val="00B8279B"/>
    <w:rsid w:val="00B829E3"/>
    <w:rsid w:val="00B82E8F"/>
    <w:rsid w:val="00B82EA4"/>
    <w:rsid w:val="00B832F8"/>
    <w:rsid w:val="00B8343A"/>
    <w:rsid w:val="00B83501"/>
    <w:rsid w:val="00B83799"/>
    <w:rsid w:val="00B83B93"/>
    <w:rsid w:val="00B83BD5"/>
    <w:rsid w:val="00B83D30"/>
    <w:rsid w:val="00B83DB3"/>
    <w:rsid w:val="00B84480"/>
    <w:rsid w:val="00B8475F"/>
    <w:rsid w:val="00B84914"/>
    <w:rsid w:val="00B849A2"/>
    <w:rsid w:val="00B84CD8"/>
    <w:rsid w:val="00B84D20"/>
    <w:rsid w:val="00B84EBE"/>
    <w:rsid w:val="00B850FF"/>
    <w:rsid w:val="00B85400"/>
    <w:rsid w:val="00B85643"/>
    <w:rsid w:val="00B85672"/>
    <w:rsid w:val="00B8585E"/>
    <w:rsid w:val="00B85BD1"/>
    <w:rsid w:val="00B85F13"/>
    <w:rsid w:val="00B869E3"/>
    <w:rsid w:val="00B86DB5"/>
    <w:rsid w:val="00B87113"/>
    <w:rsid w:val="00B87120"/>
    <w:rsid w:val="00B87291"/>
    <w:rsid w:val="00B8749A"/>
    <w:rsid w:val="00B8776A"/>
    <w:rsid w:val="00B900F6"/>
    <w:rsid w:val="00B902DA"/>
    <w:rsid w:val="00B90528"/>
    <w:rsid w:val="00B90C56"/>
    <w:rsid w:val="00B90C98"/>
    <w:rsid w:val="00B90CEF"/>
    <w:rsid w:val="00B90E7D"/>
    <w:rsid w:val="00B9123F"/>
    <w:rsid w:val="00B91457"/>
    <w:rsid w:val="00B9148B"/>
    <w:rsid w:val="00B915AE"/>
    <w:rsid w:val="00B91BB8"/>
    <w:rsid w:val="00B91E34"/>
    <w:rsid w:val="00B91ECB"/>
    <w:rsid w:val="00B92198"/>
    <w:rsid w:val="00B923E5"/>
    <w:rsid w:val="00B924A4"/>
    <w:rsid w:val="00B92516"/>
    <w:rsid w:val="00B92AC7"/>
    <w:rsid w:val="00B92C08"/>
    <w:rsid w:val="00B92D9E"/>
    <w:rsid w:val="00B935B9"/>
    <w:rsid w:val="00B937B0"/>
    <w:rsid w:val="00B93911"/>
    <w:rsid w:val="00B93A86"/>
    <w:rsid w:val="00B93B0C"/>
    <w:rsid w:val="00B93C35"/>
    <w:rsid w:val="00B93D21"/>
    <w:rsid w:val="00B9403F"/>
    <w:rsid w:val="00B94120"/>
    <w:rsid w:val="00B941E9"/>
    <w:rsid w:val="00B9429C"/>
    <w:rsid w:val="00B94388"/>
    <w:rsid w:val="00B94507"/>
    <w:rsid w:val="00B9457C"/>
    <w:rsid w:val="00B94891"/>
    <w:rsid w:val="00B94957"/>
    <w:rsid w:val="00B94FA3"/>
    <w:rsid w:val="00B956EC"/>
    <w:rsid w:val="00B95AEB"/>
    <w:rsid w:val="00B95B1C"/>
    <w:rsid w:val="00B95E28"/>
    <w:rsid w:val="00B96038"/>
    <w:rsid w:val="00B96519"/>
    <w:rsid w:val="00B965D4"/>
    <w:rsid w:val="00B966C2"/>
    <w:rsid w:val="00B96883"/>
    <w:rsid w:val="00B97055"/>
    <w:rsid w:val="00B97503"/>
    <w:rsid w:val="00B9756B"/>
    <w:rsid w:val="00B97570"/>
    <w:rsid w:val="00B97688"/>
    <w:rsid w:val="00B976A1"/>
    <w:rsid w:val="00B97D9A"/>
    <w:rsid w:val="00B97E72"/>
    <w:rsid w:val="00B97F03"/>
    <w:rsid w:val="00BA00A9"/>
    <w:rsid w:val="00BA0494"/>
    <w:rsid w:val="00BA0749"/>
    <w:rsid w:val="00BA0851"/>
    <w:rsid w:val="00BA0BF9"/>
    <w:rsid w:val="00BA0C83"/>
    <w:rsid w:val="00BA0CF0"/>
    <w:rsid w:val="00BA0E19"/>
    <w:rsid w:val="00BA0E87"/>
    <w:rsid w:val="00BA1085"/>
    <w:rsid w:val="00BA110C"/>
    <w:rsid w:val="00BA1282"/>
    <w:rsid w:val="00BA1565"/>
    <w:rsid w:val="00BA1A44"/>
    <w:rsid w:val="00BA1A86"/>
    <w:rsid w:val="00BA1ACC"/>
    <w:rsid w:val="00BA1BCA"/>
    <w:rsid w:val="00BA26D0"/>
    <w:rsid w:val="00BA279F"/>
    <w:rsid w:val="00BA2869"/>
    <w:rsid w:val="00BA286A"/>
    <w:rsid w:val="00BA28B3"/>
    <w:rsid w:val="00BA2ACE"/>
    <w:rsid w:val="00BA2E7F"/>
    <w:rsid w:val="00BA2F33"/>
    <w:rsid w:val="00BA2F77"/>
    <w:rsid w:val="00BA3032"/>
    <w:rsid w:val="00BA34DD"/>
    <w:rsid w:val="00BA3C2A"/>
    <w:rsid w:val="00BA4251"/>
    <w:rsid w:val="00BA44BE"/>
    <w:rsid w:val="00BA4612"/>
    <w:rsid w:val="00BA46AF"/>
    <w:rsid w:val="00BA4B0A"/>
    <w:rsid w:val="00BA4E34"/>
    <w:rsid w:val="00BA5243"/>
    <w:rsid w:val="00BA52F0"/>
    <w:rsid w:val="00BA5439"/>
    <w:rsid w:val="00BA5543"/>
    <w:rsid w:val="00BA557B"/>
    <w:rsid w:val="00BA597C"/>
    <w:rsid w:val="00BA60C0"/>
    <w:rsid w:val="00BA6746"/>
    <w:rsid w:val="00BA6A52"/>
    <w:rsid w:val="00BA6C4E"/>
    <w:rsid w:val="00BA6D30"/>
    <w:rsid w:val="00BA77F0"/>
    <w:rsid w:val="00BA7B3D"/>
    <w:rsid w:val="00BA7E5D"/>
    <w:rsid w:val="00BB002F"/>
    <w:rsid w:val="00BB026C"/>
    <w:rsid w:val="00BB0689"/>
    <w:rsid w:val="00BB0703"/>
    <w:rsid w:val="00BB0811"/>
    <w:rsid w:val="00BB0D66"/>
    <w:rsid w:val="00BB0DDE"/>
    <w:rsid w:val="00BB0E3E"/>
    <w:rsid w:val="00BB119A"/>
    <w:rsid w:val="00BB14EE"/>
    <w:rsid w:val="00BB155F"/>
    <w:rsid w:val="00BB16E3"/>
    <w:rsid w:val="00BB17B6"/>
    <w:rsid w:val="00BB23D1"/>
    <w:rsid w:val="00BB2AFC"/>
    <w:rsid w:val="00BB2BBE"/>
    <w:rsid w:val="00BB2D2B"/>
    <w:rsid w:val="00BB316A"/>
    <w:rsid w:val="00BB31A4"/>
    <w:rsid w:val="00BB320E"/>
    <w:rsid w:val="00BB326C"/>
    <w:rsid w:val="00BB372E"/>
    <w:rsid w:val="00BB3D9D"/>
    <w:rsid w:val="00BB3F34"/>
    <w:rsid w:val="00BB3F65"/>
    <w:rsid w:val="00BB4031"/>
    <w:rsid w:val="00BB44F7"/>
    <w:rsid w:val="00BB459C"/>
    <w:rsid w:val="00BB49FC"/>
    <w:rsid w:val="00BB4C21"/>
    <w:rsid w:val="00BB4C99"/>
    <w:rsid w:val="00BB4CE9"/>
    <w:rsid w:val="00BB5065"/>
    <w:rsid w:val="00BB57A0"/>
    <w:rsid w:val="00BB5891"/>
    <w:rsid w:val="00BB58EE"/>
    <w:rsid w:val="00BB5DCA"/>
    <w:rsid w:val="00BB66EE"/>
    <w:rsid w:val="00BB68DC"/>
    <w:rsid w:val="00BB6A72"/>
    <w:rsid w:val="00BB6C09"/>
    <w:rsid w:val="00BB7097"/>
    <w:rsid w:val="00BB7710"/>
    <w:rsid w:val="00BB7938"/>
    <w:rsid w:val="00BB79AE"/>
    <w:rsid w:val="00BB7B24"/>
    <w:rsid w:val="00BB7B9F"/>
    <w:rsid w:val="00BB7BA8"/>
    <w:rsid w:val="00BB7E4E"/>
    <w:rsid w:val="00BB7E9A"/>
    <w:rsid w:val="00BC069A"/>
    <w:rsid w:val="00BC087F"/>
    <w:rsid w:val="00BC0ACB"/>
    <w:rsid w:val="00BC0CCD"/>
    <w:rsid w:val="00BC0D12"/>
    <w:rsid w:val="00BC0D67"/>
    <w:rsid w:val="00BC0F77"/>
    <w:rsid w:val="00BC0FEE"/>
    <w:rsid w:val="00BC14B2"/>
    <w:rsid w:val="00BC172A"/>
    <w:rsid w:val="00BC187F"/>
    <w:rsid w:val="00BC217B"/>
    <w:rsid w:val="00BC2371"/>
    <w:rsid w:val="00BC26EF"/>
    <w:rsid w:val="00BC296D"/>
    <w:rsid w:val="00BC2A51"/>
    <w:rsid w:val="00BC2AF9"/>
    <w:rsid w:val="00BC2D37"/>
    <w:rsid w:val="00BC2E73"/>
    <w:rsid w:val="00BC300E"/>
    <w:rsid w:val="00BC311D"/>
    <w:rsid w:val="00BC3787"/>
    <w:rsid w:val="00BC39F8"/>
    <w:rsid w:val="00BC3B85"/>
    <w:rsid w:val="00BC3C16"/>
    <w:rsid w:val="00BC4012"/>
    <w:rsid w:val="00BC41A5"/>
    <w:rsid w:val="00BC45E5"/>
    <w:rsid w:val="00BC460A"/>
    <w:rsid w:val="00BC4A63"/>
    <w:rsid w:val="00BC523A"/>
    <w:rsid w:val="00BC5806"/>
    <w:rsid w:val="00BC5854"/>
    <w:rsid w:val="00BC5970"/>
    <w:rsid w:val="00BC5987"/>
    <w:rsid w:val="00BC5AB4"/>
    <w:rsid w:val="00BC5B92"/>
    <w:rsid w:val="00BC5BC0"/>
    <w:rsid w:val="00BC5E62"/>
    <w:rsid w:val="00BC6241"/>
    <w:rsid w:val="00BC688E"/>
    <w:rsid w:val="00BC6967"/>
    <w:rsid w:val="00BC6E72"/>
    <w:rsid w:val="00BC7156"/>
    <w:rsid w:val="00BC776C"/>
    <w:rsid w:val="00BC796D"/>
    <w:rsid w:val="00BC7A8E"/>
    <w:rsid w:val="00BD00DF"/>
    <w:rsid w:val="00BD033D"/>
    <w:rsid w:val="00BD0672"/>
    <w:rsid w:val="00BD06F4"/>
    <w:rsid w:val="00BD0BFD"/>
    <w:rsid w:val="00BD0CA6"/>
    <w:rsid w:val="00BD0E88"/>
    <w:rsid w:val="00BD0F79"/>
    <w:rsid w:val="00BD1045"/>
    <w:rsid w:val="00BD18DC"/>
    <w:rsid w:val="00BD18F9"/>
    <w:rsid w:val="00BD1A19"/>
    <w:rsid w:val="00BD1B04"/>
    <w:rsid w:val="00BD1E09"/>
    <w:rsid w:val="00BD20C0"/>
    <w:rsid w:val="00BD2608"/>
    <w:rsid w:val="00BD2790"/>
    <w:rsid w:val="00BD28A0"/>
    <w:rsid w:val="00BD2F30"/>
    <w:rsid w:val="00BD3008"/>
    <w:rsid w:val="00BD3497"/>
    <w:rsid w:val="00BD36E3"/>
    <w:rsid w:val="00BD3839"/>
    <w:rsid w:val="00BD39E1"/>
    <w:rsid w:val="00BD3A00"/>
    <w:rsid w:val="00BD3F61"/>
    <w:rsid w:val="00BD42CD"/>
    <w:rsid w:val="00BD48D9"/>
    <w:rsid w:val="00BD52E6"/>
    <w:rsid w:val="00BD5641"/>
    <w:rsid w:val="00BD5702"/>
    <w:rsid w:val="00BD5730"/>
    <w:rsid w:val="00BD5AB0"/>
    <w:rsid w:val="00BD5AC1"/>
    <w:rsid w:val="00BD5BC2"/>
    <w:rsid w:val="00BD61A6"/>
    <w:rsid w:val="00BD6244"/>
    <w:rsid w:val="00BD6CD6"/>
    <w:rsid w:val="00BD71DA"/>
    <w:rsid w:val="00BD71E2"/>
    <w:rsid w:val="00BD75DB"/>
    <w:rsid w:val="00BD77EF"/>
    <w:rsid w:val="00BD7D54"/>
    <w:rsid w:val="00BD7E1E"/>
    <w:rsid w:val="00BE02D9"/>
    <w:rsid w:val="00BE02F0"/>
    <w:rsid w:val="00BE03E1"/>
    <w:rsid w:val="00BE05EF"/>
    <w:rsid w:val="00BE0639"/>
    <w:rsid w:val="00BE0787"/>
    <w:rsid w:val="00BE0ABB"/>
    <w:rsid w:val="00BE0B24"/>
    <w:rsid w:val="00BE0BD9"/>
    <w:rsid w:val="00BE0C40"/>
    <w:rsid w:val="00BE0F2C"/>
    <w:rsid w:val="00BE0FBB"/>
    <w:rsid w:val="00BE1372"/>
    <w:rsid w:val="00BE16A6"/>
    <w:rsid w:val="00BE1771"/>
    <w:rsid w:val="00BE1B1A"/>
    <w:rsid w:val="00BE1CB0"/>
    <w:rsid w:val="00BE1E21"/>
    <w:rsid w:val="00BE244E"/>
    <w:rsid w:val="00BE27EC"/>
    <w:rsid w:val="00BE2894"/>
    <w:rsid w:val="00BE28E1"/>
    <w:rsid w:val="00BE2B86"/>
    <w:rsid w:val="00BE302F"/>
    <w:rsid w:val="00BE34B7"/>
    <w:rsid w:val="00BE37FC"/>
    <w:rsid w:val="00BE384C"/>
    <w:rsid w:val="00BE38CB"/>
    <w:rsid w:val="00BE3960"/>
    <w:rsid w:val="00BE3980"/>
    <w:rsid w:val="00BE3AD9"/>
    <w:rsid w:val="00BE3B1F"/>
    <w:rsid w:val="00BE3E4B"/>
    <w:rsid w:val="00BE3F67"/>
    <w:rsid w:val="00BE3FB2"/>
    <w:rsid w:val="00BE4491"/>
    <w:rsid w:val="00BE468A"/>
    <w:rsid w:val="00BE47B4"/>
    <w:rsid w:val="00BE48EA"/>
    <w:rsid w:val="00BE4CD6"/>
    <w:rsid w:val="00BE5318"/>
    <w:rsid w:val="00BE5639"/>
    <w:rsid w:val="00BE5DE0"/>
    <w:rsid w:val="00BE5EDF"/>
    <w:rsid w:val="00BE5FE5"/>
    <w:rsid w:val="00BE66DD"/>
    <w:rsid w:val="00BE68A2"/>
    <w:rsid w:val="00BE6CB6"/>
    <w:rsid w:val="00BE6DBA"/>
    <w:rsid w:val="00BE6E55"/>
    <w:rsid w:val="00BE714F"/>
    <w:rsid w:val="00BE7223"/>
    <w:rsid w:val="00BE7440"/>
    <w:rsid w:val="00BE7656"/>
    <w:rsid w:val="00BE77D2"/>
    <w:rsid w:val="00BE7930"/>
    <w:rsid w:val="00BE7D15"/>
    <w:rsid w:val="00BE7E53"/>
    <w:rsid w:val="00BF019F"/>
    <w:rsid w:val="00BF0578"/>
    <w:rsid w:val="00BF0A20"/>
    <w:rsid w:val="00BF0EF5"/>
    <w:rsid w:val="00BF11A8"/>
    <w:rsid w:val="00BF13AE"/>
    <w:rsid w:val="00BF1503"/>
    <w:rsid w:val="00BF1C9E"/>
    <w:rsid w:val="00BF1D16"/>
    <w:rsid w:val="00BF2128"/>
    <w:rsid w:val="00BF2195"/>
    <w:rsid w:val="00BF221D"/>
    <w:rsid w:val="00BF2633"/>
    <w:rsid w:val="00BF2809"/>
    <w:rsid w:val="00BF2DF5"/>
    <w:rsid w:val="00BF324B"/>
    <w:rsid w:val="00BF330C"/>
    <w:rsid w:val="00BF3394"/>
    <w:rsid w:val="00BF37FF"/>
    <w:rsid w:val="00BF3AF2"/>
    <w:rsid w:val="00BF3B4D"/>
    <w:rsid w:val="00BF3B61"/>
    <w:rsid w:val="00BF3CBB"/>
    <w:rsid w:val="00BF3F1F"/>
    <w:rsid w:val="00BF4309"/>
    <w:rsid w:val="00BF43B1"/>
    <w:rsid w:val="00BF442D"/>
    <w:rsid w:val="00BF4488"/>
    <w:rsid w:val="00BF4608"/>
    <w:rsid w:val="00BF495D"/>
    <w:rsid w:val="00BF4BE3"/>
    <w:rsid w:val="00BF50EC"/>
    <w:rsid w:val="00BF51ED"/>
    <w:rsid w:val="00BF5241"/>
    <w:rsid w:val="00BF5728"/>
    <w:rsid w:val="00BF57E2"/>
    <w:rsid w:val="00BF5B55"/>
    <w:rsid w:val="00BF6020"/>
    <w:rsid w:val="00BF603E"/>
    <w:rsid w:val="00BF606C"/>
    <w:rsid w:val="00BF60D0"/>
    <w:rsid w:val="00BF6594"/>
    <w:rsid w:val="00BF67E0"/>
    <w:rsid w:val="00BF6C06"/>
    <w:rsid w:val="00BF6C8C"/>
    <w:rsid w:val="00BF6C94"/>
    <w:rsid w:val="00BF6D52"/>
    <w:rsid w:val="00BF7708"/>
    <w:rsid w:val="00BF774E"/>
    <w:rsid w:val="00BF7E25"/>
    <w:rsid w:val="00BF7F19"/>
    <w:rsid w:val="00C00120"/>
    <w:rsid w:val="00C00490"/>
    <w:rsid w:val="00C004D0"/>
    <w:rsid w:val="00C005D8"/>
    <w:rsid w:val="00C0060A"/>
    <w:rsid w:val="00C0093A"/>
    <w:rsid w:val="00C00945"/>
    <w:rsid w:val="00C009BE"/>
    <w:rsid w:val="00C00B73"/>
    <w:rsid w:val="00C00E12"/>
    <w:rsid w:val="00C00E13"/>
    <w:rsid w:val="00C00F56"/>
    <w:rsid w:val="00C01140"/>
    <w:rsid w:val="00C0124F"/>
    <w:rsid w:val="00C01526"/>
    <w:rsid w:val="00C019EB"/>
    <w:rsid w:val="00C01A0A"/>
    <w:rsid w:val="00C01A60"/>
    <w:rsid w:val="00C01D4E"/>
    <w:rsid w:val="00C02269"/>
    <w:rsid w:val="00C0245D"/>
    <w:rsid w:val="00C02548"/>
    <w:rsid w:val="00C02C26"/>
    <w:rsid w:val="00C02C49"/>
    <w:rsid w:val="00C0314C"/>
    <w:rsid w:val="00C033BB"/>
    <w:rsid w:val="00C036D9"/>
    <w:rsid w:val="00C03BC7"/>
    <w:rsid w:val="00C03DDE"/>
    <w:rsid w:val="00C03FF6"/>
    <w:rsid w:val="00C04027"/>
    <w:rsid w:val="00C04281"/>
    <w:rsid w:val="00C042F4"/>
    <w:rsid w:val="00C04574"/>
    <w:rsid w:val="00C04A54"/>
    <w:rsid w:val="00C04B8B"/>
    <w:rsid w:val="00C04C93"/>
    <w:rsid w:val="00C0565F"/>
    <w:rsid w:val="00C058B6"/>
    <w:rsid w:val="00C05909"/>
    <w:rsid w:val="00C05D3B"/>
    <w:rsid w:val="00C0633F"/>
    <w:rsid w:val="00C064E4"/>
    <w:rsid w:val="00C066A7"/>
    <w:rsid w:val="00C06B7A"/>
    <w:rsid w:val="00C0731E"/>
    <w:rsid w:val="00C07689"/>
    <w:rsid w:val="00C07828"/>
    <w:rsid w:val="00C07BC3"/>
    <w:rsid w:val="00C07C8F"/>
    <w:rsid w:val="00C07D07"/>
    <w:rsid w:val="00C07E07"/>
    <w:rsid w:val="00C07E90"/>
    <w:rsid w:val="00C07FC0"/>
    <w:rsid w:val="00C10025"/>
    <w:rsid w:val="00C102F4"/>
    <w:rsid w:val="00C105C3"/>
    <w:rsid w:val="00C107F4"/>
    <w:rsid w:val="00C10EB1"/>
    <w:rsid w:val="00C11823"/>
    <w:rsid w:val="00C11835"/>
    <w:rsid w:val="00C1222E"/>
    <w:rsid w:val="00C124C4"/>
    <w:rsid w:val="00C12C1C"/>
    <w:rsid w:val="00C1308A"/>
    <w:rsid w:val="00C131BE"/>
    <w:rsid w:val="00C135B3"/>
    <w:rsid w:val="00C13717"/>
    <w:rsid w:val="00C13849"/>
    <w:rsid w:val="00C1392C"/>
    <w:rsid w:val="00C13D33"/>
    <w:rsid w:val="00C140BB"/>
    <w:rsid w:val="00C1455B"/>
    <w:rsid w:val="00C14BF3"/>
    <w:rsid w:val="00C14ED6"/>
    <w:rsid w:val="00C14F41"/>
    <w:rsid w:val="00C150BD"/>
    <w:rsid w:val="00C15157"/>
    <w:rsid w:val="00C152AB"/>
    <w:rsid w:val="00C154BD"/>
    <w:rsid w:val="00C1587D"/>
    <w:rsid w:val="00C15A0F"/>
    <w:rsid w:val="00C15D9A"/>
    <w:rsid w:val="00C15DF2"/>
    <w:rsid w:val="00C15FCE"/>
    <w:rsid w:val="00C1666E"/>
    <w:rsid w:val="00C16D6B"/>
    <w:rsid w:val="00C16F2C"/>
    <w:rsid w:val="00C177AF"/>
    <w:rsid w:val="00C17926"/>
    <w:rsid w:val="00C17B68"/>
    <w:rsid w:val="00C201CC"/>
    <w:rsid w:val="00C2047A"/>
    <w:rsid w:val="00C209AE"/>
    <w:rsid w:val="00C20ACD"/>
    <w:rsid w:val="00C20BC3"/>
    <w:rsid w:val="00C20CDA"/>
    <w:rsid w:val="00C20D39"/>
    <w:rsid w:val="00C20E57"/>
    <w:rsid w:val="00C20FF3"/>
    <w:rsid w:val="00C21715"/>
    <w:rsid w:val="00C21B8E"/>
    <w:rsid w:val="00C21E29"/>
    <w:rsid w:val="00C22464"/>
    <w:rsid w:val="00C226B2"/>
    <w:rsid w:val="00C22769"/>
    <w:rsid w:val="00C228AD"/>
    <w:rsid w:val="00C22AD4"/>
    <w:rsid w:val="00C231D0"/>
    <w:rsid w:val="00C233C5"/>
    <w:rsid w:val="00C2340D"/>
    <w:rsid w:val="00C23696"/>
    <w:rsid w:val="00C2397B"/>
    <w:rsid w:val="00C23D4C"/>
    <w:rsid w:val="00C23ED3"/>
    <w:rsid w:val="00C2413B"/>
    <w:rsid w:val="00C24153"/>
    <w:rsid w:val="00C24312"/>
    <w:rsid w:val="00C24346"/>
    <w:rsid w:val="00C24727"/>
    <w:rsid w:val="00C24757"/>
    <w:rsid w:val="00C24CE0"/>
    <w:rsid w:val="00C24CF4"/>
    <w:rsid w:val="00C24EA8"/>
    <w:rsid w:val="00C24EAB"/>
    <w:rsid w:val="00C24F09"/>
    <w:rsid w:val="00C25567"/>
    <w:rsid w:val="00C25694"/>
    <w:rsid w:val="00C25733"/>
    <w:rsid w:val="00C25D65"/>
    <w:rsid w:val="00C25DC3"/>
    <w:rsid w:val="00C25DF8"/>
    <w:rsid w:val="00C26270"/>
    <w:rsid w:val="00C2650B"/>
    <w:rsid w:val="00C26585"/>
    <w:rsid w:val="00C26772"/>
    <w:rsid w:val="00C26B66"/>
    <w:rsid w:val="00C26E8B"/>
    <w:rsid w:val="00C27329"/>
    <w:rsid w:val="00C278D1"/>
    <w:rsid w:val="00C279CC"/>
    <w:rsid w:val="00C27F71"/>
    <w:rsid w:val="00C3002A"/>
    <w:rsid w:val="00C30173"/>
    <w:rsid w:val="00C302E0"/>
    <w:rsid w:val="00C30316"/>
    <w:rsid w:val="00C30374"/>
    <w:rsid w:val="00C30381"/>
    <w:rsid w:val="00C303CC"/>
    <w:rsid w:val="00C30616"/>
    <w:rsid w:val="00C3077A"/>
    <w:rsid w:val="00C30C52"/>
    <w:rsid w:val="00C30CC1"/>
    <w:rsid w:val="00C30CF0"/>
    <w:rsid w:val="00C3103C"/>
    <w:rsid w:val="00C31263"/>
    <w:rsid w:val="00C3159F"/>
    <w:rsid w:val="00C3160F"/>
    <w:rsid w:val="00C31B95"/>
    <w:rsid w:val="00C31FE6"/>
    <w:rsid w:val="00C3218D"/>
    <w:rsid w:val="00C322B4"/>
    <w:rsid w:val="00C3239F"/>
    <w:rsid w:val="00C3287C"/>
    <w:rsid w:val="00C329CC"/>
    <w:rsid w:val="00C3308A"/>
    <w:rsid w:val="00C33117"/>
    <w:rsid w:val="00C3313F"/>
    <w:rsid w:val="00C334C9"/>
    <w:rsid w:val="00C33614"/>
    <w:rsid w:val="00C33967"/>
    <w:rsid w:val="00C33A43"/>
    <w:rsid w:val="00C33BF7"/>
    <w:rsid w:val="00C3447F"/>
    <w:rsid w:val="00C34629"/>
    <w:rsid w:val="00C3496A"/>
    <w:rsid w:val="00C34D39"/>
    <w:rsid w:val="00C35098"/>
    <w:rsid w:val="00C35175"/>
    <w:rsid w:val="00C35452"/>
    <w:rsid w:val="00C35BC0"/>
    <w:rsid w:val="00C35D21"/>
    <w:rsid w:val="00C36118"/>
    <w:rsid w:val="00C36291"/>
    <w:rsid w:val="00C364F9"/>
    <w:rsid w:val="00C36510"/>
    <w:rsid w:val="00C365AB"/>
    <w:rsid w:val="00C368B6"/>
    <w:rsid w:val="00C3694C"/>
    <w:rsid w:val="00C36A5D"/>
    <w:rsid w:val="00C36A9A"/>
    <w:rsid w:val="00C36B1B"/>
    <w:rsid w:val="00C36D46"/>
    <w:rsid w:val="00C36E46"/>
    <w:rsid w:val="00C3713B"/>
    <w:rsid w:val="00C372AC"/>
    <w:rsid w:val="00C37949"/>
    <w:rsid w:val="00C37A7E"/>
    <w:rsid w:val="00C37A87"/>
    <w:rsid w:val="00C37B87"/>
    <w:rsid w:val="00C40156"/>
    <w:rsid w:val="00C401C7"/>
    <w:rsid w:val="00C40295"/>
    <w:rsid w:val="00C40BC6"/>
    <w:rsid w:val="00C40D74"/>
    <w:rsid w:val="00C41557"/>
    <w:rsid w:val="00C41611"/>
    <w:rsid w:val="00C419E6"/>
    <w:rsid w:val="00C41BB3"/>
    <w:rsid w:val="00C41D8E"/>
    <w:rsid w:val="00C4205B"/>
    <w:rsid w:val="00C42070"/>
    <w:rsid w:val="00C4248B"/>
    <w:rsid w:val="00C4254E"/>
    <w:rsid w:val="00C426AC"/>
    <w:rsid w:val="00C42743"/>
    <w:rsid w:val="00C4279D"/>
    <w:rsid w:val="00C428BA"/>
    <w:rsid w:val="00C42ECD"/>
    <w:rsid w:val="00C431DE"/>
    <w:rsid w:val="00C432E2"/>
    <w:rsid w:val="00C433DB"/>
    <w:rsid w:val="00C434D9"/>
    <w:rsid w:val="00C435A5"/>
    <w:rsid w:val="00C4376C"/>
    <w:rsid w:val="00C4395E"/>
    <w:rsid w:val="00C44041"/>
    <w:rsid w:val="00C44135"/>
    <w:rsid w:val="00C4455F"/>
    <w:rsid w:val="00C446C3"/>
    <w:rsid w:val="00C45021"/>
    <w:rsid w:val="00C4508B"/>
    <w:rsid w:val="00C45471"/>
    <w:rsid w:val="00C45784"/>
    <w:rsid w:val="00C45893"/>
    <w:rsid w:val="00C45FD9"/>
    <w:rsid w:val="00C46310"/>
    <w:rsid w:val="00C46578"/>
    <w:rsid w:val="00C46767"/>
    <w:rsid w:val="00C46AEC"/>
    <w:rsid w:val="00C46B60"/>
    <w:rsid w:val="00C46D98"/>
    <w:rsid w:val="00C46E70"/>
    <w:rsid w:val="00C46EE6"/>
    <w:rsid w:val="00C470A8"/>
    <w:rsid w:val="00C47125"/>
    <w:rsid w:val="00C47346"/>
    <w:rsid w:val="00C47766"/>
    <w:rsid w:val="00C47A27"/>
    <w:rsid w:val="00C47CCA"/>
    <w:rsid w:val="00C47E08"/>
    <w:rsid w:val="00C47FF3"/>
    <w:rsid w:val="00C500E7"/>
    <w:rsid w:val="00C5017C"/>
    <w:rsid w:val="00C502C9"/>
    <w:rsid w:val="00C5057C"/>
    <w:rsid w:val="00C5077F"/>
    <w:rsid w:val="00C50942"/>
    <w:rsid w:val="00C509B9"/>
    <w:rsid w:val="00C50F6B"/>
    <w:rsid w:val="00C51059"/>
    <w:rsid w:val="00C51FEB"/>
    <w:rsid w:val="00C52082"/>
    <w:rsid w:val="00C525A4"/>
    <w:rsid w:val="00C52960"/>
    <w:rsid w:val="00C52AD9"/>
    <w:rsid w:val="00C5359F"/>
    <w:rsid w:val="00C5369C"/>
    <w:rsid w:val="00C5369E"/>
    <w:rsid w:val="00C53805"/>
    <w:rsid w:val="00C53A24"/>
    <w:rsid w:val="00C53C32"/>
    <w:rsid w:val="00C542DE"/>
    <w:rsid w:val="00C54350"/>
    <w:rsid w:val="00C544D0"/>
    <w:rsid w:val="00C5458A"/>
    <w:rsid w:val="00C54610"/>
    <w:rsid w:val="00C5475E"/>
    <w:rsid w:val="00C54A61"/>
    <w:rsid w:val="00C54CA7"/>
    <w:rsid w:val="00C54F6F"/>
    <w:rsid w:val="00C551C5"/>
    <w:rsid w:val="00C55218"/>
    <w:rsid w:val="00C55D91"/>
    <w:rsid w:val="00C55E87"/>
    <w:rsid w:val="00C55F71"/>
    <w:rsid w:val="00C55FB4"/>
    <w:rsid w:val="00C566AF"/>
    <w:rsid w:val="00C56779"/>
    <w:rsid w:val="00C5679C"/>
    <w:rsid w:val="00C56839"/>
    <w:rsid w:val="00C56A22"/>
    <w:rsid w:val="00C56DD8"/>
    <w:rsid w:val="00C5702D"/>
    <w:rsid w:val="00C571E6"/>
    <w:rsid w:val="00C57252"/>
    <w:rsid w:val="00C57510"/>
    <w:rsid w:val="00C57606"/>
    <w:rsid w:val="00C57880"/>
    <w:rsid w:val="00C57890"/>
    <w:rsid w:val="00C578A8"/>
    <w:rsid w:val="00C57C46"/>
    <w:rsid w:val="00C57CD1"/>
    <w:rsid w:val="00C57CDA"/>
    <w:rsid w:val="00C57E91"/>
    <w:rsid w:val="00C6013E"/>
    <w:rsid w:val="00C604BB"/>
    <w:rsid w:val="00C6084E"/>
    <w:rsid w:val="00C60852"/>
    <w:rsid w:val="00C60C2A"/>
    <w:rsid w:val="00C60CC4"/>
    <w:rsid w:val="00C61557"/>
    <w:rsid w:val="00C61881"/>
    <w:rsid w:val="00C61B2E"/>
    <w:rsid w:val="00C61CC3"/>
    <w:rsid w:val="00C61F9E"/>
    <w:rsid w:val="00C626EB"/>
    <w:rsid w:val="00C629BA"/>
    <w:rsid w:val="00C62A05"/>
    <w:rsid w:val="00C62CD1"/>
    <w:rsid w:val="00C62D0B"/>
    <w:rsid w:val="00C62EFB"/>
    <w:rsid w:val="00C63068"/>
    <w:rsid w:val="00C630E6"/>
    <w:rsid w:val="00C63218"/>
    <w:rsid w:val="00C632E3"/>
    <w:rsid w:val="00C63517"/>
    <w:rsid w:val="00C6359B"/>
    <w:rsid w:val="00C63698"/>
    <w:rsid w:val="00C636F4"/>
    <w:rsid w:val="00C6399A"/>
    <w:rsid w:val="00C63A91"/>
    <w:rsid w:val="00C63BA8"/>
    <w:rsid w:val="00C63FCB"/>
    <w:rsid w:val="00C640C3"/>
    <w:rsid w:val="00C64248"/>
    <w:rsid w:val="00C64267"/>
    <w:rsid w:val="00C64706"/>
    <w:rsid w:val="00C64E15"/>
    <w:rsid w:val="00C64F06"/>
    <w:rsid w:val="00C65698"/>
    <w:rsid w:val="00C65B91"/>
    <w:rsid w:val="00C65F31"/>
    <w:rsid w:val="00C65FAC"/>
    <w:rsid w:val="00C66E04"/>
    <w:rsid w:val="00C66EEA"/>
    <w:rsid w:val="00C66FAF"/>
    <w:rsid w:val="00C67150"/>
    <w:rsid w:val="00C67376"/>
    <w:rsid w:val="00C67702"/>
    <w:rsid w:val="00C67A5E"/>
    <w:rsid w:val="00C67B3C"/>
    <w:rsid w:val="00C67C6B"/>
    <w:rsid w:val="00C7000C"/>
    <w:rsid w:val="00C70275"/>
    <w:rsid w:val="00C703CA"/>
    <w:rsid w:val="00C703CB"/>
    <w:rsid w:val="00C7049D"/>
    <w:rsid w:val="00C70682"/>
    <w:rsid w:val="00C70898"/>
    <w:rsid w:val="00C70D5B"/>
    <w:rsid w:val="00C712A6"/>
    <w:rsid w:val="00C7137C"/>
    <w:rsid w:val="00C713F6"/>
    <w:rsid w:val="00C71608"/>
    <w:rsid w:val="00C7172C"/>
    <w:rsid w:val="00C7193C"/>
    <w:rsid w:val="00C71C70"/>
    <w:rsid w:val="00C7264C"/>
    <w:rsid w:val="00C727EF"/>
    <w:rsid w:val="00C72BC8"/>
    <w:rsid w:val="00C732E9"/>
    <w:rsid w:val="00C73316"/>
    <w:rsid w:val="00C735BF"/>
    <w:rsid w:val="00C73642"/>
    <w:rsid w:val="00C73718"/>
    <w:rsid w:val="00C73BDD"/>
    <w:rsid w:val="00C73D71"/>
    <w:rsid w:val="00C742A7"/>
    <w:rsid w:val="00C744DF"/>
    <w:rsid w:val="00C74668"/>
    <w:rsid w:val="00C74DE1"/>
    <w:rsid w:val="00C74EE2"/>
    <w:rsid w:val="00C752C9"/>
    <w:rsid w:val="00C752E6"/>
    <w:rsid w:val="00C754DE"/>
    <w:rsid w:val="00C754EC"/>
    <w:rsid w:val="00C75E0C"/>
    <w:rsid w:val="00C766A2"/>
    <w:rsid w:val="00C766E2"/>
    <w:rsid w:val="00C769BC"/>
    <w:rsid w:val="00C76A8C"/>
    <w:rsid w:val="00C76C65"/>
    <w:rsid w:val="00C76CCA"/>
    <w:rsid w:val="00C76DB7"/>
    <w:rsid w:val="00C76F6F"/>
    <w:rsid w:val="00C77B5E"/>
    <w:rsid w:val="00C77DB3"/>
    <w:rsid w:val="00C77FAD"/>
    <w:rsid w:val="00C8009E"/>
    <w:rsid w:val="00C8059A"/>
    <w:rsid w:val="00C80B71"/>
    <w:rsid w:val="00C80CC5"/>
    <w:rsid w:val="00C8124E"/>
    <w:rsid w:val="00C82616"/>
    <w:rsid w:val="00C82B36"/>
    <w:rsid w:val="00C82F4E"/>
    <w:rsid w:val="00C82F68"/>
    <w:rsid w:val="00C8329D"/>
    <w:rsid w:val="00C8375A"/>
    <w:rsid w:val="00C83AB5"/>
    <w:rsid w:val="00C83AF4"/>
    <w:rsid w:val="00C83BFC"/>
    <w:rsid w:val="00C85024"/>
    <w:rsid w:val="00C85172"/>
    <w:rsid w:val="00C85546"/>
    <w:rsid w:val="00C855E4"/>
    <w:rsid w:val="00C856C8"/>
    <w:rsid w:val="00C856CF"/>
    <w:rsid w:val="00C858E2"/>
    <w:rsid w:val="00C86042"/>
    <w:rsid w:val="00C86205"/>
    <w:rsid w:val="00C86596"/>
    <w:rsid w:val="00C8675C"/>
    <w:rsid w:val="00C8691E"/>
    <w:rsid w:val="00C86998"/>
    <w:rsid w:val="00C86C1A"/>
    <w:rsid w:val="00C86FF2"/>
    <w:rsid w:val="00C87703"/>
    <w:rsid w:val="00C8782F"/>
    <w:rsid w:val="00C87B8F"/>
    <w:rsid w:val="00C87BBE"/>
    <w:rsid w:val="00C87BC7"/>
    <w:rsid w:val="00C90145"/>
    <w:rsid w:val="00C9080D"/>
    <w:rsid w:val="00C90D72"/>
    <w:rsid w:val="00C90FF2"/>
    <w:rsid w:val="00C91227"/>
    <w:rsid w:val="00C91425"/>
    <w:rsid w:val="00C918D0"/>
    <w:rsid w:val="00C91A7C"/>
    <w:rsid w:val="00C9240B"/>
    <w:rsid w:val="00C92C91"/>
    <w:rsid w:val="00C92EDA"/>
    <w:rsid w:val="00C930DD"/>
    <w:rsid w:val="00C93218"/>
    <w:rsid w:val="00C93432"/>
    <w:rsid w:val="00C936F8"/>
    <w:rsid w:val="00C93BDE"/>
    <w:rsid w:val="00C93C3D"/>
    <w:rsid w:val="00C93DE0"/>
    <w:rsid w:val="00C94573"/>
    <w:rsid w:val="00C94622"/>
    <w:rsid w:val="00C94881"/>
    <w:rsid w:val="00C94E62"/>
    <w:rsid w:val="00C94FF9"/>
    <w:rsid w:val="00C95055"/>
    <w:rsid w:val="00C950E4"/>
    <w:rsid w:val="00C95142"/>
    <w:rsid w:val="00C9515D"/>
    <w:rsid w:val="00C953B5"/>
    <w:rsid w:val="00C95787"/>
    <w:rsid w:val="00C959E4"/>
    <w:rsid w:val="00C95B53"/>
    <w:rsid w:val="00C95BEF"/>
    <w:rsid w:val="00C960E0"/>
    <w:rsid w:val="00C962D5"/>
    <w:rsid w:val="00C962E2"/>
    <w:rsid w:val="00C969AB"/>
    <w:rsid w:val="00C96BA7"/>
    <w:rsid w:val="00C96C07"/>
    <w:rsid w:val="00C96C7F"/>
    <w:rsid w:val="00C96C89"/>
    <w:rsid w:val="00C96F4F"/>
    <w:rsid w:val="00C97055"/>
    <w:rsid w:val="00C9708D"/>
    <w:rsid w:val="00C97117"/>
    <w:rsid w:val="00C9722C"/>
    <w:rsid w:val="00C97559"/>
    <w:rsid w:val="00C9759F"/>
    <w:rsid w:val="00C97713"/>
    <w:rsid w:val="00CA0181"/>
    <w:rsid w:val="00CA0186"/>
    <w:rsid w:val="00CA0315"/>
    <w:rsid w:val="00CA06C5"/>
    <w:rsid w:val="00CA0CDE"/>
    <w:rsid w:val="00CA0D9D"/>
    <w:rsid w:val="00CA1401"/>
    <w:rsid w:val="00CA1556"/>
    <w:rsid w:val="00CA1E3D"/>
    <w:rsid w:val="00CA20F5"/>
    <w:rsid w:val="00CA2146"/>
    <w:rsid w:val="00CA2219"/>
    <w:rsid w:val="00CA2594"/>
    <w:rsid w:val="00CA2647"/>
    <w:rsid w:val="00CA27FB"/>
    <w:rsid w:val="00CA2AD6"/>
    <w:rsid w:val="00CA32A3"/>
    <w:rsid w:val="00CA32D3"/>
    <w:rsid w:val="00CA33B7"/>
    <w:rsid w:val="00CA34D5"/>
    <w:rsid w:val="00CA3C3E"/>
    <w:rsid w:val="00CA3CF7"/>
    <w:rsid w:val="00CA3D85"/>
    <w:rsid w:val="00CA4210"/>
    <w:rsid w:val="00CA4415"/>
    <w:rsid w:val="00CA4465"/>
    <w:rsid w:val="00CA466E"/>
    <w:rsid w:val="00CA49C6"/>
    <w:rsid w:val="00CA4BB9"/>
    <w:rsid w:val="00CA5751"/>
    <w:rsid w:val="00CA57BC"/>
    <w:rsid w:val="00CA61B5"/>
    <w:rsid w:val="00CA633A"/>
    <w:rsid w:val="00CA6658"/>
    <w:rsid w:val="00CA665E"/>
    <w:rsid w:val="00CA6835"/>
    <w:rsid w:val="00CA6BAD"/>
    <w:rsid w:val="00CA7181"/>
    <w:rsid w:val="00CA73EE"/>
    <w:rsid w:val="00CA76E4"/>
    <w:rsid w:val="00CA77B5"/>
    <w:rsid w:val="00CB02A3"/>
    <w:rsid w:val="00CB0467"/>
    <w:rsid w:val="00CB07D3"/>
    <w:rsid w:val="00CB07D8"/>
    <w:rsid w:val="00CB0C88"/>
    <w:rsid w:val="00CB1023"/>
    <w:rsid w:val="00CB10EC"/>
    <w:rsid w:val="00CB1490"/>
    <w:rsid w:val="00CB1745"/>
    <w:rsid w:val="00CB1914"/>
    <w:rsid w:val="00CB199F"/>
    <w:rsid w:val="00CB1ADC"/>
    <w:rsid w:val="00CB1B7F"/>
    <w:rsid w:val="00CB1C99"/>
    <w:rsid w:val="00CB1CF6"/>
    <w:rsid w:val="00CB1DAD"/>
    <w:rsid w:val="00CB1F48"/>
    <w:rsid w:val="00CB201C"/>
    <w:rsid w:val="00CB2072"/>
    <w:rsid w:val="00CB20C8"/>
    <w:rsid w:val="00CB21E8"/>
    <w:rsid w:val="00CB236E"/>
    <w:rsid w:val="00CB2408"/>
    <w:rsid w:val="00CB289E"/>
    <w:rsid w:val="00CB2F43"/>
    <w:rsid w:val="00CB30A0"/>
    <w:rsid w:val="00CB34B7"/>
    <w:rsid w:val="00CB3523"/>
    <w:rsid w:val="00CB37C4"/>
    <w:rsid w:val="00CB395F"/>
    <w:rsid w:val="00CB3E42"/>
    <w:rsid w:val="00CB430C"/>
    <w:rsid w:val="00CB4507"/>
    <w:rsid w:val="00CB450D"/>
    <w:rsid w:val="00CB4563"/>
    <w:rsid w:val="00CB4599"/>
    <w:rsid w:val="00CB4885"/>
    <w:rsid w:val="00CB4978"/>
    <w:rsid w:val="00CB4B05"/>
    <w:rsid w:val="00CB5106"/>
    <w:rsid w:val="00CB5583"/>
    <w:rsid w:val="00CB57F4"/>
    <w:rsid w:val="00CB5872"/>
    <w:rsid w:val="00CB5910"/>
    <w:rsid w:val="00CB5D05"/>
    <w:rsid w:val="00CB61BE"/>
    <w:rsid w:val="00CB6315"/>
    <w:rsid w:val="00CB6A65"/>
    <w:rsid w:val="00CB6CFB"/>
    <w:rsid w:val="00CB7093"/>
    <w:rsid w:val="00CB7327"/>
    <w:rsid w:val="00CB7800"/>
    <w:rsid w:val="00CB7804"/>
    <w:rsid w:val="00CB7BFD"/>
    <w:rsid w:val="00CB7D64"/>
    <w:rsid w:val="00CB7EDC"/>
    <w:rsid w:val="00CB7F93"/>
    <w:rsid w:val="00CC0006"/>
    <w:rsid w:val="00CC00B9"/>
    <w:rsid w:val="00CC0632"/>
    <w:rsid w:val="00CC0641"/>
    <w:rsid w:val="00CC08F5"/>
    <w:rsid w:val="00CC0969"/>
    <w:rsid w:val="00CC09A3"/>
    <w:rsid w:val="00CC0D8C"/>
    <w:rsid w:val="00CC0FD8"/>
    <w:rsid w:val="00CC161F"/>
    <w:rsid w:val="00CC1AC6"/>
    <w:rsid w:val="00CC1B60"/>
    <w:rsid w:val="00CC1C91"/>
    <w:rsid w:val="00CC1F74"/>
    <w:rsid w:val="00CC2055"/>
    <w:rsid w:val="00CC258E"/>
    <w:rsid w:val="00CC2A24"/>
    <w:rsid w:val="00CC2D66"/>
    <w:rsid w:val="00CC2F92"/>
    <w:rsid w:val="00CC306D"/>
    <w:rsid w:val="00CC3093"/>
    <w:rsid w:val="00CC31F6"/>
    <w:rsid w:val="00CC3464"/>
    <w:rsid w:val="00CC362C"/>
    <w:rsid w:val="00CC3777"/>
    <w:rsid w:val="00CC39A2"/>
    <w:rsid w:val="00CC3AD6"/>
    <w:rsid w:val="00CC3D91"/>
    <w:rsid w:val="00CC3DA4"/>
    <w:rsid w:val="00CC412C"/>
    <w:rsid w:val="00CC413A"/>
    <w:rsid w:val="00CC4169"/>
    <w:rsid w:val="00CC4410"/>
    <w:rsid w:val="00CC44EB"/>
    <w:rsid w:val="00CC4789"/>
    <w:rsid w:val="00CC4AA8"/>
    <w:rsid w:val="00CC567A"/>
    <w:rsid w:val="00CC5A0A"/>
    <w:rsid w:val="00CC5A9E"/>
    <w:rsid w:val="00CC6229"/>
    <w:rsid w:val="00CC6458"/>
    <w:rsid w:val="00CC64B1"/>
    <w:rsid w:val="00CC6529"/>
    <w:rsid w:val="00CC65B0"/>
    <w:rsid w:val="00CC6A8F"/>
    <w:rsid w:val="00CC6C8B"/>
    <w:rsid w:val="00CC6E24"/>
    <w:rsid w:val="00CC6EBF"/>
    <w:rsid w:val="00CC78B5"/>
    <w:rsid w:val="00CC78E5"/>
    <w:rsid w:val="00CC7A4F"/>
    <w:rsid w:val="00CC7A9B"/>
    <w:rsid w:val="00CC7AF0"/>
    <w:rsid w:val="00CC7BA7"/>
    <w:rsid w:val="00CC7BFB"/>
    <w:rsid w:val="00CC7D55"/>
    <w:rsid w:val="00CC7D95"/>
    <w:rsid w:val="00CD0100"/>
    <w:rsid w:val="00CD025D"/>
    <w:rsid w:val="00CD07CC"/>
    <w:rsid w:val="00CD08FC"/>
    <w:rsid w:val="00CD0B37"/>
    <w:rsid w:val="00CD0C14"/>
    <w:rsid w:val="00CD0F1A"/>
    <w:rsid w:val="00CD101F"/>
    <w:rsid w:val="00CD1C9E"/>
    <w:rsid w:val="00CD1CA1"/>
    <w:rsid w:val="00CD20CA"/>
    <w:rsid w:val="00CD2387"/>
    <w:rsid w:val="00CD2838"/>
    <w:rsid w:val="00CD2DDC"/>
    <w:rsid w:val="00CD2FFB"/>
    <w:rsid w:val="00CD303B"/>
    <w:rsid w:val="00CD379A"/>
    <w:rsid w:val="00CD3A1E"/>
    <w:rsid w:val="00CD3C1F"/>
    <w:rsid w:val="00CD3F1F"/>
    <w:rsid w:val="00CD3FA5"/>
    <w:rsid w:val="00CD4218"/>
    <w:rsid w:val="00CD45D5"/>
    <w:rsid w:val="00CD49AB"/>
    <w:rsid w:val="00CD4AD5"/>
    <w:rsid w:val="00CD4ADF"/>
    <w:rsid w:val="00CD54CA"/>
    <w:rsid w:val="00CD575A"/>
    <w:rsid w:val="00CD5BD7"/>
    <w:rsid w:val="00CD5EE4"/>
    <w:rsid w:val="00CD604C"/>
    <w:rsid w:val="00CD61B5"/>
    <w:rsid w:val="00CD696D"/>
    <w:rsid w:val="00CD6B54"/>
    <w:rsid w:val="00CD6B74"/>
    <w:rsid w:val="00CD6C2F"/>
    <w:rsid w:val="00CD6E04"/>
    <w:rsid w:val="00CD718F"/>
    <w:rsid w:val="00CD7291"/>
    <w:rsid w:val="00CD7420"/>
    <w:rsid w:val="00CD74D3"/>
    <w:rsid w:val="00CD74F8"/>
    <w:rsid w:val="00CD760E"/>
    <w:rsid w:val="00CD7EA9"/>
    <w:rsid w:val="00CE012C"/>
    <w:rsid w:val="00CE012E"/>
    <w:rsid w:val="00CE013A"/>
    <w:rsid w:val="00CE0286"/>
    <w:rsid w:val="00CE07F5"/>
    <w:rsid w:val="00CE09D2"/>
    <w:rsid w:val="00CE0B1F"/>
    <w:rsid w:val="00CE0FE5"/>
    <w:rsid w:val="00CE13F7"/>
    <w:rsid w:val="00CE1655"/>
    <w:rsid w:val="00CE1810"/>
    <w:rsid w:val="00CE19AF"/>
    <w:rsid w:val="00CE1A0C"/>
    <w:rsid w:val="00CE1A66"/>
    <w:rsid w:val="00CE1C6A"/>
    <w:rsid w:val="00CE28D6"/>
    <w:rsid w:val="00CE28F5"/>
    <w:rsid w:val="00CE2A58"/>
    <w:rsid w:val="00CE2BD7"/>
    <w:rsid w:val="00CE2C97"/>
    <w:rsid w:val="00CE2E46"/>
    <w:rsid w:val="00CE35AF"/>
    <w:rsid w:val="00CE3A0F"/>
    <w:rsid w:val="00CE3CB1"/>
    <w:rsid w:val="00CE42C0"/>
    <w:rsid w:val="00CE4433"/>
    <w:rsid w:val="00CE4537"/>
    <w:rsid w:val="00CE46A2"/>
    <w:rsid w:val="00CE46D5"/>
    <w:rsid w:val="00CE474E"/>
    <w:rsid w:val="00CE48C7"/>
    <w:rsid w:val="00CE51BD"/>
    <w:rsid w:val="00CE52F7"/>
    <w:rsid w:val="00CE56BA"/>
    <w:rsid w:val="00CE5A77"/>
    <w:rsid w:val="00CE5B81"/>
    <w:rsid w:val="00CE5F54"/>
    <w:rsid w:val="00CE5FE0"/>
    <w:rsid w:val="00CE65CE"/>
    <w:rsid w:val="00CE66F5"/>
    <w:rsid w:val="00CE67D1"/>
    <w:rsid w:val="00CE6830"/>
    <w:rsid w:val="00CE68D1"/>
    <w:rsid w:val="00CE6A7F"/>
    <w:rsid w:val="00CE6B73"/>
    <w:rsid w:val="00CE6F46"/>
    <w:rsid w:val="00CE6F84"/>
    <w:rsid w:val="00CE71D3"/>
    <w:rsid w:val="00CE734D"/>
    <w:rsid w:val="00CE7D8A"/>
    <w:rsid w:val="00CE7DDF"/>
    <w:rsid w:val="00CE7E19"/>
    <w:rsid w:val="00CE7F23"/>
    <w:rsid w:val="00CF0174"/>
    <w:rsid w:val="00CF01FD"/>
    <w:rsid w:val="00CF0530"/>
    <w:rsid w:val="00CF0567"/>
    <w:rsid w:val="00CF0613"/>
    <w:rsid w:val="00CF08B4"/>
    <w:rsid w:val="00CF094E"/>
    <w:rsid w:val="00CF09A1"/>
    <w:rsid w:val="00CF0BB6"/>
    <w:rsid w:val="00CF0E43"/>
    <w:rsid w:val="00CF0F8B"/>
    <w:rsid w:val="00CF1369"/>
    <w:rsid w:val="00CF1544"/>
    <w:rsid w:val="00CF1649"/>
    <w:rsid w:val="00CF164F"/>
    <w:rsid w:val="00CF1781"/>
    <w:rsid w:val="00CF17BE"/>
    <w:rsid w:val="00CF1961"/>
    <w:rsid w:val="00CF1DFC"/>
    <w:rsid w:val="00CF1E16"/>
    <w:rsid w:val="00CF1EE3"/>
    <w:rsid w:val="00CF1FF1"/>
    <w:rsid w:val="00CF21B1"/>
    <w:rsid w:val="00CF220E"/>
    <w:rsid w:val="00CF282F"/>
    <w:rsid w:val="00CF2A6D"/>
    <w:rsid w:val="00CF2A7E"/>
    <w:rsid w:val="00CF2B17"/>
    <w:rsid w:val="00CF2BF2"/>
    <w:rsid w:val="00CF2EE1"/>
    <w:rsid w:val="00CF363E"/>
    <w:rsid w:val="00CF3647"/>
    <w:rsid w:val="00CF36DD"/>
    <w:rsid w:val="00CF38B9"/>
    <w:rsid w:val="00CF3BC0"/>
    <w:rsid w:val="00CF3C4B"/>
    <w:rsid w:val="00CF40E3"/>
    <w:rsid w:val="00CF4195"/>
    <w:rsid w:val="00CF4521"/>
    <w:rsid w:val="00CF4687"/>
    <w:rsid w:val="00CF4776"/>
    <w:rsid w:val="00CF482C"/>
    <w:rsid w:val="00CF4878"/>
    <w:rsid w:val="00CF4B94"/>
    <w:rsid w:val="00CF4D55"/>
    <w:rsid w:val="00CF4DB5"/>
    <w:rsid w:val="00CF4DEF"/>
    <w:rsid w:val="00CF4F10"/>
    <w:rsid w:val="00CF527B"/>
    <w:rsid w:val="00CF538C"/>
    <w:rsid w:val="00CF53F3"/>
    <w:rsid w:val="00CF553C"/>
    <w:rsid w:val="00CF59BE"/>
    <w:rsid w:val="00CF5A53"/>
    <w:rsid w:val="00CF5ABF"/>
    <w:rsid w:val="00CF5B94"/>
    <w:rsid w:val="00CF5C0C"/>
    <w:rsid w:val="00CF5DCD"/>
    <w:rsid w:val="00CF5F4B"/>
    <w:rsid w:val="00CF6854"/>
    <w:rsid w:val="00CF6966"/>
    <w:rsid w:val="00CF6FE0"/>
    <w:rsid w:val="00CF713D"/>
    <w:rsid w:val="00CF71C6"/>
    <w:rsid w:val="00CF71C7"/>
    <w:rsid w:val="00CF71E4"/>
    <w:rsid w:val="00CF73F1"/>
    <w:rsid w:val="00CF750D"/>
    <w:rsid w:val="00CF7F60"/>
    <w:rsid w:val="00D002FD"/>
    <w:rsid w:val="00D0061D"/>
    <w:rsid w:val="00D006EE"/>
    <w:rsid w:val="00D006FF"/>
    <w:rsid w:val="00D00D61"/>
    <w:rsid w:val="00D00D70"/>
    <w:rsid w:val="00D0139F"/>
    <w:rsid w:val="00D015C0"/>
    <w:rsid w:val="00D01656"/>
    <w:rsid w:val="00D01666"/>
    <w:rsid w:val="00D01668"/>
    <w:rsid w:val="00D01CEF"/>
    <w:rsid w:val="00D021DF"/>
    <w:rsid w:val="00D023E6"/>
    <w:rsid w:val="00D02511"/>
    <w:rsid w:val="00D02C31"/>
    <w:rsid w:val="00D02D39"/>
    <w:rsid w:val="00D03351"/>
    <w:rsid w:val="00D0380D"/>
    <w:rsid w:val="00D03A3A"/>
    <w:rsid w:val="00D03B3A"/>
    <w:rsid w:val="00D03D11"/>
    <w:rsid w:val="00D03F6F"/>
    <w:rsid w:val="00D04472"/>
    <w:rsid w:val="00D046BE"/>
    <w:rsid w:val="00D04906"/>
    <w:rsid w:val="00D04980"/>
    <w:rsid w:val="00D04D4F"/>
    <w:rsid w:val="00D04DE4"/>
    <w:rsid w:val="00D05024"/>
    <w:rsid w:val="00D05324"/>
    <w:rsid w:val="00D0559B"/>
    <w:rsid w:val="00D05B31"/>
    <w:rsid w:val="00D05B9C"/>
    <w:rsid w:val="00D05CBB"/>
    <w:rsid w:val="00D0614B"/>
    <w:rsid w:val="00D061A7"/>
    <w:rsid w:val="00D06222"/>
    <w:rsid w:val="00D064B6"/>
    <w:rsid w:val="00D066C0"/>
    <w:rsid w:val="00D069EA"/>
    <w:rsid w:val="00D06E52"/>
    <w:rsid w:val="00D075AB"/>
    <w:rsid w:val="00D078C4"/>
    <w:rsid w:val="00D07ADE"/>
    <w:rsid w:val="00D07C7E"/>
    <w:rsid w:val="00D07D8E"/>
    <w:rsid w:val="00D07DBA"/>
    <w:rsid w:val="00D100D1"/>
    <w:rsid w:val="00D105BB"/>
    <w:rsid w:val="00D10AEB"/>
    <w:rsid w:val="00D10B32"/>
    <w:rsid w:val="00D10E6E"/>
    <w:rsid w:val="00D10EF6"/>
    <w:rsid w:val="00D11006"/>
    <w:rsid w:val="00D110CB"/>
    <w:rsid w:val="00D110FB"/>
    <w:rsid w:val="00D11646"/>
    <w:rsid w:val="00D116D3"/>
    <w:rsid w:val="00D1180A"/>
    <w:rsid w:val="00D11E73"/>
    <w:rsid w:val="00D1207F"/>
    <w:rsid w:val="00D126AD"/>
    <w:rsid w:val="00D12940"/>
    <w:rsid w:val="00D12BEF"/>
    <w:rsid w:val="00D12CB0"/>
    <w:rsid w:val="00D12E4D"/>
    <w:rsid w:val="00D12FB5"/>
    <w:rsid w:val="00D130F1"/>
    <w:rsid w:val="00D132E8"/>
    <w:rsid w:val="00D13502"/>
    <w:rsid w:val="00D138B5"/>
    <w:rsid w:val="00D13AC0"/>
    <w:rsid w:val="00D13D35"/>
    <w:rsid w:val="00D14009"/>
    <w:rsid w:val="00D14117"/>
    <w:rsid w:val="00D14147"/>
    <w:rsid w:val="00D14310"/>
    <w:rsid w:val="00D14427"/>
    <w:rsid w:val="00D14494"/>
    <w:rsid w:val="00D145F1"/>
    <w:rsid w:val="00D14693"/>
    <w:rsid w:val="00D14A0A"/>
    <w:rsid w:val="00D14A2D"/>
    <w:rsid w:val="00D14D88"/>
    <w:rsid w:val="00D14E64"/>
    <w:rsid w:val="00D15068"/>
    <w:rsid w:val="00D1537A"/>
    <w:rsid w:val="00D15382"/>
    <w:rsid w:val="00D1588B"/>
    <w:rsid w:val="00D15A23"/>
    <w:rsid w:val="00D15FE1"/>
    <w:rsid w:val="00D162E3"/>
    <w:rsid w:val="00D163A8"/>
    <w:rsid w:val="00D166B6"/>
    <w:rsid w:val="00D16739"/>
    <w:rsid w:val="00D16EF8"/>
    <w:rsid w:val="00D16F7F"/>
    <w:rsid w:val="00D17191"/>
    <w:rsid w:val="00D172CF"/>
    <w:rsid w:val="00D176F2"/>
    <w:rsid w:val="00D17760"/>
    <w:rsid w:val="00D17CD0"/>
    <w:rsid w:val="00D200DB"/>
    <w:rsid w:val="00D202D4"/>
    <w:rsid w:val="00D20AA9"/>
    <w:rsid w:val="00D20CD1"/>
    <w:rsid w:val="00D20FEC"/>
    <w:rsid w:val="00D215E7"/>
    <w:rsid w:val="00D21970"/>
    <w:rsid w:val="00D21F16"/>
    <w:rsid w:val="00D220FC"/>
    <w:rsid w:val="00D2228D"/>
    <w:rsid w:val="00D228BB"/>
    <w:rsid w:val="00D22A07"/>
    <w:rsid w:val="00D22B33"/>
    <w:rsid w:val="00D22BFB"/>
    <w:rsid w:val="00D230C8"/>
    <w:rsid w:val="00D230F4"/>
    <w:rsid w:val="00D23130"/>
    <w:rsid w:val="00D2339C"/>
    <w:rsid w:val="00D2365E"/>
    <w:rsid w:val="00D23701"/>
    <w:rsid w:val="00D23951"/>
    <w:rsid w:val="00D23B26"/>
    <w:rsid w:val="00D23CE3"/>
    <w:rsid w:val="00D23D85"/>
    <w:rsid w:val="00D23DED"/>
    <w:rsid w:val="00D23E0D"/>
    <w:rsid w:val="00D23EA9"/>
    <w:rsid w:val="00D23EEE"/>
    <w:rsid w:val="00D244C8"/>
    <w:rsid w:val="00D2492E"/>
    <w:rsid w:val="00D24A0D"/>
    <w:rsid w:val="00D25253"/>
    <w:rsid w:val="00D252F5"/>
    <w:rsid w:val="00D2587D"/>
    <w:rsid w:val="00D25A37"/>
    <w:rsid w:val="00D26660"/>
    <w:rsid w:val="00D267E7"/>
    <w:rsid w:val="00D2687D"/>
    <w:rsid w:val="00D26930"/>
    <w:rsid w:val="00D26D0B"/>
    <w:rsid w:val="00D26F3A"/>
    <w:rsid w:val="00D27151"/>
    <w:rsid w:val="00D271B5"/>
    <w:rsid w:val="00D2726A"/>
    <w:rsid w:val="00D275F1"/>
    <w:rsid w:val="00D2780B"/>
    <w:rsid w:val="00D27B0B"/>
    <w:rsid w:val="00D30029"/>
    <w:rsid w:val="00D30271"/>
    <w:rsid w:val="00D30588"/>
    <w:rsid w:val="00D306B2"/>
    <w:rsid w:val="00D30784"/>
    <w:rsid w:val="00D308B6"/>
    <w:rsid w:val="00D309C7"/>
    <w:rsid w:val="00D3174D"/>
    <w:rsid w:val="00D31954"/>
    <w:rsid w:val="00D31BCF"/>
    <w:rsid w:val="00D31F4C"/>
    <w:rsid w:val="00D32020"/>
    <w:rsid w:val="00D32267"/>
    <w:rsid w:val="00D32447"/>
    <w:rsid w:val="00D3265A"/>
    <w:rsid w:val="00D326CD"/>
    <w:rsid w:val="00D32968"/>
    <w:rsid w:val="00D32AD1"/>
    <w:rsid w:val="00D3325D"/>
    <w:rsid w:val="00D3346E"/>
    <w:rsid w:val="00D3381B"/>
    <w:rsid w:val="00D33A16"/>
    <w:rsid w:val="00D33B30"/>
    <w:rsid w:val="00D33C29"/>
    <w:rsid w:val="00D3416C"/>
    <w:rsid w:val="00D34639"/>
    <w:rsid w:val="00D346FD"/>
    <w:rsid w:val="00D347E1"/>
    <w:rsid w:val="00D34831"/>
    <w:rsid w:val="00D34B32"/>
    <w:rsid w:val="00D355D6"/>
    <w:rsid w:val="00D356BB"/>
    <w:rsid w:val="00D3576E"/>
    <w:rsid w:val="00D35819"/>
    <w:rsid w:val="00D36199"/>
    <w:rsid w:val="00D361D9"/>
    <w:rsid w:val="00D366E8"/>
    <w:rsid w:val="00D3707B"/>
    <w:rsid w:val="00D371B2"/>
    <w:rsid w:val="00D37209"/>
    <w:rsid w:val="00D3756C"/>
    <w:rsid w:val="00D37DD4"/>
    <w:rsid w:val="00D4000A"/>
    <w:rsid w:val="00D40955"/>
    <w:rsid w:val="00D40AD3"/>
    <w:rsid w:val="00D40E40"/>
    <w:rsid w:val="00D41108"/>
    <w:rsid w:val="00D41309"/>
    <w:rsid w:val="00D415A3"/>
    <w:rsid w:val="00D41A96"/>
    <w:rsid w:val="00D41AD1"/>
    <w:rsid w:val="00D41AE9"/>
    <w:rsid w:val="00D41D17"/>
    <w:rsid w:val="00D41ECB"/>
    <w:rsid w:val="00D42243"/>
    <w:rsid w:val="00D425A6"/>
    <w:rsid w:val="00D4294A"/>
    <w:rsid w:val="00D429F2"/>
    <w:rsid w:val="00D42CCF"/>
    <w:rsid w:val="00D42F1F"/>
    <w:rsid w:val="00D4321A"/>
    <w:rsid w:val="00D43317"/>
    <w:rsid w:val="00D4335E"/>
    <w:rsid w:val="00D43587"/>
    <w:rsid w:val="00D4391F"/>
    <w:rsid w:val="00D43955"/>
    <w:rsid w:val="00D441F0"/>
    <w:rsid w:val="00D44A8A"/>
    <w:rsid w:val="00D450E5"/>
    <w:rsid w:val="00D4537F"/>
    <w:rsid w:val="00D454F0"/>
    <w:rsid w:val="00D457D7"/>
    <w:rsid w:val="00D45830"/>
    <w:rsid w:val="00D459D1"/>
    <w:rsid w:val="00D45B4F"/>
    <w:rsid w:val="00D460A9"/>
    <w:rsid w:val="00D462E9"/>
    <w:rsid w:val="00D46708"/>
    <w:rsid w:val="00D46BAB"/>
    <w:rsid w:val="00D46C57"/>
    <w:rsid w:val="00D47206"/>
    <w:rsid w:val="00D474A3"/>
    <w:rsid w:val="00D47544"/>
    <w:rsid w:val="00D476BD"/>
    <w:rsid w:val="00D47C86"/>
    <w:rsid w:val="00D50127"/>
    <w:rsid w:val="00D50129"/>
    <w:rsid w:val="00D5016A"/>
    <w:rsid w:val="00D504A2"/>
    <w:rsid w:val="00D5051D"/>
    <w:rsid w:val="00D50947"/>
    <w:rsid w:val="00D50B8D"/>
    <w:rsid w:val="00D50C9F"/>
    <w:rsid w:val="00D50DA3"/>
    <w:rsid w:val="00D513B1"/>
    <w:rsid w:val="00D5144B"/>
    <w:rsid w:val="00D51556"/>
    <w:rsid w:val="00D516DE"/>
    <w:rsid w:val="00D519A1"/>
    <w:rsid w:val="00D51A44"/>
    <w:rsid w:val="00D51AFB"/>
    <w:rsid w:val="00D51BAE"/>
    <w:rsid w:val="00D51BBF"/>
    <w:rsid w:val="00D51EC7"/>
    <w:rsid w:val="00D52039"/>
    <w:rsid w:val="00D52872"/>
    <w:rsid w:val="00D52B17"/>
    <w:rsid w:val="00D53010"/>
    <w:rsid w:val="00D538E1"/>
    <w:rsid w:val="00D5440A"/>
    <w:rsid w:val="00D548A3"/>
    <w:rsid w:val="00D54CF9"/>
    <w:rsid w:val="00D54DFA"/>
    <w:rsid w:val="00D54E44"/>
    <w:rsid w:val="00D55067"/>
    <w:rsid w:val="00D5540A"/>
    <w:rsid w:val="00D55783"/>
    <w:rsid w:val="00D55D9B"/>
    <w:rsid w:val="00D564FB"/>
    <w:rsid w:val="00D56531"/>
    <w:rsid w:val="00D56620"/>
    <w:rsid w:val="00D56975"/>
    <w:rsid w:val="00D56D37"/>
    <w:rsid w:val="00D56E27"/>
    <w:rsid w:val="00D57178"/>
    <w:rsid w:val="00D57197"/>
    <w:rsid w:val="00D571F3"/>
    <w:rsid w:val="00D57246"/>
    <w:rsid w:val="00D572B1"/>
    <w:rsid w:val="00D57376"/>
    <w:rsid w:val="00D57490"/>
    <w:rsid w:val="00D575C4"/>
    <w:rsid w:val="00D57709"/>
    <w:rsid w:val="00D57C4A"/>
    <w:rsid w:val="00D57FE1"/>
    <w:rsid w:val="00D60252"/>
    <w:rsid w:val="00D6025F"/>
    <w:rsid w:val="00D60580"/>
    <w:rsid w:val="00D60A3F"/>
    <w:rsid w:val="00D60BBA"/>
    <w:rsid w:val="00D60C4F"/>
    <w:rsid w:val="00D60E4A"/>
    <w:rsid w:val="00D612A4"/>
    <w:rsid w:val="00D61408"/>
    <w:rsid w:val="00D614C5"/>
    <w:rsid w:val="00D61B8E"/>
    <w:rsid w:val="00D6229F"/>
    <w:rsid w:val="00D62337"/>
    <w:rsid w:val="00D6235C"/>
    <w:rsid w:val="00D624FD"/>
    <w:rsid w:val="00D62B15"/>
    <w:rsid w:val="00D6303A"/>
    <w:rsid w:val="00D630A6"/>
    <w:rsid w:val="00D63266"/>
    <w:rsid w:val="00D63274"/>
    <w:rsid w:val="00D63319"/>
    <w:rsid w:val="00D63551"/>
    <w:rsid w:val="00D63B5B"/>
    <w:rsid w:val="00D63C33"/>
    <w:rsid w:val="00D64780"/>
    <w:rsid w:val="00D64A48"/>
    <w:rsid w:val="00D64AC9"/>
    <w:rsid w:val="00D64BC3"/>
    <w:rsid w:val="00D65076"/>
    <w:rsid w:val="00D651FF"/>
    <w:rsid w:val="00D6525E"/>
    <w:rsid w:val="00D65580"/>
    <w:rsid w:val="00D65632"/>
    <w:rsid w:val="00D65DFF"/>
    <w:rsid w:val="00D66555"/>
    <w:rsid w:val="00D66559"/>
    <w:rsid w:val="00D6681D"/>
    <w:rsid w:val="00D66E36"/>
    <w:rsid w:val="00D6707A"/>
    <w:rsid w:val="00D67095"/>
    <w:rsid w:val="00D6714B"/>
    <w:rsid w:val="00D673F8"/>
    <w:rsid w:val="00D6755E"/>
    <w:rsid w:val="00D6757C"/>
    <w:rsid w:val="00D675BA"/>
    <w:rsid w:val="00D67725"/>
    <w:rsid w:val="00D678AC"/>
    <w:rsid w:val="00D7009A"/>
    <w:rsid w:val="00D7018D"/>
    <w:rsid w:val="00D70A16"/>
    <w:rsid w:val="00D70E7F"/>
    <w:rsid w:val="00D7119F"/>
    <w:rsid w:val="00D71295"/>
    <w:rsid w:val="00D7155C"/>
    <w:rsid w:val="00D7163E"/>
    <w:rsid w:val="00D716EE"/>
    <w:rsid w:val="00D719D5"/>
    <w:rsid w:val="00D71CF4"/>
    <w:rsid w:val="00D71D59"/>
    <w:rsid w:val="00D71EE3"/>
    <w:rsid w:val="00D722EB"/>
    <w:rsid w:val="00D722F5"/>
    <w:rsid w:val="00D725D5"/>
    <w:rsid w:val="00D72A90"/>
    <w:rsid w:val="00D72E44"/>
    <w:rsid w:val="00D72E7F"/>
    <w:rsid w:val="00D733A5"/>
    <w:rsid w:val="00D735D3"/>
    <w:rsid w:val="00D7366A"/>
    <w:rsid w:val="00D73A87"/>
    <w:rsid w:val="00D73AAE"/>
    <w:rsid w:val="00D73B85"/>
    <w:rsid w:val="00D73C2F"/>
    <w:rsid w:val="00D740C0"/>
    <w:rsid w:val="00D7452B"/>
    <w:rsid w:val="00D74599"/>
    <w:rsid w:val="00D745A6"/>
    <w:rsid w:val="00D749AE"/>
    <w:rsid w:val="00D74C0C"/>
    <w:rsid w:val="00D74DAE"/>
    <w:rsid w:val="00D74DF0"/>
    <w:rsid w:val="00D74F52"/>
    <w:rsid w:val="00D754B3"/>
    <w:rsid w:val="00D7550E"/>
    <w:rsid w:val="00D75523"/>
    <w:rsid w:val="00D757E3"/>
    <w:rsid w:val="00D75D21"/>
    <w:rsid w:val="00D760DA"/>
    <w:rsid w:val="00D76174"/>
    <w:rsid w:val="00D761A6"/>
    <w:rsid w:val="00D76534"/>
    <w:rsid w:val="00D76621"/>
    <w:rsid w:val="00D76C43"/>
    <w:rsid w:val="00D770D2"/>
    <w:rsid w:val="00D77287"/>
    <w:rsid w:val="00D77509"/>
    <w:rsid w:val="00D7781D"/>
    <w:rsid w:val="00D779AE"/>
    <w:rsid w:val="00D77DBC"/>
    <w:rsid w:val="00D77F11"/>
    <w:rsid w:val="00D80378"/>
    <w:rsid w:val="00D805DD"/>
    <w:rsid w:val="00D80613"/>
    <w:rsid w:val="00D80962"/>
    <w:rsid w:val="00D80B15"/>
    <w:rsid w:val="00D80D66"/>
    <w:rsid w:val="00D80F81"/>
    <w:rsid w:val="00D81A42"/>
    <w:rsid w:val="00D81B7D"/>
    <w:rsid w:val="00D81E64"/>
    <w:rsid w:val="00D82248"/>
    <w:rsid w:val="00D82462"/>
    <w:rsid w:val="00D828A8"/>
    <w:rsid w:val="00D8295C"/>
    <w:rsid w:val="00D82EA0"/>
    <w:rsid w:val="00D8309D"/>
    <w:rsid w:val="00D83159"/>
    <w:rsid w:val="00D8319F"/>
    <w:rsid w:val="00D83292"/>
    <w:rsid w:val="00D83367"/>
    <w:rsid w:val="00D83700"/>
    <w:rsid w:val="00D83761"/>
    <w:rsid w:val="00D83A07"/>
    <w:rsid w:val="00D83E05"/>
    <w:rsid w:val="00D84721"/>
    <w:rsid w:val="00D8476F"/>
    <w:rsid w:val="00D84854"/>
    <w:rsid w:val="00D8486D"/>
    <w:rsid w:val="00D84BFF"/>
    <w:rsid w:val="00D84C21"/>
    <w:rsid w:val="00D84C52"/>
    <w:rsid w:val="00D84C6C"/>
    <w:rsid w:val="00D84D98"/>
    <w:rsid w:val="00D84FE7"/>
    <w:rsid w:val="00D854D7"/>
    <w:rsid w:val="00D85B13"/>
    <w:rsid w:val="00D85D73"/>
    <w:rsid w:val="00D85D8F"/>
    <w:rsid w:val="00D85EC0"/>
    <w:rsid w:val="00D861F1"/>
    <w:rsid w:val="00D862B0"/>
    <w:rsid w:val="00D8646D"/>
    <w:rsid w:val="00D8678D"/>
    <w:rsid w:val="00D869DC"/>
    <w:rsid w:val="00D86A07"/>
    <w:rsid w:val="00D86D0D"/>
    <w:rsid w:val="00D8748B"/>
    <w:rsid w:val="00D87886"/>
    <w:rsid w:val="00D87916"/>
    <w:rsid w:val="00D87A5E"/>
    <w:rsid w:val="00D903EB"/>
    <w:rsid w:val="00D90966"/>
    <w:rsid w:val="00D90B88"/>
    <w:rsid w:val="00D91083"/>
    <w:rsid w:val="00D91328"/>
    <w:rsid w:val="00D91500"/>
    <w:rsid w:val="00D91598"/>
    <w:rsid w:val="00D91685"/>
    <w:rsid w:val="00D9178D"/>
    <w:rsid w:val="00D917E3"/>
    <w:rsid w:val="00D91CE8"/>
    <w:rsid w:val="00D929BA"/>
    <w:rsid w:val="00D93015"/>
    <w:rsid w:val="00D93150"/>
    <w:rsid w:val="00D9335D"/>
    <w:rsid w:val="00D933D1"/>
    <w:rsid w:val="00D933F8"/>
    <w:rsid w:val="00D93958"/>
    <w:rsid w:val="00D93FC2"/>
    <w:rsid w:val="00D94078"/>
    <w:rsid w:val="00D94150"/>
    <w:rsid w:val="00D94531"/>
    <w:rsid w:val="00D94542"/>
    <w:rsid w:val="00D94628"/>
    <w:rsid w:val="00D94655"/>
    <w:rsid w:val="00D9544B"/>
    <w:rsid w:val="00D956CF"/>
    <w:rsid w:val="00D9575D"/>
    <w:rsid w:val="00D95878"/>
    <w:rsid w:val="00D95921"/>
    <w:rsid w:val="00D95941"/>
    <w:rsid w:val="00D95B33"/>
    <w:rsid w:val="00D95BB0"/>
    <w:rsid w:val="00D95CED"/>
    <w:rsid w:val="00D95E1F"/>
    <w:rsid w:val="00D9603A"/>
    <w:rsid w:val="00D9621B"/>
    <w:rsid w:val="00D962A9"/>
    <w:rsid w:val="00D96595"/>
    <w:rsid w:val="00D96691"/>
    <w:rsid w:val="00D96899"/>
    <w:rsid w:val="00D96A79"/>
    <w:rsid w:val="00D96DBF"/>
    <w:rsid w:val="00D96F43"/>
    <w:rsid w:val="00D97175"/>
    <w:rsid w:val="00D977EC"/>
    <w:rsid w:val="00D97A13"/>
    <w:rsid w:val="00D97F92"/>
    <w:rsid w:val="00DA0181"/>
    <w:rsid w:val="00DA0288"/>
    <w:rsid w:val="00DA0322"/>
    <w:rsid w:val="00DA0659"/>
    <w:rsid w:val="00DA08D0"/>
    <w:rsid w:val="00DA0C36"/>
    <w:rsid w:val="00DA0DFC"/>
    <w:rsid w:val="00DA1010"/>
    <w:rsid w:val="00DA1024"/>
    <w:rsid w:val="00DA1193"/>
    <w:rsid w:val="00DA1409"/>
    <w:rsid w:val="00DA161A"/>
    <w:rsid w:val="00DA16F7"/>
    <w:rsid w:val="00DA181F"/>
    <w:rsid w:val="00DA191C"/>
    <w:rsid w:val="00DA192E"/>
    <w:rsid w:val="00DA233A"/>
    <w:rsid w:val="00DA2826"/>
    <w:rsid w:val="00DA2926"/>
    <w:rsid w:val="00DA2EAF"/>
    <w:rsid w:val="00DA31A5"/>
    <w:rsid w:val="00DA32D6"/>
    <w:rsid w:val="00DA34C6"/>
    <w:rsid w:val="00DA3BBB"/>
    <w:rsid w:val="00DA3C84"/>
    <w:rsid w:val="00DA3CCE"/>
    <w:rsid w:val="00DA3E8B"/>
    <w:rsid w:val="00DA3E8D"/>
    <w:rsid w:val="00DA3EB6"/>
    <w:rsid w:val="00DA450A"/>
    <w:rsid w:val="00DA450E"/>
    <w:rsid w:val="00DA4624"/>
    <w:rsid w:val="00DA488E"/>
    <w:rsid w:val="00DA49D5"/>
    <w:rsid w:val="00DA4C2B"/>
    <w:rsid w:val="00DA4CF5"/>
    <w:rsid w:val="00DA4E31"/>
    <w:rsid w:val="00DA4E43"/>
    <w:rsid w:val="00DA5288"/>
    <w:rsid w:val="00DA56A2"/>
    <w:rsid w:val="00DA56BD"/>
    <w:rsid w:val="00DA5D51"/>
    <w:rsid w:val="00DA5E31"/>
    <w:rsid w:val="00DA5E98"/>
    <w:rsid w:val="00DA724A"/>
    <w:rsid w:val="00DA74F4"/>
    <w:rsid w:val="00DA7802"/>
    <w:rsid w:val="00DA791C"/>
    <w:rsid w:val="00DA7C21"/>
    <w:rsid w:val="00DA7CC7"/>
    <w:rsid w:val="00DB0029"/>
    <w:rsid w:val="00DB01EA"/>
    <w:rsid w:val="00DB0596"/>
    <w:rsid w:val="00DB06DD"/>
    <w:rsid w:val="00DB0BF0"/>
    <w:rsid w:val="00DB11B4"/>
    <w:rsid w:val="00DB1250"/>
    <w:rsid w:val="00DB12A7"/>
    <w:rsid w:val="00DB12C5"/>
    <w:rsid w:val="00DB157F"/>
    <w:rsid w:val="00DB1F11"/>
    <w:rsid w:val="00DB1F74"/>
    <w:rsid w:val="00DB1FC7"/>
    <w:rsid w:val="00DB1FC9"/>
    <w:rsid w:val="00DB29A9"/>
    <w:rsid w:val="00DB29AC"/>
    <w:rsid w:val="00DB2AC7"/>
    <w:rsid w:val="00DB2F0F"/>
    <w:rsid w:val="00DB35DF"/>
    <w:rsid w:val="00DB3AF5"/>
    <w:rsid w:val="00DB41F6"/>
    <w:rsid w:val="00DB4318"/>
    <w:rsid w:val="00DB43EF"/>
    <w:rsid w:val="00DB44C9"/>
    <w:rsid w:val="00DB4A16"/>
    <w:rsid w:val="00DB4B9B"/>
    <w:rsid w:val="00DB4BAE"/>
    <w:rsid w:val="00DB4D3D"/>
    <w:rsid w:val="00DB5059"/>
    <w:rsid w:val="00DB5120"/>
    <w:rsid w:val="00DB549B"/>
    <w:rsid w:val="00DB56A7"/>
    <w:rsid w:val="00DB5B87"/>
    <w:rsid w:val="00DB5E7D"/>
    <w:rsid w:val="00DB63BA"/>
    <w:rsid w:val="00DB6C5D"/>
    <w:rsid w:val="00DB6EC5"/>
    <w:rsid w:val="00DB72B4"/>
    <w:rsid w:val="00DB72F0"/>
    <w:rsid w:val="00DB742E"/>
    <w:rsid w:val="00DB74AF"/>
    <w:rsid w:val="00DB7E96"/>
    <w:rsid w:val="00DB7F18"/>
    <w:rsid w:val="00DB7FD6"/>
    <w:rsid w:val="00DC02EF"/>
    <w:rsid w:val="00DC03C0"/>
    <w:rsid w:val="00DC05D9"/>
    <w:rsid w:val="00DC0793"/>
    <w:rsid w:val="00DC087F"/>
    <w:rsid w:val="00DC0CD2"/>
    <w:rsid w:val="00DC0F85"/>
    <w:rsid w:val="00DC127E"/>
    <w:rsid w:val="00DC1988"/>
    <w:rsid w:val="00DC1E90"/>
    <w:rsid w:val="00DC1F8A"/>
    <w:rsid w:val="00DC2388"/>
    <w:rsid w:val="00DC250A"/>
    <w:rsid w:val="00DC252B"/>
    <w:rsid w:val="00DC27A3"/>
    <w:rsid w:val="00DC2946"/>
    <w:rsid w:val="00DC2D68"/>
    <w:rsid w:val="00DC2E07"/>
    <w:rsid w:val="00DC2EA9"/>
    <w:rsid w:val="00DC2EC7"/>
    <w:rsid w:val="00DC2F61"/>
    <w:rsid w:val="00DC2FF3"/>
    <w:rsid w:val="00DC3304"/>
    <w:rsid w:val="00DC3682"/>
    <w:rsid w:val="00DC3995"/>
    <w:rsid w:val="00DC3AEB"/>
    <w:rsid w:val="00DC3C08"/>
    <w:rsid w:val="00DC3CE7"/>
    <w:rsid w:val="00DC3EA8"/>
    <w:rsid w:val="00DC42E9"/>
    <w:rsid w:val="00DC44A4"/>
    <w:rsid w:val="00DC451A"/>
    <w:rsid w:val="00DC45B7"/>
    <w:rsid w:val="00DC518F"/>
    <w:rsid w:val="00DC52B2"/>
    <w:rsid w:val="00DC52F2"/>
    <w:rsid w:val="00DC54FB"/>
    <w:rsid w:val="00DC55F9"/>
    <w:rsid w:val="00DC561D"/>
    <w:rsid w:val="00DC56DB"/>
    <w:rsid w:val="00DC58E9"/>
    <w:rsid w:val="00DC5AAF"/>
    <w:rsid w:val="00DC5E2A"/>
    <w:rsid w:val="00DC659B"/>
    <w:rsid w:val="00DC6744"/>
    <w:rsid w:val="00DC6A81"/>
    <w:rsid w:val="00DC6CF4"/>
    <w:rsid w:val="00DC6D94"/>
    <w:rsid w:val="00DC6F56"/>
    <w:rsid w:val="00DC6FC5"/>
    <w:rsid w:val="00DC7014"/>
    <w:rsid w:val="00DC7117"/>
    <w:rsid w:val="00DC74E8"/>
    <w:rsid w:val="00DC7858"/>
    <w:rsid w:val="00DC789F"/>
    <w:rsid w:val="00DC7D34"/>
    <w:rsid w:val="00DC7D9F"/>
    <w:rsid w:val="00DC7E82"/>
    <w:rsid w:val="00DD0610"/>
    <w:rsid w:val="00DD0C3A"/>
    <w:rsid w:val="00DD0D6C"/>
    <w:rsid w:val="00DD0EF1"/>
    <w:rsid w:val="00DD0F11"/>
    <w:rsid w:val="00DD0F14"/>
    <w:rsid w:val="00DD112A"/>
    <w:rsid w:val="00DD144D"/>
    <w:rsid w:val="00DD1475"/>
    <w:rsid w:val="00DD16CA"/>
    <w:rsid w:val="00DD1CD2"/>
    <w:rsid w:val="00DD273E"/>
    <w:rsid w:val="00DD288C"/>
    <w:rsid w:val="00DD291D"/>
    <w:rsid w:val="00DD2C3C"/>
    <w:rsid w:val="00DD3856"/>
    <w:rsid w:val="00DD3986"/>
    <w:rsid w:val="00DD3B88"/>
    <w:rsid w:val="00DD3E68"/>
    <w:rsid w:val="00DD3F3E"/>
    <w:rsid w:val="00DD4118"/>
    <w:rsid w:val="00DD41C0"/>
    <w:rsid w:val="00DD450A"/>
    <w:rsid w:val="00DD488F"/>
    <w:rsid w:val="00DD497B"/>
    <w:rsid w:val="00DD4C10"/>
    <w:rsid w:val="00DD51EE"/>
    <w:rsid w:val="00DD52C9"/>
    <w:rsid w:val="00DD5369"/>
    <w:rsid w:val="00DD5561"/>
    <w:rsid w:val="00DD566C"/>
    <w:rsid w:val="00DD572D"/>
    <w:rsid w:val="00DD5D9E"/>
    <w:rsid w:val="00DD5DF2"/>
    <w:rsid w:val="00DD5F2C"/>
    <w:rsid w:val="00DD6296"/>
    <w:rsid w:val="00DD668F"/>
    <w:rsid w:val="00DD6750"/>
    <w:rsid w:val="00DD6771"/>
    <w:rsid w:val="00DD686D"/>
    <w:rsid w:val="00DD6AA7"/>
    <w:rsid w:val="00DD6B96"/>
    <w:rsid w:val="00DD6CE0"/>
    <w:rsid w:val="00DD6D4F"/>
    <w:rsid w:val="00DD6D76"/>
    <w:rsid w:val="00DD6DA8"/>
    <w:rsid w:val="00DD7083"/>
    <w:rsid w:val="00DD7144"/>
    <w:rsid w:val="00DD72F5"/>
    <w:rsid w:val="00DD74D8"/>
    <w:rsid w:val="00DD7750"/>
    <w:rsid w:val="00DD7993"/>
    <w:rsid w:val="00DD7C51"/>
    <w:rsid w:val="00DD7DE1"/>
    <w:rsid w:val="00DD7EAE"/>
    <w:rsid w:val="00DE0245"/>
    <w:rsid w:val="00DE0466"/>
    <w:rsid w:val="00DE0B39"/>
    <w:rsid w:val="00DE0D32"/>
    <w:rsid w:val="00DE0E09"/>
    <w:rsid w:val="00DE14B3"/>
    <w:rsid w:val="00DE1A0B"/>
    <w:rsid w:val="00DE1E80"/>
    <w:rsid w:val="00DE1EE4"/>
    <w:rsid w:val="00DE1FF1"/>
    <w:rsid w:val="00DE23CB"/>
    <w:rsid w:val="00DE2484"/>
    <w:rsid w:val="00DE2832"/>
    <w:rsid w:val="00DE2836"/>
    <w:rsid w:val="00DE28AC"/>
    <w:rsid w:val="00DE2B63"/>
    <w:rsid w:val="00DE2C6D"/>
    <w:rsid w:val="00DE2CBF"/>
    <w:rsid w:val="00DE33A4"/>
    <w:rsid w:val="00DE3A31"/>
    <w:rsid w:val="00DE3AD4"/>
    <w:rsid w:val="00DE3B78"/>
    <w:rsid w:val="00DE4906"/>
    <w:rsid w:val="00DE4EB8"/>
    <w:rsid w:val="00DE5020"/>
    <w:rsid w:val="00DE542B"/>
    <w:rsid w:val="00DE5452"/>
    <w:rsid w:val="00DE5610"/>
    <w:rsid w:val="00DE56D8"/>
    <w:rsid w:val="00DE591B"/>
    <w:rsid w:val="00DE599D"/>
    <w:rsid w:val="00DE5A4F"/>
    <w:rsid w:val="00DE5C9C"/>
    <w:rsid w:val="00DE610D"/>
    <w:rsid w:val="00DE6355"/>
    <w:rsid w:val="00DE65D4"/>
    <w:rsid w:val="00DE6660"/>
    <w:rsid w:val="00DE66DB"/>
    <w:rsid w:val="00DE66F1"/>
    <w:rsid w:val="00DE6701"/>
    <w:rsid w:val="00DE6B2D"/>
    <w:rsid w:val="00DE6B67"/>
    <w:rsid w:val="00DE6C85"/>
    <w:rsid w:val="00DE6D5F"/>
    <w:rsid w:val="00DE6E78"/>
    <w:rsid w:val="00DE6F35"/>
    <w:rsid w:val="00DE73B5"/>
    <w:rsid w:val="00DE7404"/>
    <w:rsid w:val="00DE780F"/>
    <w:rsid w:val="00DE7CE3"/>
    <w:rsid w:val="00DF0147"/>
    <w:rsid w:val="00DF069D"/>
    <w:rsid w:val="00DF086C"/>
    <w:rsid w:val="00DF0A7B"/>
    <w:rsid w:val="00DF0C0C"/>
    <w:rsid w:val="00DF0C10"/>
    <w:rsid w:val="00DF0C74"/>
    <w:rsid w:val="00DF0D77"/>
    <w:rsid w:val="00DF1086"/>
    <w:rsid w:val="00DF1193"/>
    <w:rsid w:val="00DF14E2"/>
    <w:rsid w:val="00DF157B"/>
    <w:rsid w:val="00DF184C"/>
    <w:rsid w:val="00DF18D5"/>
    <w:rsid w:val="00DF1BBA"/>
    <w:rsid w:val="00DF1E9B"/>
    <w:rsid w:val="00DF1F23"/>
    <w:rsid w:val="00DF1F82"/>
    <w:rsid w:val="00DF1F89"/>
    <w:rsid w:val="00DF1F8B"/>
    <w:rsid w:val="00DF26C4"/>
    <w:rsid w:val="00DF2943"/>
    <w:rsid w:val="00DF2950"/>
    <w:rsid w:val="00DF2CA5"/>
    <w:rsid w:val="00DF2D42"/>
    <w:rsid w:val="00DF2DC2"/>
    <w:rsid w:val="00DF2E2E"/>
    <w:rsid w:val="00DF3137"/>
    <w:rsid w:val="00DF33F2"/>
    <w:rsid w:val="00DF368C"/>
    <w:rsid w:val="00DF3AF6"/>
    <w:rsid w:val="00DF3B81"/>
    <w:rsid w:val="00DF3FE6"/>
    <w:rsid w:val="00DF4389"/>
    <w:rsid w:val="00DF4486"/>
    <w:rsid w:val="00DF47B0"/>
    <w:rsid w:val="00DF47EA"/>
    <w:rsid w:val="00DF493F"/>
    <w:rsid w:val="00DF4945"/>
    <w:rsid w:val="00DF4DFD"/>
    <w:rsid w:val="00DF4ECB"/>
    <w:rsid w:val="00DF4F38"/>
    <w:rsid w:val="00DF4F54"/>
    <w:rsid w:val="00DF4F79"/>
    <w:rsid w:val="00DF5406"/>
    <w:rsid w:val="00DF583F"/>
    <w:rsid w:val="00DF5E89"/>
    <w:rsid w:val="00DF5F93"/>
    <w:rsid w:val="00DF5FD4"/>
    <w:rsid w:val="00DF62BE"/>
    <w:rsid w:val="00DF67B9"/>
    <w:rsid w:val="00DF67F5"/>
    <w:rsid w:val="00DF6BA1"/>
    <w:rsid w:val="00DF6BAD"/>
    <w:rsid w:val="00DF723A"/>
    <w:rsid w:val="00DF73E9"/>
    <w:rsid w:val="00DF75AD"/>
    <w:rsid w:val="00DF76E6"/>
    <w:rsid w:val="00DF7B39"/>
    <w:rsid w:val="00DF7BD6"/>
    <w:rsid w:val="00DF7DD5"/>
    <w:rsid w:val="00E0003A"/>
    <w:rsid w:val="00E006D7"/>
    <w:rsid w:val="00E008C7"/>
    <w:rsid w:val="00E0092E"/>
    <w:rsid w:val="00E009AC"/>
    <w:rsid w:val="00E00A4C"/>
    <w:rsid w:val="00E00B8F"/>
    <w:rsid w:val="00E01643"/>
    <w:rsid w:val="00E01AA2"/>
    <w:rsid w:val="00E02431"/>
    <w:rsid w:val="00E024C7"/>
    <w:rsid w:val="00E0279E"/>
    <w:rsid w:val="00E02CBF"/>
    <w:rsid w:val="00E032C7"/>
    <w:rsid w:val="00E033F7"/>
    <w:rsid w:val="00E0375A"/>
    <w:rsid w:val="00E03EBE"/>
    <w:rsid w:val="00E04010"/>
    <w:rsid w:val="00E040AB"/>
    <w:rsid w:val="00E0430B"/>
    <w:rsid w:val="00E0450B"/>
    <w:rsid w:val="00E04566"/>
    <w:rsid w:val="00E047A9"/>
    <w:rsid w:val="00E049F8"/>
    <w:rsid w:val="00E04B9E"/>
    <w:rsid w:val="00E04FAE"/>
    <w:rsid w:val="00E0575F"/>
    <w:rsid w:val="00E059E0"/>
    <w:rsid w:val="00E05A79"/>
    <w:rsid w:val="00E06367"/>
    <w:rsid w:val="00E06632"/>
    <w:rsid w:val="00E06665"/>
    <w:rsid w:val="00E06730"/>
    <w:rsid w:val="00E06959"/>
    <w:rsid w:val="00E069F8"/>
    <w:rsid w:val="00E06AE0"/>
    <w:rsid w:val="00E06B0E"/>
    <w:rsid w:val="00E06C99"/>
    <w:rsid w:val="00E06DAA"/>
    <w:rsid w:val="00E06DDE"/>
    <w:rsid w:val="00E06EA2"/>
    <w:rsid w:val="00E070A0"/>
    <w:rsid w:val="00E07182"/>
    <w:rsid w:val="00E0742B"/>
    <w:rsid w:val="00E07BB0"/>
    <w:rsid w:val="00E07E81"/>
    <w:rsid w:val="00E1052F"/>
    <w:rsid w:val="00E1076B"/>
    <w:rsid w:val="00E10805"/>
    <w:rsid w:val="00E108A2"/>
    <w:rsid w:val="00E109CC"/>
    <w:rsid w:val="00E109E6"/>
    <w:rsid w:val="00E10A56"/>
    <w:rsid w:val="00E10BA9"/>
    <w:rsid w:val="00E11154"/>
    <w:rsid w:val="00E111EB"/>
    <w:rsid w:val="00E11449"/>
    <w:rsid w:val="00E114A3"/>
    <w:rsid w:val="00E114FA"/>
    <w:rsid w:val="00E1176E"/>
    <w:rsid w:val="00E1193C"/>
    <w:rsid w:val="00E11ADD"/>
    <w:rsid w:val="00E11BB1"/>
    <w:rsid w:val="00E12068"/>
    <w:rsid w:val="00E12268"/>
    <w:rsid w:val="00E122B6"/>
    <w:rsid w:val="00E124A8"/>
    <w:rsid w:val="00E1260D"/>
    <w:rsid w:val="00E12AE4"/>
    <w:rsid w:val="00E13871"/>
    <w:rsid w:val="00E13F97"/>
    <w:rsid w:val="00E14522"/>
    <w:rsid w:val="00E14DAD"/>
    <w:rsid w:val="00E14E46"/>
    <w:rsid w:val="00E14F31"/>
    <w:rsid w:val="00E14FA4"/>
    <w:rsid w:val="00E15437"/>
    <w:rsid w:val="00E1552A"/>
    <w:rsid w:val="00E1575B"/>
    <w:rsid w:val="00E15CC1"/>
    <w:rsid w:val="00E16138"/>
    <w:rsid w:val="00E16187"/>
    <w:rsid w:val="00E16324"/>
    <w:rsid w:val="00E16598"/>
    <w:rsid w:val="00E16BE8"/>
    <w:rsid w:val="00E16CF5"/>
    <w:rsid w:val="00E170F1"/>
    <w:rsid w:val="00E17196"/>
    <w:rsid w:val="00E17227"/>
    <w:rsid w:val="00E17336"/>
    <w:rsid w:val="00E17431"/>
    <w:rsid w:val="00E17598"/>
    <w:rsid w:val="00E176E2"/>
    <w:rsid w:val="00E1777B"/>
    <w:rsid w:val="00E17B31"/>
    <w:rsid w:val="00E17DF2"/>
    <w:rsid w:val="00E17F1C"/>
    <w:rsid w:val="00E17F1D"/>
    <w:rsid w:val="00E20147"/>
    <w:rsid w:val="00E2052E"/>
    <w:rsid w:val="00E2085F"/>
    <w:rsid w:val="00E20C9B"/>
    <w:rsid w:val="00E213FC"/>
    <w:rsid w:val="00E213FE"/>
    <w:rsid w:val="00E21662"/>
    <w:rsid w:val="00E217BD"/>
    <w:rsid w:val="00E21E68"/>
    <w:rsid w:val="00E21FBE"/>
    <w:rsid w:val="00E2213D"/>
    <w:rsid w:val="00E222B0"/>
    <w:rsid w:val="00E225E1"/>
    <w:rsid w:val="00E2268A"/>
    <w:rsid w:val="00E22BF0"/>
    <w:rsid w:val="00E22CE5"/>
    <w:rsid w:val="00E22FE0"/>
    <w:rsid w:val="00E234C1"/>
    <w:rsid w:val="00E239A4"/>
    <w:rsid w:val="00E23C1F"/>
    <w:rsid w:val="00E23D92"/>
    <w:rsid w:val="00E24025"/>
    <w:rsid w:val="00E240BC"/>
    <w:rsid w:val="00E24277"/>
    <w:rsid w:val="00E24670"/>
    <w:rsid w:val="00E249E6"/>
    <w:rsid w:val="00E24ADF"/>
    <w:rsid w:val="00E24AE3"/>
    <w:rsid w:val="00E24B0A"/>
    <w:rsid w:val="00E24CB8"/>
    <w:rsid w:val="00E24E05"/>
    <w:rsid w:val="00E24E12"/>
    <w:rsid w:val="00E2524E"/>
    <w:rsid w:val="00E2528C"/>
    <w:rsid w:val="00E2532F"/>
    <w:rsid w:val="00E2569F"/>
    <w:rsid w:val="00E25811"/>
    <w:rsid w:val="00E259A7"/>
    <w:rsid w:val="00E25B13"/>
    <w:rsid w:val="00E25EC2"/>
    <w:rsid w:val="00E25FA3"/>
    <w:rsid w:val="00E26666"/>
    <w:rsid w:val="00E26931"/>
    <w:rsid w:val="00E269EF"/>
    <w:rsid w:val="00E26E6E"/>
    <w:rsid w:val="00E27071"/>
    <w:rsid w:val="00E2763A"/>
    <w:rsid w:val="00E277D2"/>
    <w:rsid w:val="00E27A12"/>
    <w:rsid w:val="00E27E91"/>
    <w:rsid w:val="00E30320"/>
    <w:rsid w:val="00E30667"/>
    <w:rsid w:val="00E3093A"/>
    <w:rsid w:val="00E309D2"/>
    <w:rsid w:val="00E30B96"/>
    <w:rsid w:val="00E30EA0"/>
    <w:rsid w:val="00E31644"/>
    <w:rsid w:val="00E316A8"/>
    <w:rsid w:val="00E31852"/>
    <w:rsid w:val="00E31907"/>
    <w:rsid w:val="00E31BAC"/>
    <w:rsid w:val="00E31FE9"/>
    <w:rsid w:val="00E3200A"/>
    <w:rsid w:val="00E32415"/>
    <w:rsid w:val="00E3245F"/>
    <w:rsid w:val="00E3280F"/>
    <w:rsid w:val="00E32CB8"/>
    <w:rsid w:val="00E330A5"/>
    <w:rsid w:val="00E3384B"/>
    <w:rsid w:val="00E338F2"/>
    <w:rsid w:val="00E3397C"/>
    <w:rsid w:val="00E33E87"/>
    <w:rsid w:val="00E3428C"/>
    <w:rsid w:val="00E34432"/>
    <w:rsid w:val="00E348C6"/>
    <w:rsid w:val="00E349AF"/>
    <w:rsid w:val="00E34A38"/>
    <w:rsid w:val="00E34B1E"/>
    <w:rsid w:val="00E34B7F"/>
    <w:rsid w:val="00E34BDA"/>
    <w:rsid w:val="00E34F3C"/>
    <w:rsid w:val="00E3542A"/>
    <w:rsid w:val="00E356DD"/>
    <w:rsid w:val="00E3596E"/>
    <w:rsid w:val="00E35CF0"/>
    <w:rsid w:val="00E35E17"/>
    <w:rsid w:val="00E36025"/>
    <w:rsid w:val="00E360C7"/>
    <w:rsid w:val="00E361DC"/>
    <w:rsid w:val="00E3633C"/>
    <w:rsid w:val="00E36595"/>
    <w:rsid w:val="00E3681C"/>
    <w:rsid w:val="00E4098C"/>
    <w:rsid w:val="00E40ACA"/>
    <w:rsid w:val="00E40E97"/>
    <w:rsid w:val="00E41060"/>
    <w:rsid w:val="00E410EC"/>
    <w:rsid w:val="00E41139"/>
    <w:rsid w:val="00E4146C"/>
    <w:rsid w:val="00E4149F"/>
    <w:rsid w:val="00E41750"/>
    <w:rsid w:val="00E419D9"/>
    <w:rsid w:val="00E41BCF"/>
    <w:rsid w:val="00E41FC6"/>
    <w:rsid w:val="00E4202F"/>
    <w:rsid w:val="00E42394"/>
    <w:rsid w:val="00E424F4"/>
    <w:rsid w:val="00E427D9"/>
    <w:rsid w:val="00E42BE7"/>
    <w:rsid w:val="00E42CDE"/>
    <w:rsid w:val="00E42D59"/>
    <w:rsid w:val="00E42D65"/>
    <w:rsid w:val="00E42EB8"/>
    <w:rsid w:val="00E43462"/>
    <w:rsid w:val="00E43925"/>
    <w:rsid w:val="00E44312"/>
    <w:rsid w:val="00E4452E"/>
    <w:rsid w:val="00E445DC"/>
    <w:rsid w:val="00E451E9"/>
    <w:rsid w:val="00E45648"/>
    <w:rsid w:val="00E45680"/>
    <w:rsid w:val="00E456A7"/>
    <w:rsid w:val="00E45976"/>
    <w:rsid w:val="00E45FAE"/>
    <w:rsid w:val="00E45FC2"/>
    <w:rsid w:val="00E4632D"/>
    <w:rsid w:val="00E46702"/>
    <w:rsid w:val="00E46801"/>
    <w:rsid w:val="00E46A05"/>
    <w:rsid w:val="00E46FE5"/>
    <w:rsid w:val="00E477C8"/>
    <w:rsid w:val="00E479A5"/>
    <w:rsid w:val="00E47FED"/>
    <w:rsid w:val="00E502BE"/>
    <w:rsid w:val="00E50371"/>
    <w:rsid w:val="00E506EE"/>
    <w:rsid w:val="00E50740"/>
    <w:rsid w:val="00E50B98"/>
    <w:rsid w:val="00E51522"/>
    <w:rsid w:val="00E5163D"/>
    <w:rsid w:val="00E51AFB"/>
    <w:rsid w:val="00E51D81"/>
    <w:rsid w:val="00E52024"/>
    <w:rsid w:val="00E520E2"/>
    <w:rsid w:val="00E52147"/>
    <w:rsid w:val="00E521E2"/>
    <w:rsid w:val="00E52734"/>
    <w:rsid w:val="00E52E5C"/>
    <w:rsid w:val="00E52FC3"/>
    <w:rsid w:val="00E530E6"/>
    <w:rsid w:val="00E533AE"/>
    <w:rsid w:val="00E535A3"/>
    <w:rsid w:val="00E5374C"/>
    <w:rsid w:val="00E5390B"/>
    <w:rsid w:val="00E5422D"/>
    <w:rsid w:val="00E543F5"/>
    <w:rsid w:val="00E54733"/>
    <w:rsid w:val="00E547AC"/>
    <w:rsid w:val="00E54C13"/>
    <w:rsid w:val="00E54D5C"/>
    <w:rsid w:val="00E54D6D"/>
    <w:rsid w:val="00E54EBB"/>
    <w:rsid w:val="00E55460"/>
    <w:rsid w:val="00E554D0"/>
    <w:rsid w:val="00E5560D"/>
    <w:rsid w:val="00E55862"/>
    <w:rsid w:val="00E55B5B"/>
    <w:rsid w:val="00E55F3B"/>
    <w:rsid w:val="00E567DD"/>
    <w:rsid w:val="00E56816"/>
    <w:rsid w:val="00E56F60"/>
    <w:rsid w:val="00E572B8"/>
    <w:rsid w:val="00E6003C"/>
    <w:rsid w:val="00E602C9"/>
    <w:rsid w:val="00E6061D"/>
    <w:rsid w:val="00E60696"/>
    <w:rsid w:val="00E6075B"/>
    <w:rsid w:val="00E60B99"/>
    <w:rsid w:val="00E60CA0"/>
    <w:rsid w:val="00E60CDE"/>
    <w:rsid w:val="00E60D0A"/>
    <w:rsid w:val="00E60FDF"/>
    <w:rsid w:val="00E6205C"/>
    <w:rsid w:val="00E624AE"/>
    <w:rsid w:val="00E624BE"/>
    <w:rsid w:val="00E625E7"/>
    <w:rsid w:val="00E6270B"/>
    <w:rsid w:val="00E6282B"/>
    <w:rsid w:val="00E62CDC"/>
    <w:rsid w:val="00E6305B"/>
    <w:rsid w:val="00E631C2"/>
    <w:rsid w:val="00E63339"/>
    <w:rsid w:val="00E633D0"/>
    <w:rsid w:val="00E634E6"/>
    <w:rsid w:val="00E63E95"/>
    <w:rsid w:val="00E640A7"/>
    <w:rsid w:val="00E642B2"/>
    <w:rsid w:val="00E6442C"/>
    <w:rsid w:val="00E64698"/>
    <w:rsid w:val="00E64833"/>
    <w:rsid w:val="00E64B85"/>
    <w:rsid w:val="00E64BFE"/>
    <w:rsid w:val="00E64E19"/>
    <w:rsid w:val="00E6513F"/>
    <w:rsid w:val="00E6514F"/>
    <w:rsid w:val="00E651BD"/>
    <w:rsid w:val="00E65204"/>
    <w:rsid w:val="00E65CE0"/>
    <w:rsid w:val="00E65F3C"/>
    <w:rsid w:val="00E662BD"/>
    <w:rsid w:val="00E66306"/>
    <w:rsid w:val="00E66627"/>
    <w:rsid w:val="00E6675B"/>
    <w:rsid w:val="00E66DD3"/>
    <w:rsid w:val="00E6741F"/>
    <w:rsid w:val="00E67601"/>
    <w:rsid w:val="00E67658"/>
    <w:rsid w:val="00E67819"/>
    <w:rsid w:val="00E67839"/>
    <w:rsid w:val="00E67A53"/>
    <w:rsid w:val="00E7005C"/>
    <w:rsid w:val="00E70547"/>
    <w:rsid w:val="00E70729"/>
    <w:rsid w:val="00E708AA"/>
    <w:rsid w:val="00E70B35"/>
    <w:rsid w:val="00E70EF5"/>
    <w:rsid w:val="00E70F2F"/>
    <w:rsid w:val="00E719FE"/>
    <w:rsid w:val="00E71C20"/>
    <w:rsid w:val="00E7200C"/>
    <w:rsid w:val="00E72117"/>
    <w:rsid w:val="00E72164"/>
    <w:rsid w:val="00E72275"/>
    <w:rsid w:val="00E723C2"/>
    <w:rsid w:val="00E72671"/>
    <w:rsid w:val="00E72709"/>
    <w:rsid w:val="00E72BCA"/>
    <w:rsid w:val="00E72E5F"/>
    <w:rsid w:val="00E730D8"/>
    <w:rsid w:val="00E7312A"/>
    <w:rsid w:val="00E7356B"/>
    <w:rsid w:val="00E738FA"/>
    <w:rsid w:val="00E73A6C"/>
    <w:rsid w:val="00E73DBB"/>
    <w:rsid w:val="00E74053"/>
    <w:rsid w:val="00E74526"/>
    <w:rsid w:val="00E74916"/>
    <w:rsid w:val="00E751AE"/>
    <w:rsid w:val="00E752A8"/>
    <w:rsid w:val="00E7531A"/>
    <w:rsid w:val="00E75692"/>
    <w:rsid w:val="00E7576F"/>
    <w:rsid w:val="00E757A4"/>
    <w:rsid w:val="00E7596A"/>
    <w:rsid w:val="00E75F1E"/>
    <w:rsid w:val="00E76719"/>
    <w:rsid w:val="00E769C7"/>
    <w:rsid w:val="00E76A65"/>
    <w:rsid w:val="00E76B7C"/>
    <w:rsid w:val="00E76C5C"/>
    <w:rsid w:val="00E77414"/>
    <w:rsid w:val="00E77851"/>
    <w:rsid w:val="00E801B0"/>
    <w:rsid w:val="00E8062E"/>
    <w:rsid w:val="00E81098"/>
    <w:rsid w:val="00E811E2"/>
    <w:rsid w:val="00E8179F"/>
    <w:rsid w:val="00E81D09"/>
    <w:rsid w:val="00E81FEE"/>
    <w:rsid w:val="00E8215B"/>
    <w:rsid w:val="00E8230A"/>
    <w:rsid w:val="00E8233A"/>
    <w:rsid w:val="00E823D7"/>
    <w:rsid w:val="00E8241E"/>
    <w:rsid w:val="00E82534"/>
    <w:rsid w:val="00E82613"/>
    <w:rsid w:val="00E826A0"/>
    <w:rsid w:val="00E82BAA"/>
    <w:rsid w:val="00E82C0E"/>
    <w:rsid w:val="00E82CDC"/>
    <w:rsid w:val="00E82D71"/>
    <w:rsid w:val="00E82E8E"/>
    <w:rsid w:val="00E82F5E"/>
    <w:rsid w:val="00E83267"/>
    <w:rsid w:val="00E8357B"/>
    <w:rsid w:val="00E83C36"/>
    <w:rsid w:val="00E83D04"/>
    <w:rsid w:val="00E83FCD"/>
    <w:rsid w:val="00E844AB"/>
    <w:rsid w:val="00E8453B"/>
    <w:rsid w:val="00E84633"/>
    <w:rsid w:val="00E8484B"/>
    <w:rsid w:val="00E84AFB"/>
    <w:rsid w:val="00E84C2A"/>
    <w:rsid w:val="00E84C56"/>
    <w:rsid w:val="00E84DD7"/>
    <w:rsid w:val="00E84FAE"/>
    <w:rsid w:val="00E84FD5"/>
    <w:rsid w:val="00E8504D"/>
    <w:rsid w:val="00E85227"/>
    <w:rsid w:val="00E8582D"/>
    <w:rsid w:val="00E85970"/>
    <w:rsid w:val="00E85A47"/>
    <w:rsid w:val="00E85D95"/>
    <w:rsid w:val="00E86386"/>
    <w:rsid w:val="00E86A0B"/>
    <w:rsid w:val="00E86ECA"/>
    <w:rsid w:val="00E87220"/>
    <w:rsid w:val="00E87361"/>
    <w:rsid w:val="00E873D2"/>
    <w:rsid w:val="00E87970"/>
    <w:rsid w:val="00E87A19"/>
    <w:rsid w:val="00E87A2A"/>
    <w:rsid w:val="00E87EB6"/>
    <w:rsid w:val="00E9021B"/>
    <w:rsid w:val="00E902F1"/>
    <w:rsid w:val="00E90433"/>
    <w:rsid w:val="00E90673"/>
    <w:rsid w:val="00E90764"/>
    <w:rsid w:val="00E907A6"/>
    <w:rsid w:val="00E9081D"/>
    <w:rsid w:val="00E90B59"/>
    <w:rsid w:val="00E90D2A"/>
    <w:rsid w:val="00E9107B"/>
    <w:rsid w:val="00E911A1"/>
    <w:rsid w:val="00E916B4"/>
    <w:rsid w:val="00E917A5"/>
    <w:rsid w:val="00E91840"/>
    <w:rsid w:val="00E918D5"/>
    <w:rsid w:val="00E919C0"/>
    <w:rsid w:val="00E92003"/>
    <w:rsid w:val="00E92096"/>
    <w:rsid w:val="00E9227D"/>
    <w:rsid w:val="00E922F7"/>
    <w:rsid w:val="00E92430"/>
    <w:rsid w:val="00E924EE"/>
    <w:rsid w:val="00E92BF7"/>
    <w:rsid w:val="00E92F1A"/>
    <w:rsid w:val="00E93545"/>
    <w:rsid w:val="00E935DD"/>
    <w:rsid w:val="00E93641"/>
    <w:rsid w:val="00E939E6"/>
    <w:rsid w:val="00E93CF3"/>
    <w:rsid w:val="00E93E52"/>
    <w:rsid w:val="00E93F8C"/>
    <w:rsid w:val="00E9461D"/>
    <w:rsid w:val="00E9466D"/>
    <w:rsid w:val="00E946BC"/>
    <w:rsid w:val="00E94AB7"/>
    <w:rsid w:val="00E94EB0"/>
    <w:rsid w:val="00E9538F"/>
    <w:rsid w:val="00E954BA"/>
    <w:rsid w:val="00E959E5"/>
    <w:rsid w:val="00E9607F"/>
    <w:rsid w:val="00E96137"/>
    <w:rsid w:val="00E9621C"/>
    <w:rsid w:val="00E968A3"/>
    <w:rsid w:val="00E9764F"/>
    <w:rsid w:val="00E97906"/>
    <w:rsid w:val="00E97CCC"/>
    <w:rsid w:val="00E97CD1"/>
    <w:rsid w:val="00E97CD4"/>
    <w:rsid w:val="00E97D0D"/>
    <w:rsid w:val="00EA007B"/>
    <w:rsid w:val="00EA0199"/>
    <w:rsid w:val="00EA02DD"/>
    <w:rsid w:val="00EA0402"/>
    <w:rsid w:val="00EA0435"/>
    <w:rsid w:val="00EA089D"/>
    <w:rsid w:val="00EA0A42"/>
    <w:rsid w:val="00EA0FF4"/>
    <w:rsid w:val="00EA1669"/>
    <w:rsid w:val="00EA1856"/>
    <w:rsid w:val="00EA19AB"/>
    <w:rsid w:val="00EA1A78"/>
    <w:rsid w:val="00EA1B51"/>
    <w:rsid w:val="00EA1BCF"/>
    <w:rsid w:val="00EA1C2D"/>
    <w:rsid w:val="00EA2077"/>
    <w:rsid w:val="00EA2308"/>
    <w:rsid w:val="00EA2A41"/>
    <w:rsid w:val="00EA2CDE"/>
    <w:rsid w:val="00EA2DD5"/>
    <w:rsid w:val="00EA346C"/>
    <w:rsid w:val="00EA3D41"/>
    <w:rsid w:val="00EA3EC1"/>
    <w:rsid w:val="00EA408A"/>
    <w:rsid w:val="00EA4243"/>
    <w:rsid w:val="00EA4892"/>
    <w:rsid w:val="00EA49DB"/>
    <w:rsid w:val="00EA4D18"/>
    <w:rsid w:val="00EA4E21"/>
    <w:rsid w:val="00EA4F4A"/>
    <w:rsid w:val="00EA5108"/>
    <w:rsid w:val="00EA5867"/>
    <w:rsid w:val="00EA593E"/>
    <w:rsid w:val="00EA5980"/>
    <w:rsid w:val="00EA5E36"/>
    <w:rsid w:val="00EA5EEC"/>
    <w:rsid w:val="00EA5F4D"/>
    <w:rsid w:val="00EA6149"/>
    <w:rsid w:val="00EA61A5"/>
    <w:rsid w:val="00EA6253"/>
    <w:rsid w:val="00EA66FA"/>
    <w:rsid w:val="00EA6990"/>
    <w:rsid w:val="00EA6B4F"/>
    <w:rsid w:val="00EA742D"/>
    <w:rsid w:val="00EA75D8"/>
    <w:rsid w:val="00EA7737"/>
    <w:rsid w:val="00EA7837"/>
    <w:rsid w:val="00EA7BB5"/>
    <w:rsid w:val="00EA7E53"/>
    <w:rsid w:val="00EB04BC"/>
    <w:rsid w:val="00EB076B"/>
    <w:rsid w:val="00EB0AE5"/>
    <w:rsid w:val="00EB0B7D"/>
    <w:rsid w:val="00EB0C21"/>
    <w:rsid w:val="00EB0F7E"/>
    <w:rsid w:val="00EB1B5C"/>
    <w:rsid w:val="00EB1BBC"/>
    <w:rsid w:val="00EB1BCD"/>
    <w:rsid w:val="00EB1F2C"/>
    <w:rsid w:val="00EB1FDF"/>
    <w:rsid w:val="00EB20DB"/>
    <w:rsid w:val="00EB28F5"/>
    <w:rsid w:val="00EB28FA"/>
    <w:rsid w:val="00EB290C"/>
    <w:rsid w:val="00EB2A4E"/>
    <w:rsid w:val="00EB2C0F"/>
    <w:rsid w:val="00EB2DFC"/>
    <w:rsid w:val="00EB2F86"/>
    <w:rsid w:val="00EB2F9E"/>
    <w:rsid w:val="00EB2FBB"/>
    <w:rsid w:val="00EB30DA"/>
    <w:rsid w:val="00EB3119"/>
    <w:rsid w:val="00EB3666"/>
    <w:rsid w:val="00EB3DC4"/>
    <w:rsid w:val="00EB42B9"/>
    <w:rsid w:val="00EB4537"/>
    <w:rsid w:val="00EB4628"/>
    <w:rsid w:val="00EB47A3"/>
    <w:rsid w:val="00EB4D00"/>
    <w:rsid w:val="00EB5164"/>
    <w:rsid w:val="00EB5284"/>
    <w:rsid w:val="00EB5446"/>
    <w:rsid w:val="00EB5838"/>
    <w:rsid w:val="00EB59DE"/>
    <w:rsid w:val="00EB5C1D"/>
    <w:rsid w:val="00EB633C"/>
    <w:rsid w:val="00EB64F2"/>
    <w:rsid w:val="00EB6582"/>
    <w:rsid w:val="00EB67E7"/>
    <w:rsid w:val="00EB6A04"/>
    <w:rsid w:val="00EB6AAA"/>
    <w:rsid w:val="00EB7006"/>
    <w:rsid w:val="00EB72FB"/>
    <w:rsid w:val="00EB7423"/>
    <w:rsid w:val="00EB74D8"/>
    <w:rsid w:val="00EB7830"/>
    <w:rsid w:val="00EB7B55"/>
    <w:rsid w:val="00EB7BA0"/>
    <w:rsid w:val="00EB7CB2"/>
    <w:rsid w:val="00EB7D13"/>
    <w:rsid w:val="00EC0541"/>
    <w:rsid w:val="00EC058D"/>
    <w:rsid w:val="00EC06A4"/>
    <w:rsid w:val="00EC10C1"/>
    <w:rsid w:val="00EC10D2"/>
    <w:rsid w:val="00EC13A0"/>
    <w:rsid w:val="00EC15CF"/>
    <w:rsid w:val="00EC1783"/>
    <w:rsid w:val="00EC19A1"/>
    <w:rsid w:val="00EC1AC9"/>
    <w:rsid w:val="00EC2080"/>
    <w:rsid w:val="00EC2220"/>
    <w:rsid w:val="00EC2265"/>
    <w:rsid w:val="00EC23A3"/>
    <w:rsid w:val="00EC2888"/>
    <w:rsid w:val="00EC2D17"/>
    <w:rsid w:val="00EC3373"/>
    <w:rsid w:val="00EC33CB"/>
    <w:rsid w:val="00EC342B"/>
    <w:rsid w:val="00EC34F2"/>
    <w:rsid w:val="00EC35E5"/>
    <w:rsid w:val="00EC3649"/>
    <w:rsid w:val="00EC3937"/>
    <w:rsid w:val="00EC39EB"/>
    <w:rsid w:val="00EC3D3C"/>
    <w:rsid w:val="00EC40BD"/>
    <w:rsid w:val="00EC49E5"/>
    <w:rsid w:val="00EC4B09"/>
    <w:rsid w:val="00EC4C39"/>
    <w:rsid w:val="00EC4F0E"/>
    <w:rsid w:val="00EC4F7E"/>
    <w:rsid w:val="00EC53B8"/>
    <w:rsid w:val="00EC54CA"/>
    <w:rsid w:val="00EC5655"/>
    <w:rsid w:val="00EC6099"/>
    <w:rsid w:val="00EC60A0"/>
    <w:rsid w:val="00EC6327"/>
    <w:rsid w:val="00EC64B2"/>
    <w:rsid w:val="00EC64BC"/>
    <w:rsid w:val="00EC6650"/>
    <w:rsid w:val="00EC6739"/>
    <w:rsid w:val="00EC6B55"/>
    <w:rsid w:val="00EC72D7"/>
    <w:rsid w:val="00EC776B"/>
    <w:rsid w:val="00EC79AA"/>
    <w:rsid w:val="00ED0105"/>
    <w:rsid w:val="00ED02AC"/>
    <w:rsid w:val="00ED02BF"/>
    <w:rsid w:val="00ED053F"/>
    <w:rsid w:val="00ED0AAA"/>
    <w:rsid w:val="00ED0B5B"/>
    <w:rsid w:val="00ED0B71"/>
    <w:rsid w:val="00ED0BCC"/>
    <w:rsid w:val="00ED0DB2"/>
    <w:rsid w:val="00ED0EF6"/>
    <w:rsid w:val="00ED16E9"/>
    <w:rsid w:val="00ED1AA5"/>
    <w:rsid w:val="00ED1B80"/>
    <w:rsid w:val="00ED1BDA"/>
    <w:rsid w:val="00ED1F25"/>
    <w:rsid w:val="00ED215B"/>
    <w:rsid w:val="00ED21F7"/>
    <w:rsid w:val="00ED24F6"/>
    <w:rsid w:val="00ED258A"/>
    <w:rsid w:val="00ED26A7"/>
    <w:rsid w:val="00ED296A"/>
    <w:rsid w:val="00ED2C2A"/>
    <w:rsid w:val="00ED2E1D"/>
    <w:rsid w:val="00ED32DD"/>
    <w:rsid w:val="00ED32F3"/>
    <w:rsid w:val="00ED3490"/>
    <w:rsid w:val="00ED398E"/>
    <w:rsid w:val="00ED3AA2"/>
    <w:rsid w:val="00ED3E67"/>
    <w:rsid w:val="00ED3EBD"/>
    <w:rsid w:val="00ED42ED"/>
    <w:rsid w:val="00ED430F"/>
    <w:rsid w:val="00ED44BC"/>
    <w:rsid w:val="00ED4AA1"/>
    <w:rsid w:val="00ED4B55"/>
    <w:rsid w:val="00ED4BE1"/>
    <w:rsid w:val="00ED4F13"/>
    <w:rsid w:val="00ED5349"/>
    <w:rsid w:val="00ED5403"/>
    <w:rsid w:val="00ED5481"/>
    <w:rsid w:val="00ED5A8E"/>
    <w:rsid w:val="00ED5C3A"/>
    <w:rsid w:val="00ED5F37"/>
    <w:rsid w:val="00ED6216"/>
    <w:rsid w:val="00ED626E"/>
    <w:rsid w:val="00ED62C6"/>
    <w:rsid w:val="00ED6359"/>
    <w:rsid w:val="00ED6580"/>
    <w:rsid w:val="00ED69AA"/>
    <w:rsid w:val="00ED6F66"/>
    <w:rsid w:val="00ED7794"/>
    <w:rsid w:val="00ED787C"/>
    <w:rsid w:val="00ED7CA0"/>
    <w:rsid w:val="00ED7F46"/>
    <w:rsid w:val="00EE0345"/>
    <w:rsid w:val="00EE07B7"/>
    <w:rsid w:val="00EE08CF"/>
    <w:rsid w:val="00EE0CF3"/>
    <w:rsid w:val="00EE18B5"/>
    <w:rsid w:val="00EE1969"/>
    <w:rsid w:val="00EE1B9D"/>
    <w:rsid w:val="00EE1E0D"/>
    <w:rsid w:val="00EE1FC3"/>
    <w:rsid w:val="00EE20CD"/>
    <w:rsid w:val="00EE21ED"/>
    <w:rsid w:val="00EE21FE"/>
    <w:rsid w:val="00EE231A"/>
    <w:rsid w:val="00EE23CC"/>
    <w:rsid w:val="00EE29A3"/>
    <w:rsid w:val="00EE2C86"/>
    <w:rsid w:val="00EE344C"/>
    <w:rsid w:val="00EE3710"/>
    <w:rsid w:val="00EE39AA"/>
    <w:rsid w:val="00EE3C41"/>
    <w:rsid w:val="00EE3F45"/>
    <w:rsid w:val="00EE4018"/>
    <w:rsid w:val="00EE4190"/>
    <w:rsid w:val="00EE42AE"/>
    <w:rsid w:val="00EE45DD"/>
    <w:rsid w:val="00EE47F7"/>
    <w:rsid w:val="00EE4883"/>
    <w:rsid w:val="00EE4B9C"/>
    <w:rsid w:val="00EE4D62"/>
    <w:rsid w:val="00EE4DCF"/>
    <w:rsid w:val="00EE4EE3"/>
    <w:rsid w:val="00EE536C"/>
    <w:rsid w:val="00EE5502"/>
    <w:rsid w:val="00EE5BB4"/>
    <w:rsid w:val="00EE5DA9"/>
    <w:rsid w:val="00EE624F"/>
    <w:rsid w:val="00EE655D"/>
    <w:rsid w:val="00EE6564"/>
    <w:rsid w:val="00EE691D"/>
    <w:rsid w:val="00EE6A1C"/>
    <w:rsid w:val="00EE6B11"/>
    <w:rsid w:val="00EE6B8C"/>
    <w:rsid w:val="00EE714C"/>
    <w:rsid w:val="00EE7285"/>
    <w:rsid w:val="00EE7392"/>
    <w:rsid w:val="00EE7B37"/>
    <w:rsid w:val="00EE7DCB"/>
    <w:rsid w:val="00EF024C"/>
    <w:rsid w:val="00EF04D7"/>
    <w:rsid w:val="00EF066D"/>
    <w:rsid w:val="00EF0795"/>
    <w:rsid w:val="00EF08A6"/>
    <w:rsid w:val="00EF0A0C"/>
    <w:rsid w:val="00EF0A5C"/>
    <w:rsid w:val="00EF0BA0"/>
    <w:rsid w:val="00EF0BCC"/>
    <w:rsid w:val="00EF0C91"/>
    <w:rsid w:val="00EF0CF7"/>
    <w:rsid w:val="00EF0EAE"/>
    <w:rsid w:val="00EF1277"/>
    <w:rsid w:val="00EF12C3"/>
    <w:rsid w:val="00EF1300"/>
    <w:rsid w:val="00EF1597"/>
    <w:rsid w:val="00EF1805"/>
    <w:rsid w:val="00EF1AEC"/>
    <w:rsid w:val="00EF1B74"/>
    <w:rsid w:val="00EF1CB0"/>
    <w:rsid w:val="00EF2085"/>
    <w:rsid w:val="00EF21D3"/>
    <w:rsid w:val="00EF2264"/>
    <w:rsid w:val="00EF2506"/>
    <w:rsid w:val="00EF29CD"/>
    <w:rsid w:val="00EF2A33"/>
    <w:rsid w:val="00EF2C49"/>
    <w:rsid w:val="00EF3266"/>
    <w:rsid w:val="00EF3C43"/>
    <w:rsid w:val="00EF40FA"/>
    <w:rsid w:val="00EF481F"/>
    <w:rsid w:val="00EF4AAA"/>
    <w:rsid w:val="00EF50AB"/>
    <w:rsid w:val="00EF51B4"/>
    <w:rsid w:val="00EF52E5"/>
    <w:rsid w:val="00EF556A"/>
    <w:rsid w:val="00EF5DA9"/>
    <w:rsid w:val="00EF61F2"/>
    <w:rsid w:val="00EF639F"/>
    <w:rsid w:val="00EF6435"/>
    <w:rsid w:val="00EF64FF"/>
    <w:rsid w:val="00EF6B41"/>
    <w:rsid w:val="00EF6C70"/>
    <w:rsid w:val="00EF6DC8"/>
    <w:rsid w:val="00EF6E26"/>
    <w:rsid w:val="00EF6E36"/>
    <w:rsid w:val="00EF6ED5"/>
    <w:rsid w:val="00EF7057"/>
    <w:rsid w:val="00EF7060"/>
    <w:rsid w:val="00EF70CA"/>
    <w:rsid w:val="00EF73B2"/>
    <w:rsid w:val="00EF7558"/>
    <w:rsid w:val="00EF75AD"/>
    <w:rsid w:val="00EF7777"/>
    <w:rsid w:val="00EF78E7"/>
    <w:rsid w:val="00F000A0"/>
    <w:rsid w:val="00F0026D"/>
    <w:rsid w:val="00F0065F"/>
    <w:rsid w:val="00F0073E"/>
    <w:rsid w:val="00F00812"/>
    <w:rsid w:val="00F0095D"/>
    <w:rsid w:val="00F00983"/>
    <w:rsid w:val="00F00C85"/>
    <w:rsid w:val="00F00D87"/>
    <w:rsid w:val="00F012A4"/>
    <w:rsid w:val="00F012E1"/>
    <w:rsid w:val="00F0136D"/>
    <w:rsid w:val="00F013C7"/>
    <w:rsid w:val="00F014E1"/>
    <w:rsid w:val="00F01662"/>
    <w:rsid w:val="00F019E8"/>
    <w:rsid w:val="00F01CEF"/>
    <w:rsid w:val="00F02161"/>
    <w:rsid w:val="00F02291"/>
    <w:rsid w:val="00F0240E"/>
    <w:rsid w:val="00F02739"/>
    <w:rsid w:val="00F02965"/>
    <w:rsid w:val="00F02B1E"/>
    <w:rsid w:val="00F035C0"/>
    <w:rsid w:val="00F03711"/>
    <w:rsid w:val="00F038DA"/>
    <w:rsid w:val="00F039FA"/>
    <w:rsid w:val="00F03C60"/>
    <w:rsid w:val="00F04084"/>
    <w:rsid w:val="00F041DF"/>
    <w:rsid w:val="00F0463D"/>
    <w:rsid w:val="00F04BB0"/>
    <w:rsid w:val="00F04DB0"/>
    <w:rsid w:val="00F0562A"/>
    <w:rsid w:val="00F05670"/>
    <w:rsid w:val="00F058D9"/>
    <w:rsid w:val="00F05E6D"/>
    <w:rsid w:val="00F05F08"/>
    <w:rsid w:val="00F05F97"/>
    <w:rsid w:val="00F06076"/>
    <w:rsid w:val="00F060BA"/>
    <w:rsid w:val="00F063F1"/>
    <w:rsid w:val="00F06478"/>
    <w:rsid w:val="00F067E0"/>
    <w:rsid w:val="00F06D12"/>
    <w:rsid w:val="00F06D20"/>
    <w:rsid w:val="00F06F55"/>
    <w:rsid w:val="00F06FD8"/>
    <w:rsid w:val="00F0731F"/>
    <w:rsid w:val="00F079D7"/>
    <w:rsid w:val="00F07F5C"/>
    <w:rsid w:val="00F1025F"/>
    <w:rsid w:val="00F10B6E"/>
    <w:rsid w:val="00F10ECD"/>
    <w:rsid w:val="00F11046"/>
    <w:rsid w:val="00F1120F"/>
    <w:rsid w:val="00F118A2"/>
    <w:rsid w:val="00F11AF8"/>
    <w:rsid w:val="00F11EA8"/>
    <w:rsid w:val="00F11FA5"/>
    <w:rsid w:val="00F1202C"/>
    <w:rsid w:val="00F122B3"/>
    <w:rsid w:val="00F130E1"/>
    <w:rsid w:val="00F1326F"/>
    <w:rsid w:val="00F133BB"/>
    <w:rsid w:val="00F139F4"/>
    <w:rsid w:val="00F13ECF"/>
    <w:rsid w:val="00F13F7B"/>
    <w:rsid w:val="00F14292"/>
    <w:rsid w:val="00F14336"/>
    <w:rsid w:val="00F14647"/>
    <w:rsid w:val="00F146C4"/>
    <w:rsid w:val="00F147F0"/>
    <w:rsid w:val="00F1488F"/>
    <w:rsid w:val="00F14986"/>
    <w:rsid w:val="00F14C66"/>
    <w:rsid w:val="00F14CAD"/>
    <w:rsid w:val="00F14DB9"/>
    <w:rsid w:val="00F15213"/>
    <w:rsid w:val="00F15465"/>
    <w:rsid w:val="00F15649"/>
    <w:rsid w:val="00F1578B"/>
    <w:rsid w:val="00F162DC"/>
    <w:rsid w:val="00F16408"/>
    <w:rsid w:val="00F16A67"/>
    <w:rsid w:val="00F16B63"/>
    <w:rsid w:val="00F16CC6"/>
    <w:rsid w:val="00F16F63"/>
    <w:rsid w:val="00F1702B"/>
    <w:rsid w:val="00F17542"/>
    <w:rsid w:val="00F17A96"/>
    <w:rsid w:val="00F17C1F"/>
    <w:rsid w:val="00F17C6C"/>
    <w:rsid w:val="00F17CA6"/>
    <w:rsid w:val="00F17D06"/>
    <w:rsid w:val="00F20003"/>
    <w:rsid w:val="00F200C0"/>
    <w:rsid w:val="00F20120"/>
    <w:rsid w:val="00F20202"/>
    <w:rsid w:val="00F2040C"/>
    <w:rsid w:val="00F20D3F"/>
    <w:rsid w:val="00F21004"/>
    <w:rsid w:val="00F21174"/>
    <w:rsid w:val="00F211EA"/>
    <w:rsid w:val="00F21364"/>
    <w:rsid w:val="00F21A30"/>
    <w:rsid w:val="00F21A79"/>
    <w:rsid w:val="00F22059"/>
    <w:rsid w:val="00F2216C"/>
    <w:rsid w:val="00F22771"/>
    <w:rsid w:val="00F229EC"/>
    <w:rsid w:val="00F22F19"/>
    <w:rsid w:val="00F2344D"/>
    <w:rsid w:val="00F23485"/>
    <w:rsid w:val="00F238E0"/>
    <w:rsid w:val="00F2398F"/>
    <w:rsid w:val="00F23CA4"/>
    <w:rsid w:val="00F24823"/>
    <w:rsid w:val="00F24C14"/>
    <w:rsid w:val="00F24D7C"/>
    <w:rsid w:val="00F25564"/>
    <w:rsid w:val="00F25604"/>
    <w:rsid w:val="00F25737"/>
    <w:rsid w:val="00F25C51"/>
    <w:rsid w:val="00F26067"/>
    <w:rsid w:val="00F26325"/>
    <w:rsid w:val="00F26656"/>
    <w:rsid w:val="00F26C93"/>
    <w:rsid w:val="00F26DC4"/>
    <w:rsid w:val="00F27147"/>
    <w:rsid w:val="00F27458"/>
    <w:rsid w:val="00F27624"/>
    <w:rsid w:val="00F304BB"/>
    <w:rsid w:val="00F305FF"/>
    <w:rsid w:val="00F306C0"/>
    <w:rsid w:val="00F30919"/>
    <w:rsid w:val="00F309D0"/>
    <w:rsid w:val="00F30F31"/>
    <w:rsid w:val="00F310FF"/>
    <w:rsid w:val="00F3119B"/>
    <w:rsid w:val="00F3125E"/>
    <w:rsid w:val="00F312C5"/>
    <w:rsid w:val="00F31E74"/>
    <w:rsid w:val="00F31F3F"/>
    <w:rsid w:val="00F31F75"/>
    <w:rsid w:val="00F32311"/>
    <w:rsid w:val="00F324CF"/>
    <w:rsid w:val="00F32B7F"/>
    <w:rsid w:val="00F33176"/>
    <w:rsid w:val="00F332A7"/>
    <w:rsid w:val="00F3331C"/>
    <w:rsid w:val="00F334B8"/>
    <w:rsid w:val="00F345FA"/>
    <w:rsid w:val="00F3495B"/>
    <w:rsid w:val="00F34A65"/>
    <w:rsid w:val="00F34C64"/>
    <w:rsid w:val="00F34FC9"/>
    <w:rsid w:val="00F352DC"/>
    <w:rsid w:val="00F353CC"/>
    <w:rsid w:val="00F35947"/>
    <w:rsid w:val="00F35A60"/>
    <w:rsid w:val="00F35AC4"/>
    <w:rsid w:val="00F35AFF"/>
    <w:rsid w:val="00F35BEA"/>
    <w:rsid w:val="00F35E45"/>
    <w:rsid w:val="00F3603A"/>
    <w:rsid w:val="00F360CF"/>
    <w:rsid w:val="00F3627A"/>
    <w:rsid w:val="00F3670F"/>
    <w:rsid w:val="00F3677A"/>
    <w:rsid w:val="00F36A6E"/>
    <w:rsid w:val="00F36D3E"/>
    <w:rsid w:val="00F36D7A"/>
    <w:rsid w:val="00F36DD0"/>
    <w:rsid w:val="00F37092"/>
    <w:rsid w:val="00F37348"/>
    <w:rsid w:val="00F373ED"/>
    <w:rsid w:val="00F37416"/>
    <w:rsid w:val="00F37955"/>
    <w:rsid w:val="00F37A2C"/>
    <w:rsid w:val="00F37A80"/>
    <w:rsid w:val="00F37B0A"/>
    <w:rsid w:val="00F37E87"/>
    <w:rsid w:val="00F40399"/>
    <w:rsid w:val="00F404D6"/>
    <w:rsid w:val="00F40525"/>
    <w:rsid w:val="00F4073B"/>
    <w:rsid w:val="00F40878"/>
    <w:rsid w:val="00F409F7"/>
    <w:rsid w:val="00F40DB4"/>
    <w:rsid w:val="00F40FA4"/>
    <w:rsid w:val="00F417F8"/>
    <w:rsid w:val="00F41AB3"/>
    <w:rsid w:val="00F41B30"/>
    <w:rsid w:val="00F41EF9"/>
    <w:rsid w:val="00F4248E"/>
    <w:rsid w:val="00F424DF"/>
    <w:rsid w:val="00F4292B"/>
    <w:rsid w:val="00F42EE9"/>
    <w:rsid w:val="00F42F6E"/>
    <w:rsid w:val="00F431D8"/>
    <w:rsid w:val="00F432B9"/>
    <w:rsid w:val="00F4331F"/>
    <w:rsid w:val="00F437DA"/>
    <w:rsid w:val="00F43D99"/>
    <w:rsid w:val="00F43DF4"/>
    <w:rsid w:val="00F43EC3"/>
    <w:rsid w:val="00F441FF"/>
    <w:rsid w:val="00F4429A"/>
    <w:rsid w:val="00F44924"/>
    <w:rsid w:val="00F44C3D"/>
    <w:rsid w:val="00F44C54"/>
    <w:rsid w:val="00F44EFB"/>
    <w:rsid w:val="00F45159"/>
    <w:rsid w:val="00F45163"/>
    <w:rsid w:val="00F453B3"/>
    <w:rsid w:val="00F454E3"/>
    <w:rsid w:val="00F456E8"/>
    <w:rsid w:val="00F459D9"/>
    <w:rsid w:val="00F45AF4"/>
    <w:rsid w:val="00F45C36"/>
    <w:rsid w:val="00F45D54"/>
    <w:rsid w:val="00F45F73"/>
    <w:rsid w:val="00F46305"/>
    <w:rsid w:val="00F463B4"/>
    <w:rsid w:val="00F46DF2"/>
    <w:rsid w:val="00F470C3"/>
    <w:rsid w:val="00F470CE"/>
    <w:rsid w:val="00F47246"/>
    <w:rsid w:val="00F47518"/>
    <w:rsid w:val="00F47672"/>
    <w:rsid w:val="00F47972"/>
    <w:rsid w:val="00F47E4A"/>
    <w:rsid w:val="00F50623"/>
    <w:rsid w:val="00F50643"/>
    <w:rsid w:val="00F50948"/>
    <w:rsid w:val="00F50C78"/>
    <w:rsid w:val="00F50EFF"/>
    <w:rsid w:val="00F50FA8"/>
    <w:rsid w:val="00F51563"/>
    <w:rsid w:val="00F517CF"/>
    <w:rsid w:val="00F51B56"/>
    <w:rsid w:val="00F51CCD"/>
    <w:rsid w:val="00F51E67"/>
    <w:rsid w:val="00F5254D"/>
    <w:rsid w:val="00F5255E"/>
    <w:rsid w:val="00F527DA"/>
    <w:rsid w:val="00F530BD"/>
    <w:rsid w:val="00F53367"/>
    <w:rsid w:val="00F5385F"/>
    <w:rsid w:val="00F53B44"/>
    <w:rsid w:val="00F53F38"/>
    <w:rsid w:val="00F53F97"/>
    <w:rsid w:val="00F546A5"/>
    <w:rsid w:val="00F548A2"/>
    <w:rsid w:val="00F548DC"/>
    <w:rsid w:val="00F54A4D"/>
    <w:rsid w:val="00F54BAF"/>
    <w:rsid w:val="00F54E68"/>
    <w:rsid w:val="00F55266"/>
    <w:rsid w:val="00F55338"/>
    <w:rsid w:val="00F559AA"/>
    <w:rsid w:val="00F55AAB"/>
    <w:rsid w:val="00F55B95"/>
    <w:rsid w:val="00F56496"/>
    <w:rsid w:val="00F5649F"/>
    <w:rsid w:val="00F56856"/>
    <w:rsid w:val="00F5692B"/>
    <w:rsid w:val="00F56DF3"/>
    <w:rsid w:val="00F56F3C"/>
    <w:rsid w:val="00F56F49"/>
    <w:rsid w:val="00F5713B"/>
    <w:rsid w:val="00F57273"/>
    <w:rsid w:val="00F57E11"/>
    <w:rsid w:val="00F6003A"/>
    <w:rsid w:val="00F605C5"/>
    <w:rsid w:val="00F6093D"/>
    <w:rsid w:val="00F60A4B"/>
    <w:rsid w:val="00F60E4D"/>
    <w:rsid w:val="00F60F4C"/>
    <w:rsid w:val="00F611FE"/>
    <w:rsid w:val="00F61364"/>
    <w:rsid w:val="00F614F7"/>
    <w:rsid w:val="00F61B6E"/>
    <w:rsid w:val="00F61E6B"/>
    <w:rsid w:val="00F61E89"/>
    <w:rsid w:val="00F61FEC"/>
    <w:rsid w:val="00F62748"/>
    <w:rsid w:val="00F62C75"/>
    <w:rsid w:val="00F62DFA"/>
    <w:rsid w:val="00F62E2F"/>
    <w:rsid w:val="00F633E6"/>
    <w:rsid w:val="00F63405"/>
    <w:rsid w:val="00F634DC"/>
    <w:rsid w:val="00F63705"/>
    <w:rsid w:val="00F639E7"/>
    <w:rsid w:val="00F63BD6"/>
    <w:rsid w:val="00F64118"/>
    <w:rsid w:val="00F643A7"/>
    <w:rsid w:val="00F64811"/>
    <w:rsid w:val="00F64CEB"/>
    <w:rsid w:val="00F655D9"/>
    <w:rsid w:val="00F65AEC"/>
    <w:rsid w:val="00F65C91"/>
    <w:rsid w:val="00F65FE1"/>
    <w:rsid w:val="00F6630C"/>
    <w:rsid w:val="00F664C8"/>
    <w:rsid w:val="00F6654C"/>
    <w:rsid w:val="00F66736"/>
    <w:rsid w:val="00F66E32"/>
    <w:rsid w:val="00F66E8D"/>
    <w:rsid w:val="00F672B9"/>
    <w:rsid w:val="00F67421"/>
    <w:rsid w:val="00F67524"/>
    <w:rsid w:val="00F6776F"/>
    <w:rsid w:val="00F678CC"/>
    <w:rsid w:val="00F7052D"/>
    <w:rsid w:val="00F70776"/>
    <w:rsid w:val="00F70A54"/>
    <w:rsid w:val="00F70BAF"/>
    <w:rsid w:val="00F70E72"/>
    <w:rsid w:val="00F70FB6"/>
    <w:rsid w:val="00F71370"/>
    <w:rsid w:val="00F713D1"/>
    <w:rsid w:val="00F720BC"/>
    <w:rsid w:val="00F72340"/>
    <w:rsid w:val="00F7258A"/>
    <w:rsid w:val="00F72D04"/>
    <w:rsid w:val="00F72DCE"/>
    <w:rsid w:val="00F72E52"/>
    <w:rsid w:val="00F7306D"/>
    <w:rsid w:val="00F73098"/>
    <w:rsid w:val="00F730FA"/>
    <w:rsid w:val="00F7394E"/>
    <w:rsid w:val="00F73ADF"/>
    <w:rsid w:val="00F73D67"/>
    <w:rsid w:val="00F73ECC"/>
    <w:rsid w:val="00F740BA"/>
    <w:rsid w:val="00F743B4"/>
    <w:rsid w:val="00F74A87"/>
    <w:rsid w:val="00F74B76"/>
    <w:rsid w:val="00F75219"/>
    <w:rsid w:val="00F753EA"/>
    <w:rsid w:val="00F75728"/>
    <w:rsid w:val="00F7599A"/>
    <w:rsid w:val="00F75CCF"/>
    <w:rsid w:val="00F76434"/>
    <w:rsid w:val="00F76441"/>
    <w:rsid w:val="00F7692B"/>
    <w:rsid w:val="00F7696B"/>
    <w:rsid w:val="00F76A3C"/>
    <w:rsid w:val="00F76B3D"/>
    <w:rsid w:val="00F774CB"/>
    <w:rsid w:val="00F775C2"/>
    <w:rsid w:val="00F77A9E"/>
    <w:rsid w:val="00F77CA4"/>
    <w:rsid w:val="00F77E73"/>
    <w:rsid w:val="00F77EED"/>
    <w:rsid w:val="00F77EFB"/>
    <w:rsid w:val="00F8042F"/>
    <w:rsid w:val="00F804AE"/>
    <w:rsid w:val="00F80CD2"/>
    <w:rsid w:val="00F80D85"/>
    <w:rsid w:val="00F80ED2"/>
    <w:rsid w:val="00F810DC"/>
    <w:rsid w:val="00F8110C"/>
    <w:rsid w:val="00F8187E"/>
    <w:rsid w:val="00F81985"/>
    <w:rsid w:val="00F81BEF"/>
    <w:rsid w:val="00F81CCB"/>
    <w:rsid w:val="00F81E40"/>
    <w:rsid w:val="00F81F79"/>
    <w:rsid w:val="00F82244"/>
    <w:rsid w:val="00F82284"/>
    <w:rsid w:val="00F8230B"/>
    <w:rsid w:val="00F823F3"/>
    <w:rsid w:val="00F828FC"/>
    <w:rsid w:val="00F82D34"/>
    <w:rsid w:val="00F82F0A"/>
    <w:rsid w:val="00F830C9"/>
    <w:rsid w:val="00F8316D"/>
    <w:rsid w:val="00F83498"/>
    <w:rsid w:val="00F8375E"/>
    <w:rsid w:val="00F838B7"/>
    <w:rsid w:val="00F838D8"/>
    <w:rsid w:val="00F83938"/>
    <w:rsid w:val="00F84620"/>
    <w:rsid w:val="00F8480B"/>
    <w:rsid w:val="00F848CF"/>
    <w:rsid w:val="00F84A5A"/>
    <w:rsid w:val="00F84EC3"/>
    <w:rsid w:val="00F8584F"/>
    <w:rsid w:val="00F85A5C"/>
    <w:rsid w:val="00F8632A"/>
    <w:rsid w:val="00F8668C"/>
    <w:rsid w:val="00F8674C"/>
    <w:rsid w:val="00F86A71"/>
    <w:rsid w:val="00F86BEB"/>
    <w:rsid w:val="00F86D2A"/>
    <w:rsid w:val="00F86DA4"/>
    <w:rsid w:val="00F86EB2"/>
    <w:rsid w:val="00F87317"/>
    <w:rsid w:val="00F873F2"/>
    <w:rsid w:val="00F87465"/>
    <w:rsid w:val="00F87545"/>
    <w:rsid w:val="00F875FB"/>
    <w:rsid w:val="00F876D0"/>
    <w:rsid w:val="00F87788"/>
    <w:rsid w:val="00F87F5C"/>
    <w:rsid w:val="00F90149"/>
    <w:rsid w:val="00F90173"/>
    <w:rsid w:val="00F903B9"/>
    <w:rsid w:val="00F905CC"/>
    <w:rsid w:val="00F9067C"/>
    <w:rsid w:val="00F9086B"/>
    <w:rsid w:val="00F90DDF"/>
    <w:rsid w:val="00F90FD2"/>
    <w:rsid w:val="00F91190"/>
    <w:rsid w:val="00F911AE"/>
    <w:rsid w:val="00F91D0A"/>
    <w:rsid w:val="00F91E47"/>
    <w:rsid w:val="00F91E5E"/>
    <w:rsid w:val="00F91EBB"/>
    <w:rsid w:val="00F91F4C"/>
    <w:rsid w:val="00F91F8E"/>
    <w:rsid w:val="00F9229F"/>
    <w:rsid w:val="00F92E8D"/>
    <w:rsid w:val="00F9371D"/>
    <w:rsid w:val="00F93A70"/>
    <w:rsid w:val="00F93DF0"/>
    <w:rsid w:val="00F940D3"/>
    <w:rsid w:val="00F941BB"/>
    <w:rsid w:val="00F94593"/>
    <w:rsid w:val="00F946C3"/>
    <w:rsid w:val="00F948ED"/>
    <w:rsid w:val="00F94A0C"/>
    <w:rsid w:val="00F94AC0"/>
    <w:rsid w:val="00F94D51"/>
    <w:rsid w:val="00F94E38"/>
    <w:rsid w:val="00F956FA"/>
    <w:rsid w:val="00F95BF2"/>
    <w:rsid w:val="00F95C82"/>
    <w:rsid w:val="00F95CEF"/>
    <w:rsid w:val="00F95E13"/>
    <w:rsid w:val="00F95E90"/>
    <w:rsid w:val="00F9627A"/>
    <w:rsid w:val="00F96290"/>
    <w:rsid w:val="00F962D8"/>
    <w:rsid w:val="00F96361"/>
    <w:rsid w:val="00F96428"/>
    <w:rsid w:val="00F964A7"/>
    <w:rsid w:val="00F967CB"/>
    <w:rsid w:val="00F967D6"/>
    <w:rsid w:val="00F96A5F"/>
    <w:rsid w:val="00F9733E"/>
    <w:rsid w:val="00F974AE"/>
    <w:rsid w:val="00F97710"/>
    <w:rsid w:val="00F97D4C"/>
    <w:rsid w:val="00FA046F"/>
    <w:rsid w:val="00FA06E9"/>
    <w:rsid w:val="00FA076D"/>
    <w:rsid w:val="00FA0914"/>
    <w:rsid w:val="00FA0B81"/>
    <w:rsid w:val="00FA0E01"/>
    <w:rsid w:val="00FA0E2C"/>
    <w:rsid w:val="00FA11C5"/>
    <w:rsid w:val="00FA16CB"/>
    <w:rsid w:val="00FA19F6"/>
    <w:rsid w:val="00FA1B82"/>
    <w:rsid w:val="00FA204E"/>
    <w:rsid w:val="00FA207A"/>
    <w:rsid w:val="00FA24F4"/>
    <w:rsid w:val="00FA2F2A"/>
    <w:rsid w:val="00FA313F"/>
    <w:rsid w:val="00FA3162"/>
    <w:rsid w:val="00FA326E"/>
    <w:rsid w:val="00FA3F9D"/>
    <w:rsid w:val="00FA40BF"/>
    <w:rsid w:val="00FA425C"/>
    <w:rsid w:val="00FA4ED3"/>
    <w:rsid w:val="00FA52E1"/>
    <w:rsid w:val="00FA566C"/>
    <w:rsid w:val="00FA56B4"/>
    <w:rsid w:val="00FA5D2E"/>
    <w:rsid w:val="00FA5DCB"/>
    <w:rsid w:val="00FA5FCF"/>
    <w:rsid w:val="00FA604C"/>
    <w:rsid w:val="00FA63AA"/>
    <w:rsid w:val="00FA69D1"/>
    <w:rsid w:val="00FA6A3B"/>
    <w:rsid w:val="00FA6B16"/>
    <w:rsid w:val="00FA71DB"/>
    <w:rsid w:val="00FA72F2"/>
    <w:rsid w:val="00FA73E2"/>
    <w:rsid w:val="00FA74B0"/>
    <w:rsid w:val="00FA7583"/>
    <w:rsid w:val="00FA7880"/>
    <w:rsid w:val="00FA7AFA"/>
    <w:rsid w:val="00FA7B3B"/>
    <w:rsid w:val="00FB0069"/>
    <w:rsid w:val="00FB0794"/>
    <w:rsid w:val="00FB0D0E"/>
    <w:rsid w:val="00FB0E60"/>
    <w:rsid w:val="00FB1319"/>
    <w:rsid w:val="00FB1768"/>
    <w:rsid w:val="00FB19ED"/>
    <w:rsid w:val="00FB1AF8"/>
    <w:rsid w:val="00FB1B56"/>
    <w:rsid w:val="00FB1E26"/>
    <w:rsid w:val="00FB2356"/>
    <w:rsid w:val="00FB239E"/>
    <w:rsid w:val="00FB2533"/>
    <w:rsid w:val="00FB2A48"/>
    <w:rsid w:val="00FB2C43"/>
    <w:rsid w:val="00FB3214"/>
    <w:rsid w:val="00FB3484"/>
    <w:rsid w:val="00FB3615"/>
    <w:rsid w:val="00FB374A"/>
    <w:rsid w:val="00FB3769"/>
    <w:rsid w:val="00FB387A"/>
    <w:rsid w:val="00FB38D4"/>
    <w:rsid w:val="00FB3980"/>
    <w:rsid w:val="00FB3B64"/>
    <w:rsid w:val="00FB3CB4"/>
    <w:rsid w:val="00FB3EB9"/>
    <w:rsid w:val="00FB4517"/>
    <w:rsid w:val="00FB4771"/>
    <w:rsid w:val="00FB4F56"/>
    <w:rsid w:val="00FB51A3"/>
    <w:rsid w:val="00FB5CB0"/>
    <w:rsid w:val="00FB5F72"/>
    <w:rsid w:val="00FB5F78"/>
    <w:rsid w:val="00FB63C4"/>
    <w:rsid w:val="00FB6521"/>
    <w:rsid w:val="00FB659D"/>
    <w:rsid w:val="00FB6CC9"/>
    <w:rsid w:val="00FB6F20"/>
    <w:rsid w:val="00FB708C"/>
    <w:rsid w:val="00FB7305"/>
    <w:rsid w:val="00FB7316"/>
    <w:rsid w:val="00FB7805"/>
    <w:rsid w:val="00FB7861"/>
    <w:rsid w:val="00FB78AE"/>
    <w:rsid w:val="00FB7A3C"/>
    <w:rsid w:val="00FB7B69"/>
    <w:rsid w:val="00FC0172"/>
    <w:rsid w:val="00FC0272"/>
    <w:rsid w:val="00FC0545"/>
    <w:rsid w:val="00FC07E9"/>
    <w:rsid w:val="00FC0DAE"/>
    <w:rsid w:val="00FC0EB0"/>
    <w:rsid w:val="00FC1438"/>
    <w:rsid w:val="00FC176A"/>
    <w:rsid w:val="00FC1909"/>
    <w:rsid w:val="00FC1AAF"/>
    <w:rsid w:val="00FC1B0F"/>
    <w:rsid w:val="00FC1C9F"/>
    <w:rsid w:val="00FC2002"/>
    <w:rsid w:val="00FC2153"/>
    <w:rsid w:val="00FC257F"/>
    <w:rsid w:val="00FC29A4"/>
    <w:rsid w:val="00FC2C89"/>
    <w:rsid w:val="00FC3691"/>
    <w:rsid w:val="00FC38F9"/>
    <w:rsid w:val="00FC3B75"/>
    <w:rsid w:val="00FC3E4C"/>
    <w:rsid w:val="00FC4396"/>
    <w:rsid w:val="00FC4403"/>
    <w:rsid w:val="00FC44B3"/>
    <w:rsid w:val="00FC4CC2"/>
    <w:rsid w:val="00FC4D40"/>
    <w:rsid w:val="00FC5162"/>
    <w:rsid w:val="00FC516E"/>
    <w:rsid w:val="00FC5319"/>
    <w:rsid w:val="00FC5435"/>
    <w:rsid w:val="00FC62E7"/>
    <w:rsid w:val="00FC6952"/>
    <w:rsid w:val="00FC6A26"/>
    <w:rsid w:val="00FC6A53"/>
    <w:rsid w:val="00FC70A0"/>
    <w:rsid w:val="00FC70E8"/>
    <w:rsid w:val="00FC73C0"/>
    <w:rsid w:val="00FC77D1"/>
    <w:rsid w:val="00FC797E"/>
    <w:rsid w:val="00FC7ABD"/>
    <w:rsid w:val="00FD00BD"/>
    <w:rsid w:val="00FD04BE"/>
    <w:rsid w:val="00FD0648"/>
    <w:rsid w:val="00FD0E04"/>
    <w:rsid w:val="00FD1011"/>
    <w:rsid w:val="00FD164E"/>
    <w:rsid w:val="00FD19DE"/>
    <w:rsid w:val="00FD1ACE"/>
    <w:rsid w:val="00FD1AE9"/>
    <w:rsid w:val="00FD22EF"/>
    <w:rsid w:val="00FD26BD"/>
    <w:rsid w:val="00FD27EF"/>
    <w:rsid w:val="00FD28BB"/>
    <w:rsid w:val="00FD36C9"/>
    <w:rsid w:val="00FD3912"/>
    <w:rsid w:val="00FD3AAE"/>
    <w:rsid w:val="00FD3ACF"/>
    <w:rsid w:val="00FD3D97"/>
    <w:rsid w:val="00FD4241"/>
    <w:rsid w:val="00FD4707"/>
    <w:rsid w:val="00FD481B"/>
    <w:rsid w:val="00FD48B0"/>
    <w:rsid w:val="00FD510C"/>
    <w:rsid w:val="00FD525D"/>
    <w:rsid w:val="00FD5291"/>
    <w:rsid w:val="00FD5385"/>
    <w:rsid w:val="00FD56D8"/>
    <w:rsid w:val="00FD56E0"/>
    <w:rsid w:val="00FD57C5"/>
    <w:rsid w:val="00FD59FD"/>
    <w:rsid w:val="00FD5D50"/>
    <w:rsid w:val="00FD5F88"/>
    <w:rsid w:val="00FD6036"/>
    <w:rsid w:val="00FD6444"/>
    <w:rsid w:val="00FD6483"/>
    <w:rsid w:val="00FD6885"/>
    <w:rsid w:val="00FD691B"/>
    <w:rsid w:val="00FD696B"/>
    <w:rsid w:val="00FD69B9"/>
    <w:rsid w:val="00FD6A0D"/>
    <w:rsid w:val="00FD6DD9"/>
    <w:rsid w:val="00FD71BA"/>
    <w:rsid w:val="00FD74E7"/>
    <w:rsid w:val="00FD7562"/>
    <w:rsid w:val="00FD75A8"/>
    <w:rsid w:val="00FD7CCC"/>
    <w:rsid w:val="00FD7FAC"/>
    <w:rsid w:val="00FE01E2"/>
    <w:rsid w:val="00FE07EF"/>
    <w:rsid w:val="00FE0B59"/>
    <w:rsid w:val="00FE0F1D"/>
    <w:rsid w:val="00FE15AB"/>
    <w:rsid w:val="00FE1665"/>
    <w:rsid w:val="00FE1756"/>
    <w:rsid w:val="00FE1976"/>
    <w:rsid w:val="00FE23E1"/>
    <w:rsid w:val="00FE28AB"/>
    <w:rsid w:val="00FE28E1"/>
    <w:rsid w:val="00FE2926"/>
    <w:rsid w:val="00FE2BFA"/>
    <w:rsid w:val="00FE2C49"/>
    <w:rsid w:val="00FE2E03"/>
    <w:rsid w:val="00FE2E29"/>
    <w:rsid w:val="00FE33A0"/>
    <w:rsid w:val="00FE41A2"/>
    <w:rsid w:val="00FE443E"/>
    <w:rsid w:val="00FE45A1"/>
    <w:rsid w:val="00FE45DE"/>
    <w:rsid w:val="00FE4847"/>
    <w:rsid w:val="00FE4C2F"/>
    <w:rsid w:val="00FE4ED0"/>
    <w:rsid w:val="00FE503B"/>
    <w:rsid w:val="00FE51F8"/>
    <w:rsid w:val="00FE53C1"/>
    <w:rsid w:val="00FE5529"/>
    <w:rsid w:val="00FE595B"/>
    <w:rsid w:val="00FE5A2E"/>
    <w:rsid w:val="00FE5B13"/>
    <w:rsid w:val="00FE5D92"/>
    <w:rsid w:val="00FE696E"/>
    <w:rsid w:val="00FE6982"/>
    <w:rsid w:val="00FE6F5D"/>
    <w:rsid w:val="00FE7039"/>
    <w:rsid w:val="00FE7043"/>
    <w:rsid w:val="00FE7291"/>
    <w:rsid w:val="00FE730E"/>
    <w:rsid w:val="00FE77FF"/>
    <w:rsid w:val="00FE7AA8"/>
    <w:rsid w:val="00FE7B46"/>
    <w:rsid w:val="00FF019B"/>
    <w:rsid w:val="00FF03C0"/>
    <w:rsid w:val="00FF0487"/>
    <w:rsid w:val="00FF0513"/>
    <w:rsid w:val="00FF0762"/>
    <w:rsid w:val="00FF09C0"/>
    <w:rsid w:val="00FF0C5D"/>
    <w:rsid w:val="00FF0ED3"/>
    <w:rsid w:val="00FF1513"/>
    <w:rsid w:val="00FF1AC6"/>
    <w:rsid w:val="00FF1D45"/>
    <w:rsid w:val="00FF224C"/>
    <w:rsid w:val="00FF22BB"/>
    <w:rsid w:val="00FF23A6"/>
    <w:rsid w:val="00FF25B4"/>
    <w:rsid w:val="00FF25BF"/>
    <w:rsid w:val="00FF27F1"/>
    <w:rsid w:val="00FF2993"/>
    <w:rsid w:val="00FF3625"/>
    <w:rsid w:val="00FF36FC"/>
    <w:rsid w:val="00FF3B70"/>
    <w:rsid w:val="00FF3E51"/>
    <w:rsid w:val="00FF4421"/>
    <w:rsid w:val="00FF4428"/>
    <w:rsid w:val="00FF44C5"/>
    <w:rsid w:val="00FF464B"/>
    <w:rsid w:val="00FF4941"/>
    <w:rsid w:val="00FF498B"/>
    <w:rsid w:val="00FF4D69"/>
    <w:rsid w:val="00FF50CF"/>
    <w:rsid w:val="00FF5489"/>
    <w:rsid w:val="00FF578C"/>
    <w:rsid w:val="00FF582A"/>
    <w:rsid w:val="00FF5BFD"/>
    <w:rsid w:val="00FF5C5F"/>
    <w:rsid w:val="00FF6094"/>
    <w:rsid w:val="00FF60DA"/>
    <w:rsid w:val="00FF60EE"/>
    <w:rsid w:val="00FF6448"/>
    <w:rsid w:val="00FF6752"/>
    <w:rsid w:val="00FF6774"/>
    <w:rsid w:val="00FF6838"/>
    <w:rsid w:val="00FF6CEC"/>
    <w:rsid w:val="00FF6FA1"/>
    <w:rsid w:val="00FF7114"/>
    <w:rsid w:val="00FF7687"/>
    <w:rsid w:val="00FF79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64AE7"/>
    <w:pPr>
      <w:widowControl w:val="0"/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next w:val="a0"/>
    <w:link w:val="1Char"/>
    <w:qFormat/>
    <w:rsid w:val="00264AE7"/>
    <w:pPr>
      <w:keepNext/>
      <w:keepLines/>
      <w:numPr>
        <w:numId w:val="47"/>
      </w:numPr>
      <w:spacing w:beforeLines="50" w:before="50" w:afterLines="50" w:after="50" w:line="360" w:lineRule="auto"/>
      <w:jc w:val="center"/>
      <w:outlineLvl w:val="0"/>
    </w:pPr>
    <w:rPr>
      <w:rFonts w:eastAsia="黑体"/>
      <w:b/>
      <w:bCs/>
      <w:kern w:val="44"/>
      <w:sz w:val="30"/>
      <w:szCs w:val="30"/>
    </w:rPr>
  </w:style>
  <w:style w:type="paragraph" w:styleId="2">
    <w:name w:val="heading 2"/>
    <w:next w:val="a0"/>
    <w:link w:val="2Char"/>
    <w:qFormat/>
    <w:rsid w:val="00264AE7"/>
    <w:pPr>
      <w:keepNext/>
      <w:keepLines/>
      <w:numPr>
        <w:ilvl w:val="1"/>
        <w:numId w:val="47"/>
      </w:numPr>
      <w:spacing w:beforeLines="100" w:before="100" w:afterLines="50" w:after="50" w:line="360" w:lineRule="auto"/>
      <w:jc w:val="center"/>
      <w:outlineLvl w:val="1"/>
    </w:pPr>
    <w:rPr>
      <w:b/>
      <w:bCs/>
      <w:kern w:val="2"/>
      <w:sz w:val="28"/>
      <w:szCs w:val="28"/>
    </w:rPr>
  </w:style>
  <w:style w:type="paragraph" w:styleId="3">
    <w:name w:val="heading 3"/>
    <w:next w:val="a0"/>
    <w:link w:val="3Char"/>
    <w:qFormat/>
    <w:rsid w:val="00264AE7"/>
    <w:pPr>
      <w:keepNext/>
      <w:keepLines/>
      <w:numPr>
        <w:ilvl w:val="2"/>
        <w:numId w:val="47"/>
      </w:numPr>
      <w:spacing w:beforeLines="50" w:before="50" w:afterLines="50" w:after="50" w:line="400" w:lineRule="exact"/>
      <w:jc w:val="both"/>
      <w:outlineLvl w:val="2"/>
    </w:pPr>
    <w:rPr>
      <w:b/>
      <w:bCs/>
      <w:kern w:val="2"/>
      <w:sz w:val="24"/>
      <w:szCs w:val="24"/>
    </w:rPr>
  </w:style>
  <w:style w:type="paragraph" w:styleId="4">
    <w:name w:val="heading 4"/>
    <w:basedOn w:val="a0"/>
    <w:next w:val="a0"/>
    <w:link w:val="4Char"/>
    <w:qFormat/>
    <w:rsid w:val="00264AE7"/>
    <w:pPr>
      <w:keepNext/>
      <w:keepLines/>
      <w:spacing w:before="280" w:after="290" w:line="376" w:lineRule="auto"/>
      <w:ind w:firstLineChars="0" w:firstLine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264AE7"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264AE7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link w:val="7Char"/>
    <w:qFormat/>
    <w:rsid w:val="00264AE7"/>
    <w:pPr>
      <w:keepNext/>
      <w:keepLines/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qFormat/>
    <w:rsid w:val="00264AE7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link w:val="9Char"/>
    <w:qFormat/>
    <w:rsid w:val="00264AE7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  <w:rsid w:val="00264AE7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264AE7"/>
  </w:style>
  <w:style w:type="paragraph" w:styleId="20">
    <w:name w:val="toc 2"/>
    <w:autoRedefine/>
    <w:uiPriority w:val="39"/>
    <w:rsid w:val="00264AE7"/>
    <w:pPr>
      <w:spacing w:line="360" w:lineRule="auto"/>
      <w:ind w:leftChars="100" w:left="100"/>
      <w:jc w:val="both"/>
    </w:pPr>
    <w:rPr>
      <w:kern w:val="2"/>
      <w:sz w:val="24"/>
      <w:szCs w:val="24"/>
    </w:rPr>
  </w:style>
  <w:style w:type="paragraph" w:styleId="10">
    <w:name w:val="toc 1"/>
    <w:autoRedefine/>
    <w:uiPriority w:val="39"/>
    <w:rsid w:val="00264AE7"/>
    <w:pPr>
      <w:tabs>
        <w:tab w:val="right" w:leader="dot" w:pos="9174"/>
      </w:tabs>
      <w:spacing w:line="360" w:lineRule="auto"/>
      <w:jc w:val="both"/>
    </w:pPr>
    <w:rPr>
      <w:b/>
      <w:kern w:val="2"/>
      <w:sz w:val="24"/>
      <w:szCs w:val="24"/>
    </w:rPr>
  </w:style>
  <w:style w:type="paragraph" w:styleId="30">
    <w:name w:val="toc 3"/>
    <w:autoRedefine/>
    <w:uiPriority w:val="39"/>
    <w:rsid w:val="00264AE7"/>
    <w:pPr>
      <w:tabs>
        <w:tab w:val="right" w:leader="dot" w:pos="9174"/>
      </w:tabs>
      <w:spacing w:line="360" w:lineRule="auto"/>
      <w:ind w:leftChars="200" w:left="200"/>
      <w:jc w:val="both"/>
    </w:pPr>
    <w:rPr>
      <w:kern w:val="2"/>
      <w:sz w:val="24"/>
      <w:szCs w:val="24"/>
    </w:rPr>
  </w:style>
  <w:style w:type="character" w:styleId="a4">
    <w:name w:val="Hyperlink"/>
    <w:uiPriority w:val="99"/>
    <w:rsid w:val="00264AE7"/>
    <w:rPr>
      <w:color w:val="0000FF"/>
      <w:u w:val="single"/>
    </w:rPr>
  </w:style>
  <w:style w:type="table" w:styleId="a5">
    <w:name w:val="Table Grid"/>
    <w:basedOn w:val="a2"/>
    <w:rsid w:val="00264AE7"/>
    <w:pPr>
      <w:widowControl w:val="0"/>
      <w:jc w:val="both"/>
    </w:pPr>
    <w:rPr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Char"/>
    <w:rsid w:val="00264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0"/>
    <w:link w:val="Char0"/>
    <w:rsid w:val="00264AE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8">
    <w:name w:val="page number"/>
    <w:basedOn w:val="a1"/>
    <w:semiHidden/>
    <w:rsid w:val="00264AE7"/>
  </w:style>
  <w:style w:type="paragraph" w:customStyle="1" w:styleId="a9">
    <w:name w:val="四级"/>
    <w:next w:val="a0"/>
    <w:rsid w:val="00264AE7"/>
    <w:pPr>
      <w:spacing w:line="400" w:lineRule="exact"/>
      <w:ind w:leftChars="200" w:left="200"/>
      <w:jc w:val="both"/>
    </w:pPr>
    <w:rPr>
      <w:rFonts w:eastAsia="楷体_GB2312"/>
      <w:kern w:val="2"/>
      <w:sz w:val="24"/>
      <w:szCs w:val="24"/>
    </w:rPr>
  </w:style>
  <w:style w:type="paragraph" w:customStyle="1" w:styleId="aa">
    <w:name w:val="五级"/>
    <w:next w:val="a0"/>
    <w:rsid w:val="00264AE7"/>
    <w:pPr>
      <w:spacing w:line="400" w:lineRule="exact"/>
      <w:ind w:leftChars="200" w:left="200"/>
      <w:jc w:val="both"/>
    </w:pPr>
    <w:rPr>
      <w:rFonts w:eastAsia="仿宋_GB2312"/>
      <w:kern w:val="2"/>
      <w:sz w:val="24"/>
      <w:szCs w:val="24"/>
    </w:rPr>
  </w:style>
  <w:style w:type="paragraph" w:styleId="ab">
    <w:name w:val="Document Map"/>
    <w:basedOn w:val="a0"/>
    <w:link w:val="Char1"/>
    <w:semiHidden/>
    <w:rsid w:val="00264AE7"/>
    <w:pPr>
      <w:shd w:val="clear" w:color="auto" w:fill="000080"/>
    </w:pPr>
  </w:style>
  <w:style w:type="paragraph" w:customStyle="1" w:styleId="ac">
    <w:name w:val="图片格式"/>
    <w:next w:val="a0"/>
    <w:rsid w:val="00264AE7"/>
    <w:pPr>
      <w:jc w:val="center"/>
    </w:pPr>
    <w:rPr>
      <w:kern w:val="2"/>
      <w:sz w:val="21"/>
      <w:szCs w:val="21"/>
    </w:rPr>
  </w:style>
  <w:style w:type="paragraph" w:customStyle="1" w:styleId="ad">
    <w:name w:val="表格靠左"/>
    <w:next w:val="a0"/>
    <w:rsid w:val="00264AE7"/>
    <w:pPr>
      <w:jc w:val="both"/>
    </w:pPr>
    <w:rPr>
      <w:kern w:val="2"/>
      <w:sz w:val="21"/>
      <w:szCs w:val="21"/>
    </w:rPr>
  </w:style>
  <w:style w:type="paragraph" w:styleId="31">
    <w:name w:val="Body Text Indent 3"/>
    <w:basedOn w:val="a0"/>
    <w:link w:val="3Char0"/>
    <w:semiHidden/>
    <w:rsid w:val="00264AE7"/>
    <w:pPr>
      <w:spacing w:line="240" w:lineRule="auto"/>
      <w:ind w:firstLine="460"/>
    </w:pPr>
    <w:rPr>
      <w:rFonts w:ascii="宋体" w:hAnsi="宋体"/>
      <w:sz w:val="21"/>
    </w:rPr>
  </w:style>
  <w:style w:type="paragraph" w:styleId="ae">
    <w:name w:val="Body Text Indent"/>
    <w:basedOn w:val="a0"/>
    <w:link w:val="Char2"/>
    <w:semiHidden/>
    <w:rsid w:val="00264AE7"/>
    <w:pPr>
      <w:spacing w:after="120"/>
      <w:ind w:leftChars="200" w:left="420"/>
    </w:pPr>
  </w:style>
  <w:style w:type="paragraph" w:customStyle="1" w:styleId="af">
    <w:name w:val="不编号的一级标题"/>
    <w:next w:val="a0"/>
    <w:rsid w:val="006C67A6"/>
    <w:pPr>
      <w:spacing w:beforeLines="50" w:before="50" w:afterLines="50" w:after="50" w:line="360" w:lineRule="auto"/>
      <w:jc w:val="center"/>
      <w:outlineLvl w:val="0"/>
    </w:pPr>
    <w:rPr>
      <w:rFonts w:ascii="黑体" w:eastAsia="黑体"/>
      <w:b/>
      <w:bCs/>
      <w:color w:val="000000"/>
      <w:kern w:val="44"/>
      <w:sz w:val="30"/>
      <w:szCs w:val="30"/>
    </w:rPr>
  </w:style>
  <w:style w:type="paragraph" w:styleId="af0">
    <w:name w:val="Normal (Web)"/>
    <w:basedOn w:val="a0"/>
    <w:rsid w:val="00264AE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1">
    <w:name w:val="Body Text"/>
    <w:basedOn w:val="a0"/>
    <w:link w:val="Char3"/>
    <w:semiHidden/>
    <w:rsid w:val="00264AE7"/>
    <w:pPr>
      <w:spacing w:after="120"/>
    </w:pPr>
  </w:style>
  <w:style w:type="character" w:customStyle="1" w:styleId="Char3">
    <w:name w:val="正文文本 Char"/>
    <w:link w:val="af1"/>
    <w:semiHidden/>
    <w:rsid w:val="00264AE7"/>
    <w:rPr>
      <w:kern w:val="2"/>
      <w:sz w:val="24"/>
      <w:szCs w:val="24"/>
    </w:rPr>
  </w:style>
  <w:style w:type="paragraph" w:styleId="af2">
    <w:name w:val="caption"/>
    <w:basedOn w:val="a0"/>
    <w:next w:val="a0"/>
    <w:qFormat/>
    <w:rsid w:val="00264AE7"/>
    <w:rPr>
      <w:rFonts w:ascii="Arial" w:eastAsia="黑体" w:hAnsi="Arial" w:cs="Arial"/>
      <w:sz w:val="20"/>
      <w:szCs w:val="20"/>
    </w:rPr>
  </w:style>
  <w:style w:type="paragraph" w:customStyle="1" w:styleId="a">
    <w:name w:val="参考文献"/>
    <w:basedOn w:val="af3"/>
    <w:rsid w:val="00264AE7"/>
    <w:pPr>
      <w:numPr>
        <w:numId w:val="2"/>
      </w:numPr>
      <w:spacing w:before="0" w:after="0"/>
      <w:ind w:firstLineChars="0" w:firstLine="0"/>
      <w:jc w:val="both"/>
      <w:outlineLvl w:val="9"/>
    </w:pPr>
    <w:rPr>
      <w:rFonts w:ascii="Times New Roman" w:hAnsi="Times New Roman"/>
      <w:b w:val="0"/>
      <w:sz w:val="24"/>
      <w:szCs w:val="24"/>
    </w:rPr>
  </w:style>
  <w:style w:type="paragraph" w:customStyle="1" w:styleId="af4">
    <w:name w:val="图片名"/>
    <w:next w:val="a0"/>
    <w:rsid w:val="00264AE7"/>
    <w:pPr>
      <w:spacing w:afterLines="50" w:after="50" w:line="400" w:lineRule="exact"/>
      <w:jc w:val="center"/>
    </w:pPr>
    <w:rPr>
      <w:kern w:val="2"/>
      <w:sz w:val="21"/>
      <w:szCs w:val="21"/>
    </w:rPr>
  </w:style>
  <w:style w:type="paragraph" w:styleId="af3">
    <w:name w:val="Title"/>
    <w:basedOn w:val="a0"/>
    <w:link w:val="Char4"/>
    <w:qFormat/>
    <w:rsid w:val="00264AE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f5">
    <w:name w:val="表名"/>
    <w:rsid w:val="00264AE7"/>
    <w:pPr>
      <w:spacing w:beforeLines="50" w:before="50" w:line="400" w:lineRule="exact"/>
      <w:jc w:val="center"/>
    </w:pPr>
    <w:rPr>
      <w:kern w:val="2"/>
      <w:sz w:val="21"/>
      <w:szCs w:val="21"/>
    </w:rPr>
  </w:style>
  <w:style w:type="paragraph" w:styleId="af6">
    <w:name w:val="Plain Text"/>
    <w:basedOn w:val="a0"/>
    <w:link w:val="Char5"/>
    <w:rsid w:val="00264AE7"/>
    <w:pPr>
      <w:spacing w:line="240" w:lineRule="auto"/>
      <w:ind w:firstLineChars="0" w:firstLine="0"/>
    </w:pPr>
    <w:rPr>
      <w:rFonts w:ascii="宋体" w:hAnsi="Courier New" w:cs="Courier New"/>
      <w:sz w:val="21"/>
      <w:szCs w:val="21"/>
    </w:rPr>
  </w:style>
  <w:style w:type="character" w:customStyle="1" w:styleId="1Char">
    <w:name w:val="标题 1 Char"/>
    <w:link w:val="1"/>
    <w:rsid w:val="009430DE"/>
    <w:rPr>
      <w:rFonts w:eastAsia="黑体"/>
      <w:b/>
      <w:bCs/>
      <w:kern w:val="44"/>
      <w:sz w:val="30"/>
      <w:szCs w:val="30"/>
    </w:rPr>
  </w:style>
  <w:style w:type="character" w:customStyle="1" w:styleId="2Char">
    <w:name w:val="标题 2 Char"/>
    <w:link w:val="2"/>
    <w:rsid w:val="0006568E"/>
    <w:rPr>
      <w:b/>
      <w:bCs/>
      <w:kern w:val="2"/>
      <w:sz w:val="28"/>
      <w:szCs w:val="28"/>
    </w:rPr>
  </w:style>
  <w:style w:type="character" w:customStyle="1" w:styleId="3Char">
    <w:name w:val="标题 3 Char"/>
    <w:link w:val="3"/>
    <w:rsid w:val="0006568E"/>
    <w:rPr>
      <w:b/>
      <w:bCs/>
      <w:kern w:val="2"/>
      <w:sz w:val="24"/>
      <w:szCs w:val="24"/>
    </w:rPr>
  </w:style>
  <w:style w:type="paragraph" w:styleId="af7">
    <w:name w:val="Balloon Text"/>
    <w:basedOn w:val="a0"/>
    <w:link w:val="Char6"/>
    <w:uiPriority w:val="99"/>
    <w:unhideWhenUsed/>
    <w:rsid w:val="006C67A6"/>
    <w:rPr>
      <w:sz w:val="18"/>
      <w:szCs w:val="18"/>
    </w:rPr>
  </w:style>
  <w:style w:type="character" w:customStyle="1" w:styleId="Char6">
    <w:name w:val="批注框文本 Char"/>
    <w:link w:val="af7"/>
    <w:uiPriority w:val="99"/>
    <w:rsid w:val="006C67A6"/>
    <w:rPr>
      <w:kern w:val="2"/>
      <w:sz w:val="18"/>
      <w:szCs w:val="18"/>
    </w:rPr>
  </w:style>
  <w:style w:type="paragraph" w:styleId="af8">
    <w:name w:val="No Spacing"/>
    <w:link w:val="Char7"/>
    <w:uiPriority w:val="1"/>
    <w:qFormat/>
    <w:rsid w:val="006C67A6"/>
    <w:rPr>
      <w:rFonts w:ascii="Calibri" w:hAnsi="Calibri"/>
      <w:sz w:val="22"/>
      <w:szCs w:val="22"/>
    </w:rPr>
  </w:style>
  <w:style w:type="character" w:customStyle="1" w:styleId="Char7">
    <w:name w:val="无间隔 Char"/>
    <w:link w:val="af8"/>
    <w:uiPriority w:val="1"/>
    <w:rsid w:val="006C67A6"/>
    <w:rPr>
      <w:rFonts w:ascii="Calibri" w:hAnsi="Calibri"/>
      <w:sz w:val="22"/>
      <w:szCs w:val="22"/>
    </w:rPr>
  </w:style>
  <w:style w:type="character" w:customStyle="1" w:styleId="Char0">
    <w:name w:val="页脚 Char"/>
    <w:link w:val="a7"/>
    <w:rsid w:val="006C67A6"/>
    <w:rPr>
      <w:kern w:val="2"/>
      <w:sz w:val="18"/>
      <w:szCs w:val="18"/>
    </w:rPr>
  </w:style>
  <w:style w:type="character" w:customStyle="1" w:styleId="Char">
    <w:name w:val="页眉 Char"/>
    <w:link w:val="a6"/>
    <w:rsid w:val="006C67A6"/>
    <w:rPr>
      <w:kern w:val="2"/>
      <w:sz w:val="18"/>
      <w:szCs w:val="18"/>
    </w:rPr>
  </w:style>
  <w:style w:type="character" w:customStyle="1" w:styleId="Char4">
    <w:name w:val="标题 Char"/>
    <w:link w:val="af3"/>
    <w:rsid w:val="006C67A6"/>
    <w:rPr>
      <w:rFonts w:ascii="Arial" w:hAnsi="Arial" w:cs="Arial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6C67A6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6C67A6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6C67A6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rsid w:val="006C67A6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6C67A6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6C67A6"/>
    <w:rPr>
      <w:rFonts w:ascii="Arial" w:eastAsia="黑体" w:hAnsi="Arial"/>
      <w:kern w:val="2"/>
      <w:sz w:val="24"/>
      <w:szCs w:val="21"/>
    </w:rPr>
  </w:style>
  <w:style w:type="character" w:customStyle="1" w:styleId="Char5">
    <w:name w:val="纯文本 Char"/>
    <w:link w:val="af6"/>
    <w:rsid w:val="006C67A6"/>
    <w:rPr>
      <w:rFonts w:ascii="宋体" w:hAnsi="Courier New" w:cs="Courier New"/>
      <w:kern w:val="2"/>
      <w:sz w:val="21"/>
      <w:szCs w:val="21"/>
    </w:rPr>
  </w:style>
  <w:style w:type="character" w:customStyle="1" w:styleId="Char1">
    <w:name w:val="文档结构图 Char"/>
    <w:link w:val="ab"/>
    <w:semiHidden/>
    <w:rsid w:val="006C67A6"/>
    <w:rPr>
      <w:kern w:val="2"/>
      <w:sz w:val="24"/>
      <w:szCs w:val="24"/>
      <w:shd w:val="clear" w:color="auto" w:fill="000080"/>
    </w:rPr>
  </w:style>
  <w:style w:type="character" w:customStyle="1" w:styleId="Char2">
    <w:name w:val="正文文本缩进 Char"/>
    <w:link w:val="ae"/>
    <w:semiHidden/>
    <w:rsid w:val="006C67A6"/>
    <w:rPr>
      <w:kern w:val="2"/>
      <w:sz w:val="24"/>
      <w:szCs w:val="24"/>
    </w:rPr>
  </w:style>
  <w:style w:type="character" w:customStyle="1" w:styleId="3Char0">
    <w:name w:val="正文文本缩进 3 Char"/>
    <w:link w:val="31"/>
    <w:semiHidden/>
    <w:rsid w:val="006C67A6"/>
    <w:rPr>
      <w:rFonts w:ascii="宋体" w:hAnsi="宋体"/>
      <w:kern w:val="2"/>
      <w:sz w:val="21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306657"/>
    <w:pPr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HTML">
    <w:name w:val="HTML Preformatted"/>
    <w:basedOn w:val="a0"/>
    <w:link w:val="HTMLChar"/>
    <w:uiPriority w:val="99"/>
    <w:unhideWhenUsed/>
    <w:rsid w:val="005A6F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</w:rPr>
  </w:style>
  <w:style w:type="character" w:customStyle="1" w:styleId="HTMLChar">
    <w:name w:val="HTML 预设格式 Char"/>
    <w:basedOn w:val="a1"/>
    <w:link w:val="HTML"/>
    <w:uiPriority w:val="99"/>
    <w:rsid w:val="005A6FDD"/>
    <w:rPr>
      <w:rFonts w:ascii="Arial" w:hAnsi="Arial" w:cs="Arial"/>
      <w:sz w:val="24"/>
      <w:szCs w:val="24"/>
    </w:rPr>
  </w:style>
  <w:style w:type="paragraph" w:styleId="af9">
    <w:name w:val="List Paragraph"/>
    <w:basedOn w:val="a0"/>
    <w:uiPriority w:val="34"/>
    <w:qFormat/>
    <w:rsid w:val="00884F2B"/>
    <w:pPr>
      <w:ind w:firstLine="420"/>
    </w:pPr>
  </w:style>
  <w:style w:type="paragraph" w:customStyle="1" w:styleId="afa">
    <w:name w:val="代码图片"/>
    <w:next w:val="a0"/>
    <w:qFormat/>
    <w:rsid w:val="00D32020"/>
    <w:pPr>
      <w:ind w:leftChars="200" w:left="420"/>
    </w:pPr>
    <w:rPr>
      <w:rFonts w:cstheme="minorBidi"/>
      <w:noProof/>
      <w:kern w:val="2"/>
      <w:sz w:val="21"/>
      <w:szCs w:val="22"/>
    </w:rPr>
  </w:style>
  <w:style w:type="paragraph" w:customStyle="1" w:styleId="afb">
    <w:name w:val="括号里里的注释"/>
    <w:next w:val="a0"/>
    <w:link w:val="Char8"/>
    <w:qFormat/>
    <w:rsid w:val="000A774F"/>
    <w:pPr>
      <w:ind w:firstLine="420"/>
    </w:pPr>
    <w:rPr>
      <w:rFonts w:asciiTheme="minorHAnsi" w:eastAsia="华文楷体" w:hAnsiTheme="minorHAnsi" w:cstheme="minorBidi"/>
      <w:kern w:val="2"/>
      <w:sz w:val="18"/>
      <w:szCs w:val="18"/>
    </w:rPr>
  </w:style>
  <w:style w:type="character" w:customStyle="1" w:styleId="Char8">
    <w:name w:val="括号里里的注释 Char"/>
    <w:basedOn w:val="a1"/>
    <w:link w:val="afb"/>
    <w:rsid w:val="000A774F"/>
    <w:rPr>
      <w:rFonts w:asciiTheme="minorHAnsi" w:eastAsia="华文楷体" w:hAnsiTheme="minorHAnsi" w:cstheme="minorBidi"/>
      <w:kern w:val="2"/>
      <w:sz w:val="18"/>
      <w:szCs w:val="18"/>
    </w:rPr>
  </w:style>
  <w:style w:type="character" w:styleId="afc">
    <w:name w:val="Placeholder Text"/>
    <w:basedOn w:val="a1"/>
    <w:uiPriority w:val="99"/>
    <w:semiHidden/>
    <w:rsid w:val="00E108A2"/>
    <w:rPr>
      <w:color w:val="808080"/>
    </w:rPr>
  </w:style>
  <w:style w:type="paragraph" w:customStyle="1" w:styleId="afd">
    <w:name w:val="代码块"/>
    <w:next w:val="a0"/>
    <w:link w:val="Char9"/>
    <w:qFormat/>
    <w:rsid w:val="00E27071"/>
    <w:pPr>
      <w:shd w:val="clear" w:color="auto" w:fill="D9D9D9" w:themeFill="background1" w:themeFillShade="D9"/>
    </w:pPr>
    <w:rPr>
      <w:rFonts w:cs="Arial"/>
      <w:sz w:val="21"/>
      <w:szCs w:val="24"/>
    </w:rPr>
  </w:style>
  <w:style w:type="character" w:customStyle="1" w:styleId="Char9">
    <w:name w:val="代码块 Char"/>
    <w:basedOn w:val="HTMLChar"/>
    <w:link w:val="afd"/>
    <w:rsid w:val="00E27071"/>
    <w:rPr>
      <w:rFonts w:ascii="Arial" w:hAnsi="Arial" w:cs="Arial"/>
      <w:sz w:val="21"/>
      <w:szCs w:val="24"/>
      <w:shd w:val="clear" w:color="auto" w:fill="D9D9D9" w:themeFill="background1" w:themeFillShade="D9"/>
    </w:rPr>
  </w:style>
  <w:style w:type="paragraph" w:customStyle="1" w:styleId="afe">
    <w:name w:val="自定义一级标题"/>
    <w:next w:val="a0"/>
    <w:rsid w:val="00264AE7"/>
    <w:pPr>
      <w:spacing w:beforeLines="50" w:before="50" w:afterLines="50" w:after="50" w:line="360" w:lineRule="auto"/>
      <w:jc w:val="center"/>
      <w:outlineLvl w:val="0"/>
    </w:pPr>
    <w:rPr>
      <w:rFonts w:ascii="黑体" w:eastAsia="黑体"/>
      <w:b/>
      <w:bCs/>
      <w:color w:val="000000"/>
      <w:kern w:val="44"/>
      <w:sz w:val="30"/>
      <w:szCs w:val="30"/>
    </w:rPr>
  </w:style>
  <w:style w:type="character" w:customStyle="1" w:styleId="apple-converted-space">
    <w:name w:val="apple-converted-space"/>
    <w:basedOn w:val="a1"/>
    <w:rsid w:val="00C03FF6"/>
  </w:style>
  <w:style w:type="paragraph" w:styleId="40">
    <w:name w:val="toc 4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66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88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10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32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54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76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f">
    <w:name w:val="FollowedHyperlink"/>
    <w:basedOn w:val="a1"/>
    <w:rsid w:val="004E7FF1"/>
    <w:rPr>
      <w:color w:val="800080" w:themeColor="followedHyperlink"/>
      <w:u w:val="single"/>
    </w:rPr>
  </w:style>
  <w:style w:type="table" w:styleId="aff0">
    <w:name w:val="Light List"/>
    <w:basedOn w:val="a2"/>
    <w:uiPriority w:val="61"/>
    <w:rsid w:val="004641D3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a00">
    <w:name w:val="a0"/>
    <w:basedOn w:val="a0"/>
    <w:rsid w:val="00D538E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/>
      <w:kern w:val="0"/>
    </w:rPr>
  </w:style>
  <w:style w:type="character" w:customStyle="1" w:styleId="constant">
    <w:name w:val="constant"/>
    <w:basedOn w:val="a1"/>
    <w:rsid w:val="00E21E68"/>
  </w:style>
  <w:style w:type="character" w:styleId="HTML0">
    <w:name w:val="HTML Code"/>
    <w:basedOn w:val="a1"/>
    <w:uiPriority w:val="99"/>
    <w:unhideWhenUsed/>
    <w:rsid w:val="00B87120"/>
    <w:rPr>
      <w:rFonts w:ascii="Courier New" w:eastAsia="Times New Roman" w:hAnsi="Courier New" w:cs="Courier New"/>
      <w:sz w:val="20"/>
      <w:szCs w:val="20"/>
    </w:rPr>
  </w:style>
  <w:style w:type="paragraph" w:customStyle="1" w:styleId="p0">
    <w:name w:val="p0"/>
    <w:basedOn w:val="a0"/>
    <w:rsid w:val="0020090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/>
      <w:kern w:val="0"/>
    </w:rPr>
  </w:style>
  <w:style w:type="character" w:styleId="aff1">
    <w:name w:val="Strong"/>
    <w:basedOn w:val="a1"/>
    <w:uiPriority w:val="22"/>
    <w:qFormat/>
    <w:rsid w:val="00940BC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64AE7"/>
    <w:pPr>
      <w:widowControl w:val="0"/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next w:val="a0"/>
    <w:link w:val="1Char"/>
    <w:qFormat/>
    <w:rsid w:val="00264AE7"/>
    <w:pPr>
      <w:keepNext/>
      <w:keepLines/>
      <w:numPr>
        <w:numId w:val="47"/>
      </w:numPr>
      <w:spacing w:beforeLines="50" w:before="50" w:afterLines="50" w:after="50" w:line="360" w:lineRule="auto"/>
      <w:jc w:val="center"/>
      <w:outlineLvl w:val="0"/>
    </w:pPr>
    <w:rPr>
      <w:rFonts w:eastAsia="黑体"/>
      <w:b/>
      <w:bCs/>
      <w:kern w:val="44"/>
      <w:sz w:val="30"/>
      <w:szCs w:val="30"/>
    </w:rPr>
  </w:style>
  <w:style w:type="paragraph" w:styleId="2">
    <w:name w:val="heading 2"/>
    <w:next w:val="a0"/>
    <w:link w:val="2Char"/>
    <w:qFormat/>
    <w:rsid w:val="00264AE7"/>
    <w:pPr>
      <w:keepNext/>
      <w:keepLines/>
      <w:numPr>
        <w:ilvl w:val="1"/>
        <w:numId w:val="47"/>
      </w:numPr>
      <w:spacing w:beforeLines="100" w:before="100" w:afterLines="50" w:after="50" w:line="360" w:lineRule="auto"/>
      <w:jc w:val="center"/>
      <w:outlineLvl w:val="1"/>
    </w:pPr>
    <w:rPr>
      <w:b/>
      <w:bCs/>
      <w:kern w:val="2"/>
      <w:sz w:val="28"/>
      <w:szCs w:val="28"/>
    </w:rPr>
  </w:style>
  <w:style w:type="paragraph" w:styleId="3">
    <w:name w:val="heading 3"/>
    <w:next w:val="a0"/>
    <w:link w:val="3Char"/>
    <w:qFormat/>
    <w:rsid w:val="00264AE7"/>
    <w:pPr>
      <w:keepNext/>
      <w:keepLines/>
      <w:numPr>
        <w:ilvl w:val="2"/>
        <w:numId w:val="47"/>
      </w:numPr>
      <w:spacing w:beforeLines="50" w:before="50" w:afterLines="50" w:after="50" w:line="400" w:lineRule="exact"/>
      <w:jc w:val="both"/>
      <w:outlineLvl w:val="2"/>
    </w:pPr>
    <w:rPr>
      <w:b/>
      <w:bCs/>
      <w:kern w:val="2"/>
      <w:sz w:val="24"/>
      <w:szCs w:val="24"/>
    </w:rPr>
  </w:style>
  <w:style w:type="paragraph" w:styleId="4">
    <w:name w:val="heading 4"/>
    <w:basedOn w:val="a0"/>
    <w:next w:val="a0"/>
    <w:link w:val="4Char"/>
    <w:qFormat/>
    <w:rsid w:val="00264AE7"/>
    <w:pPr>
      <w:keepNext/>
      <w:keepLines/>
      <w:spacing w:before="280" w:after="290" w:line="376" w:lineRule="auto"/>
      <w:ind w:firstLineChars="0" w:firstLine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264AE7"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264AE7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link w:val="7Char"/>
    <w:qFormat/>
    <w:rsid w:val="00264AE7"/>
    <w:pPr>
      <w:keepNext/>
      <w:keepLines/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qFormat/>
    <w:rsid w:val="00264AE7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link w:val="9Char"/>
    <w:qFormat/>
    <w:rsid w:val="00264AE7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  <w:rsid w:val="00264AE7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264AE7"/>
  </w:style>
  <w:style w:type="paragraph" w:styleId="20">
    <w:name w:val="toc 2"/>
    <w:autoRedefine/>
    <w:uiPriority w:val="39"/>
    <w:rsid w:val="00264AE7"/>
    <w:pPr>
      <w:spacing w:line="360" w:lineRule="auto"/>
      <w:ind w:leftChars="100" w:left="100"/>
      <w:jc w:val="both"/>
    </w:pPr>
    <w:rPr>
      <w:kern w:val="2"/>
      <w:sz w:val="24"/>
      <w:szCs w:val="24"/>
    </w:rPr>
  </w:style>
  <w:style w:type="paragraph" w:styleId="10">
    <w:name w:val="toc 1"/>
    <w:autoRedefine/>
    <w:uiPriority w:val="39"/>
    <w:rsid w:val="00264AE7"/>
    <w:pPr>
      <w:tabs>
        <w:tab w:val="right" w:leader="dot" w:pos="9174"/>
      </w:tabs>
      <w:spacing w:line="360" w:lineRule="auto"/>
      <w:jc w:val="both"/>
    </w:pPr>
    <w:rPr>
      <w:b/>
      <w:kern w:val="2"/>
      <w:sz w:val="24"/>
      <w:szCs w:val="24"/>
    </w:rPr>
  </w:style>
  <w:style w:type="paragraph" w:styleId="30">
    <w:name w:val="toc 3"/>
    <w:autoRedefine/>
    <w:uiPriority w:val="39"/>
    <w:rsid w:val="00264AE7"/>
    <w:pPr>
      <w:tabs>
        <w:tab w:val="right" w:leader="dot" w:pos="9174"/>
      </w:tabs>
      <w:spacing w:line="360" w:lineRule="auto"/>
      <w:ind w:leftChars="200" w:left="200"/>
      <w:jc w:val="both"/>
    </w:pPr>
    <w:rPr>
      <w:kern w:val="2"/>
      <w:sz w:val="24"/>
      <w:szCs w:val="24"/>
    </w:rPr>
  </w:style>
  <w:style w:type="character" w:styleId="a4">
    <w:name w:val="Hyperlink"/>
    <w:uiPriority w:val="99"/>
    <w:rsid w:val="00264AE7"/>
    <w:rPr>
      <w:color w:val="0000FF"/>
      <w:u w:val="single"/>
    </w:rPr>
  </w:style>
  <w:style w:type="table" w:styleId="a5">
    <w:name w:val="Table Grid"/>
    <w:basedOn w:val="a2"/>
    <w:rsid w:val="00264AE7"/>
    <w:pPr>
      <w:widowControl w:val="0"/>
      <w:jc w:val="both"/>
    </w:pPr>
    <w:rPr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0"/>
    <w:link w:val="Char"/>
    <w:rsid w:val="00264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0"/>
    <w:link w:val="Char0"/>
    <w:rsid w:val="00264AE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8">
    <w:name w:val="page number"/>
    <w:basedOn w:val="a1"/>
    <w:semiHidden/>
    <w:rsid w:val="00264AE7"/>
  </w:style>
  <w:style w:type="paragraph" w:customStyle="1" w:styleId="a9">
    <w:name w:val="四级"/>
    <w:next w:val="a0"/>
    <w:rsid w:val="00264AE7"/>
    <w:pPr>
      <w:spacing w:line="400" w:lineRule="exact"/>
      <w:ind w:leftChars="200" w:left="200"/>
      <w:jc w:val="both"/>
    </w:pPr>
    <w:rPr>
      <w:rFonts w:eastAsia="楷体_GB2312"/>
      <w:kern w:val="2"/>
      <w:sz w:val="24"/>
      <w:szCs w:val="24"/>
    </w:rPr>
  </w:style>
  <w:style w:type="paragraph" w:customStyle="1" w:styleId="aa">
    <w:name w:val="五级"/>
    <w:next w:val="a0"/>
    <w:rsid w:val="00264AE7"/>
    <w:pPr>
      <w:spacing w:line="400" w:lineRule="exact"/>
      <w:ind w:leftChars="200" w:left="200"/>
      <w:jc w:val="both"/>
    </w:pPr>
    <w:rPr>
      <w:rFonts w:eastAsia="仿宋_GB2312"/>
      <w:kern w:val="2"/>
      <w:sz w:val="24"/>
      <w:szCs w:val="24"/>
    </w:rPr>
  </w:style>
  <w:style w:type="paragraph" w:styleId="ab">
    <w:name w:val="Document Map"/>
    <w:basedOn w:val="a0"/>
    <w:link w:val="Char1"/>
    <w:semiHidden/>
    <w:rsid w:val="00264AE7"/>
    <w:pPr>
      <w:shd w:val="clear" w:color="auto" w:fill="000080"/>
    </w:pPr>
  </w:style>
  <w:style w:type="paragraph" w:customStyle="1" w:styleId="ac">
    <w:name w:val="图片格式"/>
    <w:next w:val="a0"/>
    <w:rsid w:val="00264AE7"/>
    <w:pPr>
      <w:jc w:val="center"/>
    </w:pPr>
    <w:rPr>
      <w:kern w:val="2"/>
      <w:sz w:val="21"/>
      <w:szCs w:val="21"/>
    </w:rPr>
  </w:style>
  <w:style w:type="paragraph" w:customStyle="1" w:styleId="ad">
    <w:name w:val="表格靠左"/>
    <w:next w:val="a0"/>
    <w:rsid w:val="00264AE7"/>
    <w:pPr>
      <w:jc w:val="both"/>
    </w:pPr>
    <w:rPr>
      <w:kern w:val="2"/>
      <w:sz w:val="21"/>
      <w:szCs w:val="21"/>
    </w:rPr>
  </w:style>
  <w:style w:type="paragraph" w:styleId="31">
    <w:name w:val="Body Text Indent 3"/>
    <w:basedOn w:val="a0"/>
    <w:link w:val="3Char0"/>
    <w:semiHidden/>
    <w:rsid w:val="00264AE7"/>
    <w:pPr>
      <w:spacing w:line="240" w:lineRule="auto"/>
      <w:ind w:firstLine="460"/>
    </w:pPr>
    <w:rPr>
      <w:rFonts w:ascii="宋体" w:hAnsi="宋体"/>
      <w:sz w:val="21"/>
    </w:rPr>
  </w:style>
  <w:style w:type="paragraph" w:styleId="ae">
    <w:name w:val="Body Text Indent"/>
    <w:basedOn w:val="a0"/>
    <w:link w:val="Char2"/>
    <w:semiHidden/>
    <w:rsid w:val="00264AE7"/>
    <w:pPr>
      <w:spacing w:after="120"/>
      <w:ind w:leftChars="200" w:left="420"/>
    </w:pPr>
  </w:style>
  <w:style w:type="paragraph" w:customStyle="1" w:styleId="af">
    <w:name w:val="不编号的一级标题"/>
    <w:next w:val="a0"/>
    <w:rsid w:val="006C67A6"/>
    <w:pPr>
      <w:spacing w:beforeLines="50" w:before="50" w:afterLines="50" w:after="50" w:line="360" w:lineRule="auto"/>
      <w:jc w:val="center"/>
      <w:outlineLvl w:val="0"/>
    </w:pPr>
    <w:rPr>
      <w:rFonts w:ascii="黑体" w:eastAsia="黑体"/>
      <w:b/>
      <w:bCs/>
      <w:color w:val="000000"/>
      <w:kern w:val="44"/>
      <w:sz w:val="30"/>
      <w:szCs w:val="30"/>
    </w:rPr>
  </w:style>
  <w:style w:type="paragraph" w:styleId="af0">
    <w:name w:val="Normal (Web)"/>
    <w:basedOn w:val="a0"/>
    <w:rsid w:val="00264AE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styleId="af1">
    <w:name w:val="Body Text"/>
    <w:basedOn w:val="a0"/>
    <w:link w:val="Char3"/>
    <w:semiHidden/>
    <w:rsid w:val="00264AE7"/>
    <w:pPr>
      <w:spacing w:after="120"/>
    </w:pPr>
  </w:style>
  <w:style w:type="character" w:customStyle="1" w:styleId="Char3">
    <w:name w:val="正文文本 Char"/>
    <w:link w:val="af1"/>
    <w:semiHidden/>
    <w:rsid w:val="00264AE7"/>
    <w:rPr>
      <w:kern w:val="2"/>
      <w:sz w:val="24"/>
      <w:szCs w:val="24"/>
    </w:rPr>
  </w:style>
  <w:style w:type="paragraph" w:styleId="af2">
    <w:name w:val="caption"/>
    <w:basedOn w:val="a0"/>
    <w:next w:val="a0"/>
    <w:qFormat/>
    <w:rsid w:val="00264AE7"/>
    <w:rPr>
      <w:rFonts w:ascii="Arial" w:eastAsia="黑体" w:hAnsi="Arial" w:cs="Arial"/>
      <w:sz w:val="20"/>
      <w:szCs w:val="20"/>
    </w:rPr>
  </w:style>
  <w:style w:type="paragraph" w:customStyle="1" w:styleId="a">
    <w:name w:val="参考文献"/>
    <w:basedOn w:val="af3"/>
    <w:rsid w:val="00264AE7"/>
    <w:pPr>
      <w:numPr>
        <w:numId w:val="2"/>
      </w:numPr>
      <w:spacing w:before="0" w:after="0"/>
      <w:ind w:firstLineChars="0" w:firstLine="0"/>
      <w:jc w:val="both"/>
      <w:outlineLvl w:val="9"/>
    </w:pPr>
    <w:rPr>
      <w:rFonts w:ascii="Times New Roman" w:hAnsi="Times New Roman"/>
      <w:b w:val="0"/>
      <w:sz w:val="24"/>
      <w:szCs w:val="24"/>
    </w:rPr>
  </w:style>
  <w:style w:type="paragraph" w:customStyle="1" w:styleId="af4">
    <w:name w:val="图片名"/>
    <w:next w:val="a0"/>
    <w:rsid w:val="00264AE7"/>
    <w:pPr>
      <w:spacing w:afterLines="50" w:after="50" w:line="400" w:lineRule="exact"/>
      <w:jc w:val="center"/>
    </w:pPr>
    <w:rPr>
      <w:kern w:val="2"/>
      <w:sz w:val="21"/>
      <w:szCs w:val="21"/>
    </w:rPr>
  </w:style>
  <w:style w:type="paragraph" w:styleId="af3">
    <w:name w:val="Title"/>
    <w:basedOn w:val="a0"/>
    <w:link w:val="Char4"/>
    <w:qFormat/>
    <w:rsid w:val="00264AE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af5">
    <w:name w:val="表名"/>
    <w:rsid w:val="00264AE7"/>
    <w:pPr>
      <w:spacing w:beforeLines="50" w:before="50" w:line="400" w:lineRule="exact"/>
      <w:jc w:val="center"/>
    </w:pPr>
    <w:rPr>
      <w:kern w:val="2"/>
      <w:sz w:val="21"/>
      <w:szCs w:val="21"/>
    </w:rPr>
  </w:style>
  <w:style w:type="paragraph" w:styleId="af6">
    <w:name w:val="Plain Text"/>
    <w:basedOn w:val="a0"/>
    <w:link w:val="Char5"/>
    <w:rsid w:val="00264AE7"/>
    <w:pPr>
      <w:spacing w:line="240" w:lineRule="auto"/>
      <w:ind w:firstLineChars="0" w:firstLine="0"/>
    </w:pPr>
    <w:rPr>
      <w:rFonts w:ascii="宋体" w:hAnsi="Courier New" w:cs="Courier New"/>
      <w:sz w:val="21"/>
      <w:szCs w:val="21"/>
    </w:rPr>
  </w:style>
  <w:style w:type="character" w:customStyle="1" w:styleId="1Char">
    <w:name w:val="标题 1 Char"/>
    <w:link w:val="1"/>
    <w:rsid w:val="009430DE"/>
    <w:rPr>
      <w:rFonts w:eastAsia="黑体"/>
      <w:b/>
      <w:bCs/>
      <w:kern w:val="44"/>
      <w:sz w:val="30"/>
      <w:szCs w:val="30"/>
    </w:rPr>
  </w:style>
  <w:style w:type="character" w:customStyle="1" w:styleId="2Char">
    <w:name w:val="标题 2 Char"/>
    <w:link w:val="2"/>
    <w:rsid w:val="0006568E"/>
    <w:rPr>
      <w:b/>
      <w:bCs/>
      <w:kern w:val="2"/>
      <w:sz w:val="28"/>
      <w:szCs w:val="28"/>
    </w:rPr>
  </w:style>
  <w:style w:type="character" w:customStyle="1" w:styleId="3Char">
    <w:name w:val="标题 3 Char"/>
    <w:link w:val="3"/>
    <w:rsid w:val="0006568E"/>
    <w:rPr>
      <w:b/>
      <w:bCs/>
      <w:kern w:val="2"/>
      <w:sz w:val="24"/>
      <w:szCs w:val="24"/>
    </w:rPr>
  </w:style>
  <w:style w:type="paragraph" w:styleId="af7">
    <w:name w:val="Balloon Text"/>
    <w:basedOn w:val="a0"/>
    <w:link w:val="Char6"/>
    <w:uiPriority w:val="99"/>
    <w:unhideWhenUsed/>
    <w:rsid w:val="006C67A6"/>
    <w:rPr>
      <w:sz w:val="18"/>
      <w:szCs w:val="18"/>
    </w:rPr>
  </w:style>
  <w:style w:type="character" w:customStyle="1" w:styleId="Char6">
    <w:name w:val="批注框文本 Char"/>
    <w:link w:val="af7"/>
    <w:uiPriority w:val="99"/>
    <w:rsid w:val="006C67A6"/>
    <w:rPr>
      <w:kern w:val="2"/>
      <w:sz w:val="18"/>
      <w:szCs w:val="18"/>
    </w:rPr>
  </w:style>
  <w:style w:type="paragraph" w:styleId="af8">
    <w:name w:val="No Spacing"/>
    <w:link w:val="Char7"/>
    <w:uiPriority w:val="1"/>
    <w:qFormat/>
    <w:rsid w:val="006C67A6"/>
    <w:rPr>
      <w:rFonts w:ascii="Calibri" w:hAnsi="Calibri"/>
      <w:sz w:val="22"/>
      <w:szCs w:val="22"/>
    </w:rPr>
  </w:style>
  <w:style w:type="character" w:customStyle="1" w:styleId="Char7">
    <w:name w:val="无间隔 Char"/>
    <w:link w:val="af8"/>
    <w:uiPriority w:val="1"/>
    <w:rsid w:val="006C67A6"/>
    <w:rPr>
      <w:rFonts w:ascii="Calibri" w:hAnsi="Calibri"/>
      <w:sz w:val="22"/>
      <w:szCs w:val="22"/>
    </w:rPr>
  </w:style>
  <w:style w:type="character" w:customStyle="1" w:styleId="Char0">
    <w:name w:val="页脚 Char"/>
    <w:link w:val="a7"/>
    <w:rsid w:val="006C67A6"/>
    <w:rPr>
      <w:kern w:val="2"/>
      <w:sz w:val="18"/>
      <w:szCs w:val="18"/>
    </w:rPr>
  </w:style>
  <w:style w:type="character" w:customStyle="1" w:styleId="Char">
    <w:name w:val="页眉 Char"/>
    <w:link w:val="a6"/>
    <w:rsid w:val="006C67A6"/>
    <w:rPr>
      <w:kern w:val="2"/>
      <w:sz w:val="18"/>
      <w:szCs w:val="18"/>
    </w:rPr>
  </w:style>
  <w:style w:type="character" w:customStyle="1" w:styleId="Char4">
    <w:name w:val="标题 Char"/>
    <w:link w:val="af3"/>
    <w:rsid w:val="006C67A6"/>
    <w:rPr>
      <w:rFonts w:ascii="Arial" w:hAnsi="Arial" w:cs="Arial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6C67A6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6C67A6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6C67A6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rsid w:val="006C67A6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6C67A6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6C67A6"/>
    <w:rPr>
      <w:rFonts w:ascii="Arial" w:eastAsia="黑体" w:hAnsi="Arial"/>
      <w:kern w:val="2"/>
      <w:sz w:val="24"/>
      <w:szCs w:val="21"/>
    </w:rPr>
  </w:style>
  <w:style w:type="character" w:customStyle="1" w:styleId="Char5">
    <w:name w:val="纯文本 Char"/>
    <w:link w:val="af6"/>
    <w:rsid w:val="006C67A6"/>
    <w:rPr>
      <w:rFonts w:ascii="宋体" w:hAnsi="Courier New" w:cs="Courier New"/>
      <w:kern w:val="2"/>
      <w:sz w:val="21"/>
      <w:szCs w:val="21"/>
    </w:rPr>
  </w:style>
  <w:style w:type="character" w:customStyle="1" w:styleId="Char1">
    <w:name w:val="文档结构图 Char"/>
    <w:link w:val="ab"/>
    <w:semiHidden/>
    <w:rsid w:val="006C67A6"/>
    <w:rPr>
      <w:kern w:val="2"/>
      <w:sz w:val="24"/>
      <w:szCs w:val="24"/>
      <w:shd w:val="clear" w:color="auto" w:fill="000080"/>
    </w:rPr>
  </w:style>
  <w:style w:type="character" w:customStyle="1" w:styleId="Char2">
    <w:name w:val="正文文本缩进 Char"/>
    <w:link w:val="ae"/>
    <w:semiHidden/>
    <w:rsid w:val="006C67A6"/>
    <w:rPr>
      <w:kern w:val="2"/>
      <w:sz w:val="24"/>
      <w:szCs w:val="24"/>
    </w:rPr>
  </w:style>
  <w:style w:type="character" w:customStyle="1" w:styleId="3Char0">
    <w:name w:val="正文文本缩进 3 Char"/>
    <w:link w:val="31"/>
    <w:semiHidden/>
    <w:rsid w:val="006C67A6"/>
    <w:rPr>
      <w:rFonts w:ascii="宋体" w:hAnsi="宋体"/>
      <w:kern w:val="2"/>
      <w:sz w:val="21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306657"/>
    <w:pPr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HTML">
    <w:name w:val="HTML Preformatted"/>
    <w:basedOn w:val="a0"/>
    <w:link w:val="HTMLChar"/>
    <w:uiPriority w:val="99"/>
    <w:unhideWhenUsed/>
    <w:rsid w:val="005A6F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</w:rPr>
  </w:style>
  <w:style w:type="character" w:customStyle="1" w:styleId="HTMLChar">
    <w:name w:val="HTML 预设格式 Char"/>
    <w:basedOn w:val="a1"/>
    <w:link w:val="HTML"/>
    <w:uiPriority w:val="99"/>
    <w:rsid w:val="005A6FDD"/>
    <w:rPr>
      <w:rFonts w:ascii="Arial" w:hAnsi="Arial" w:cs="Arial"/>
      <w:sz w:val="24"/>
      <w:szCs w:val="24"/>
    </w:rPr>
  </w:style>
  <w:style w:type="paragraph" w:styleId="af9">
    <w:name w:val="List Paragraph"/>
    <w:basedOn w:val="a0"/>
    <w:uiPriority w:val="34"/>
    <w:qFormat/>
    <w:rsid w:val="00884F2B"/>
    <w:pPr>
      <w:ind w:firstLine="420"/>
    </w:pPr>
  </w:style>
  <w:style w:type="paragraph" w:customStyle="1" w:styleId="afa">
    <w:name w:val="代码图片"/>
    <w:next w:val="a0"/>
    <w:qFormat/>
    <w:rsid w:val="00D32020"/>
    <w:pPr>
      <w:ind w:leftChars="200" w:left="420"/>
    </w:pPr>
    <w:rPr>
      <w:rFonts w:cstheme="minorBidi"/>
      <w:noProof/>
      <w:kern w:val="2"/>
      <w:sz w:val="21"/>
      <w:szCs w:val="22"/>
    </w:rPr>
  </w:style>
  <w:style w:type="paragraph" w:customStyle="1" w:styleId="afb">
    <w:name w:val="括号里里的注释"/>
    <w:next w:val="a0"/>
    <w:link w:val="Char8"/>
    <w:qFormat/>
    <w:rsid w:val="000A774F"/>
    <w:pPr>
      <w:ind w:firstLine="420"/>
    </w:pPr>
    <w:rPr>
      <w:rFonts w:asciiTheme="minorHAnsi" w:eastAsia="华文楷体" w:hAnsiTheme="minorHAnsi" w:cstheme="minorBidi"/>
      <w:kern w:val="2"/>
      <w:sz w:val="18"/>
      <w:szCs w:val="18"/>
    </w:rPr>
  </w:style>
  <w:style w:type="character" w:customStyle="1" w:styleId="Char8">
    <w:name w:val="括号里里的注释 Char"/>
    <w:basedOn w:val="a1"/>
    <w:link w:val="afb"/>
    <w:rsid w:val="000A774F"/>
    <w:rPr>
      <w:rFonts w:asciiTheme="minorHAnsi" w:eastAsia="华文楷体" w:hAnsiTheme="minorHAnsi" w:cstheme="minorBidi"/>
      <w:kern w:val="2"/>
      <w:sz w:val="18"/>
      <w:szCs w:val="18"/>
    </w:rPr>
  </w:style>
  <w:style w:type="character" w:styleId="afc">
    <w:name w:val="Placeholder Text"/>
    <w:basedOn w:val="a1"/>
    <w:uiPriority w:val="99"/>
    <w:semiHidden/>
    <w:rsid w:val="00E108A2"/>
    <w:rPr>
      <w:color w:val="808080"/>
    </w:rPr>
  </w:style>
  <w:style w:type="paragraph" w:customStyle="1" w:styleId="afd">
    <w:name w:val="代码块"/>
    <w:next w:val="a0"/>
    <w:link w:val="Char9"/>
    <w:qFormat/>
    <w:rsid w:val="00E27071"/>
    <w:pPr>
      <w:shd w:val="clear" w:color="auto" w:fill="D9D9D9" w:themeFill="background1" w:themeFillShade="D9"/>
    </w:pPr>
    <w:rPr>
      <w:rFonts w:cs="Arial"/>
      <w:sz w:val="21"/>
      <w:szCs w:val="24"/>
    </w:rPr>
  </w:style>
  <w:style w:type="character" w:customStyle="1" w:styleId="Char9">
    <w:name w:val="代码块 Char"/>
    <w:basedOn w:val="HTMLChar"/>
    <w:link w:val="afd"/>
    <w:rsid w:val="00E27071"/>
    <w:rPr>
      <w:rFonts w:ascii="Arial" w:hAnsi="Arial" w:cs="Arial"/>
      <w:sz w:val="21"/>
      <w:szCs w:val="24"/>
      <w:shd w:val="clear" w:color="auto" w:fill="D9D9D9" w:themeFill="background1" w:themeFillShade="D9"/>
    </w:rPr>
  </w:style>
  <w:style w:type="paragraph" w:customStyle="1" w:styleId="afe">
    <w:name w:val="自定义一级标题"/>
    <w:next w:val="a0"/>
    <w:rsid w:val="00264AE7"/>
    <w:pPr>
      <w:spacing w:beforeLines="50" w:before="50" w:afterLines="50" w:after="50" w:line="360" w:lineRule="auto"/>
      <w:jc w:val="center"/>
      <w:outlineLvl w:val="0"/>
    </w:pPr>
    <w:rPr>
      <w:rFonts w:ascii="黑体" w:eastAsia="黑体"/>
      <w:b/>
      <w:bCs/>
      <w:color w:val="000000"/>
      <w:kern w:val="44"/>
      <w:sz w:val="30"/>
      <w:szCs w:val="30"/>
    </w:rPr>
  </w:style>
  <w:style w:type="character" w:customStyle="1" w:styleId="apple-converted-space">
    <w:name w:val="apple-converted-space"/>
    <w:basedOn w:val="a1"/>
    <w:rsid w:val="00C03FF6"/>
  </w:style>
  <w:style w:type="paragraph" w:styleId="40">
    <w:name w:val="toc 4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66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88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10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32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54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E11154"/>
    <w:pPr>
      <w:widowControl/>
      <w:spacing w:after="100" w:line="276" w:lineRule="auto"/>
      <w:ind w:left="1760" w:firstLineChars="0" w:firstLine="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f">
    <w:name w:val="FollowedHyperlink"/>
    <w:basedOn w:val="a1"/>
    <w:rsid w:val="004E7FF1"/>
    <w:rPr>
      <w:color w:val="800080" w:themeColor="followedHyperlink"/>
      <w:u w:val="single"/>
    </w:rPr>
  </w:style>
  <w:style w:type="table" w:styleId="aff0">
    <w:name w:val="Light List"/>
    <w:basedOn w:val="a2"/>
    <w:uiPriority w:val="61"/>
    <w:rsid w:val="004641D3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a00">
    <w:name w:val="a0"/>
    <w:basedOn w:val="a0"/>
    <w:rsid w:val="00D538E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/>
      <w:kern w:val="0"/>
    </w:rPr>
  </w:style>
  <w:style w:type="character" w:customStyle="1" w:styleId="constant">
    <w:name w:val="constant"/>
    <w:basedOn w:val="a1"/>
    <w:rsid w:val="00E21E68"/>
  </w:style>
  <w:style w:type="character" w:styleId="HTML0">
    <w:name w:val="HTML Code"/>
    <w:basedOn w:val="a1"/>
    <w:uiPriority w:val="99"/>
    <w:unhideWhenUsed/>
    <w:rsid w:val="00B87120"/>
    <w:rPr>
      <w:rFonts w:ascii="Courier New" w:eastAsia="Times New Roman" w:hAnsi="Courier New" w:cs="Courier New"/>
      <w:sz w:val="20"/>
      <w:szCs w:val="20"/>
    </w:rPr>
  </w:style>
  <w:style w:type="paragraph" w:customStyle="1" w:styleId="p0">
    <w:name w:val="p0"/>
    <w:basedOn w:val="a0"/>
    <w:rsid w:val="0020090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/>
      <w:kern w:val="0"/>
    </w:rPr>
  </w:style>
  <w:style w:type="character" w:styleId="aff1">
    <w:name w:val="Strong"/>
    <w:basedOn w:val="a1"/>
    <w:uiPriority w:val="22"/>
    <w:qFormat/>
    <w:rsid w:val="00940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9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6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1057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single" w:sz="6" w:space="0" w:color="C3CED9"/>
                                        <w:left w:val="single" w:sz="6" w:space="0" w:color="C3CED9"/>
                                        <w:bottom w:val="single" w:sz="6" w:space="0" w:color="C3CED9"/>
                                        <w:right w:val="single" w:sz="6" w:space="0" w:color="C3CED9"/>
                                      </w:divBdr>
                                      <w:divsChild>
                                        <w:div w:id="126688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1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1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8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33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07925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9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109682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7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4034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9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21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5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6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76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65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5614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32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7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70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2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3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73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7760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86810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389883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93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4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2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94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16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0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2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4765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66181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156521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5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1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78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864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63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7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47242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5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8787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42958">
                      <w:marLeft w:val="75"/>
                      <w:marRight w:val="75"/>
                      <w:marTop w:val="0"/>
                      <w:marBottom w:val="150"/>
                      <w:divBdr>
                        <w:top w:val="single" w:sz="6" w:space="4" w:color="998B75"/>
                        <w:left w:val="single" w:sz="6" w:space="4" w:color="998B75"/>
                        <w:bottom w:val="single" w:sz="6" w:space="4" w:color="998B75"/>
                        <w:right w:val="single" w:sz="6" w:space="4" w:color="998B75"/>
                      </w:divBdr>
                    </w:div>
                  </w:divsChild>
                </w:div>
              </w:divsChild>
            </w:div>
          </w:divsChild>
        </w:div>
      </w:divsChild>
    </w:div>
    <w:div w:id="12738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7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22290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single" w:sz="6" w:space="0" w:color="C3CED9"/>
                                        <w:left w:val="single" w:sz="6" w:space="0" w:color="C3CED9"/>
                                        <w:bottom w:val="single" w:sz="6" w:space="0" w:color="C3CED9"/>
                                        <w:right w:val="single" w:sz="6" w:space="0" w:color="C3CED9"/>
                                      </w:divBdr>
                                      <w:divsChild>
                                        <w:div w:id="174846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6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140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2015">
                      <w:marLeft w:val="75"/>
                      <w:marRight w:val="75"/>
                      <w:marTop w:val="0"/>
                      <w:marBottom w:val="150"/>
                      <w:divBdr>
                        <w:top w:val="single" w:sz="6" w:space="4" w:color="998B75"/>
                        <w:left w:val="single" w:sz="6" w:space="4" w:color="998B75"/>
                        <w:bottom w:val="single" w:sz="6" w:space="4" w:color="998B75"/>
                        <w:right w:val="single" w:sz="6" w:space="4" w:color="998B75"/>
                      </w:divBdr>
                    </w:div>
                  </w:divsChild>
                </w:div>
              </w:divsChild>
            </w:div>
          </w:divsChild>
        </w:div>
      </w:divsChild>
    </w:div>
    <w:div w:id="13412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792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40927888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797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534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896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64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53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25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83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9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8150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191589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180361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93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05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75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6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2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32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8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8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8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36995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34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9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282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4356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2870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70382051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single" w:sz="6" w:space="3" w:color="CCCCCC"/>
                            <w:left w:val="single" w:sz="6" w:space="3" w:color="CCCCCC"/>
                            <w:bottom w:val="single" w:sz="12" w:space="3" w:color="CCCCCC"/>
                            <w:right w:val="single" w:sz="12" w:space="3" w:color="CCCCCC"/>
                          </w:divBdr>
                          <w:divsChild>
                            <w:div w:id="121296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6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7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9821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75597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867376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61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0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69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94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8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794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3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12302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7930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65452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3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75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18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318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04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230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9FACB7"/>
                            <w:left w:val="single" w:sz="6" w:space="0" w:color="9FACB7"/>
                            <w:bottom w:val="single" w:sz="6" w:space="0" w:color="9FACB7"/>
                            <w:right w:val="single" w:sz="6" w:space="0" w:color="9FACB7"/>
                          </w:divBdr>
                          <w:divsChild>
                            <w:div w:id="154016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05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8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25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7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1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7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93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8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7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3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4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1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ADEC4"/>
                                    <w:left w:val="single" w:sz="6" w:space="0" w:color="FADEC4"/>
                                    <w:bottom w:val="single" w:sz="6" w:space="0" w:color="FADEC4"/>
                                    <w:right w:val="single" w:sz="6" w:space="0" w:color="FADEC4"/>
                                  </w:divBdr>
                                  <w:divsChild>
                                    <w:div w:id="88166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8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69441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DC8D9"/>
                            <w:right w:val="none" w:sz="0" w:space="0" w:color="auto"/>
                          </w:divBdr>
                          <w:divsChild>
                            <w:div w:id="143720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9DC8D9"/>
                                <w:bottom w:val="none" w:sz="0" w:space="0" w:color="auto"/>
                                <w:right w:val="single" w:sz="6" w:space="0" w:color="9DC8D9"/>
                              </w:divBdr>
                              <w:divsChild>
                                <w:div w:id="105893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79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6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31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51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502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0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01\AppData\Roaming\Microsoft\Templates\&#27605;&#35774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EA8F71CA144DE78C86F0DACAE993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A29F90-1126-4B39-8EF9-18B0D7CDE49D}"/>
      </w:docPartPr>
      <w:docPartBody>
        <w:p w:rsidR="00EE6479" w:rsidRDefault="00AE3F88" w:rsidP="00AE3F88">
          <w:pPr>
            <w:pStyle w:val="65EA8F71CA144DE78C86F0DACAE9930E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6AB4E57C8D574BE7A483068C647E7C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F0AD26-14F6-46B5-AF62-5521EE6B1D1E}"/>
      </w:docPartPr>
      <w:docPartBody>
        <w:p w:rsidR="00EE6479" w:rsidRDefault="00AE3F88" w:rsidP="00AE3F88">
          <w:pPr>
            <w:pStyle w:val="6AB4E57C8D574BE7A483068C647E7C66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62E65C20453A4D9E96C1CF15A87707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4380B0-C42F-481A-B210-E65F56048771}"/>
      </w:docPartPr>
      <w:docPartBody>
        <w:p w:rsidR="00EE6479" w:rsidRDefault="00AE3F88" w:rsidP="00AE3F88">
          <w:pPr>
            <w:pStyle w:val="62E65C20453A4D9E96C1CF15A877073A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F88"/>
    <w:rsid w:val="001609CC"/>
    <w:rsid w:val="00AE3F88"/>
    <w:rsid w:val="00CF5B4A"/>
    <w:rsid w:val="00EE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5EA8F71CA144DE78C86F0DACAE9930E">
    <w:name w:val="65EA8F71CA144DE78C86F0DACAE9930E"/>
    <w:rsid w:val="00AE3F88"/>
  </w:style>
  <w:style w:type="paragraph" w:customStyle="1" w:styleId="6AB4E57C8D574BE7A483068C647E7C66">
    <w:name w:val="6AB4E57C8D574BE7A483068C647E7C66"/>
    <w:rsid w:val="00AE3F88"/>
  </w:style>
  <w:style w:type="paragraph" w:customStyle="1" w:styleId="62E65C20453A4D9E96C1CF15A877073A">
    <w:name w:val="62E65C20453A4D9E96C1CF15A877073A"/>
    <w:rsid w:val="00AE3F88"/>
  </w:style>
  <w:style w:type="paragraph" w:customStyle="1" w:styleId="13D67FDF98E64883A540F28FF86B8A03">
    <w:name w:val="13D67FDF98E64883A540F28FF86B8A03"/>
    <w:rsid w:val="00AE3F88"/>
  </w:style>
  <w:style w:type="paragraph" w:customStyle="1" w:styleId="677C5E523BF44880A3729351B84820AB">
    <w:name w:val="677C5E523BF44880A3729351B84820AB"/>
    <w:rsid w:val="00AE3F88"/>
  </w:style>
  <w:style w:type="paragraph" w:customStyle="1" w:styleId="72EF5ED2B5564DCB82DCC0C381AC0A43">
    <w:name w:val="72EF5ED2B5564DCB82DCC0C381AC0A43"/>
    <w:rsid w:val="00AE3F8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5EA8F71CA144DE78C86F0DACAE9930E">
    <w:name w:val="65EA8F71CA144DE78C86F0DACAE9930E"/>
    <w:rsid w:val="00AE3F88"/>
  </w:style>
  <w:style w:type="paragraph" w:customStyle="1" w:styleId="6AB4E57C8D574BE7A483068C647E7C66">
    <w:name w:val="6AB4E57C8D574BE7A483068C647E7C66"/>
    <w:rsid w:val="00AE3F88"/>
  </w:style>
  <w:style w:type="paragraph" w:customStyle="1" w:styleId="62E65C20453A4D9E96C1CF15A877073A">
    <w:name w:val="62E65C20453A4D9E96C1CF15A877073A"/>
    <w:rsid w:val="00AE3F88"/>
  </w:style>
  <w:style w:type="paragraph" w:customStyle="1" w:styleId="13D67FDF98E64883A540F28FF86B8A03">
    <w:name w:val="13D67FDF98E64883A540F28FF86B8A03"/>
    <w:rsid w:val="00AE3F88"/>
  </w:style>
  <w:style w:type="paragraph" w:customStyle="1" w:styleId="677C5E523BF44880A3729351B84820AB">
    <w:name w:val="677C5E523BF44880A3729351B84820AB"/>
    <w:rsid w:val="00AE3F88"/>
  </w:style>
  <w:style w:type="paragraph" w:customStyle="1" w:styleId="72EF5ED2B5564DCB82DCC0C381AC0A43">
    <w:name w:val="72EF5ED2B5564DCB82DCC0C381AC0A43"/>
    <w:rsid w:val="00AE3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/>
      </a:spPr>
      <a:bodyPr lIns="36000" tIns="0" rIns="3600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  <a:headEnd type="none" w="sm" len="lg"/>
          <a:tailEnd type="stealth" w="med" len="lg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0" rIns="91440" bIns="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C85DE-8648-4624-BBB6-2179D17B3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毕设模板.dotx</Template>
  <TotalTime>38942</TotalTime>
  <Pages>4</Pages>
  <Words>139</Words>
  <Characters>797</Characters>
  <Application>Microsoft Office Word</Application>
  <DocSecurity>0</DocSecurity>
  <Lines>6</Lines>
  <Paragraphs>1</Paragraphs>
  <ScaleCrop>false</ScaleCrop>
  <Company>Elvonzion.WX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我的从业分析报告</dc:title>
  <dc:subject>IT行业</dc:subject>
  <dc:creator>elvonzion@gmail.com</dc:creator>
  <cp:lastModifiedBy>wangxi</cp:lastModifiedBy>
  <cp:revision>7942</cp:revision>
  <cp:lastPrinted>2013-09-23T19:24:00Z</cp:lastPrinted>
  <dcterms:created xsi:type="dcterms:W3CDTF">2013-09-23T19:25:00Z</dcterms:created>
  <dcterms:modified xsi:type="dcterms:W3CDTF">2013-10-30T11:58:00Z</dcterms:modified>
</cp:coreProperties>
</file>